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5CB07"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50B008C3" wp14:editId="0C4D0BFE">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298B619C" w14:textId="77777777" w:rsidTr="00185F4A">
        <w:trPr>
          <w:trHeight w:val="1083"/>
        </w:trPr>
        <w:tc>
          <w:tcPr>
            <w:tcW w:w="10790" w:type="dxa"/>
            <w:gridSpan w:val="9"/>
          </w:tcPr>
          <w:p w14:paraId="5FFA89F5" w14:textId="77777777" w:rsidR="00DF198B" w:rsidRDefault="00DF198B"/>
        </w:tc>
      </w:tr>
      <w:tr w:rsidR="00DF198B" w14:paraId="124360FA" w14:textId="77777777" w:rsidTr="00185F4A">
        <w:trPr>
          <w:trHeight w:val="1068"/>
        </w:trPr>
        <w:tc>
          <w:tcPr>
            <w:tcW w:w="1198" w:type="dxa"/>
            <w:gridSpan w:val="2"/>
            <w:tcBorders>
              <w:right w:val="single" w:sz="18" w:space="0" w:color="476166" w:themeColor="accent1"/>
            </w:tcBorders>
          </w:tcPr>
          <w:p w14:paraId="632C5CD6"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7F25C4D" w14:textId="32DE98CE" w:rsidR="00DF198B" w:rsidRPr="00DF198B" w:rsidRDefault="00310E4A" w:rsidP="00874FE7">
            <w:pPr>
              <w:pStyle w:val="Heading1"/>
            </w:pPr>
            <w:r>
              <w:t>FINAL PROJECT REPORT</w:t>
            </w:r>
          </w:p>
        </w:tc>
        <w:tc>
          <w:tcPr>
            <w:tcW w:w="1199" w:type="dxa"/>
            <w:gridSpan w:val="2"/>
            <w:tcBorders>
              <w:left w:val="single" w:sz="18" w:space="0" w:color="476166" w:themeColor="accent1"/>
            </w:tcBorders>
          </w:tcPr>
          <w:p w14:paraId="67CBD8A7" w14:textId="77777777" w:rsidR="00DF198B" w:rsidRDefault="00DF198B"/>
        </w:tc>
      </w:tr>
      <w:tr w:rsidR="00DF198B" w14:paraId="102AEF88" w14:textId="77777777" w:rsidTr="00185F4A">
        <w:trPr>
          <w:trHeight w:val="1837"/>
        </w:trPr>
        <w:tc>
          <w:tcPr>
            <w:tcW w:w="1170" w:type="dxa"/>
          </w:tcPr>
          <w:p w14:paraId="3DEC1649" w14:textId="77777777" w:rsidR="00DF198B" w:rsidRDefault="00DF198B"/>
        </w:tc>
        <w:tc>
          <w:tcPr>
            <w:tcW w:w="8460" w:type="dxa"/>
            <w:gridSpan w:val="7"/>
          </w:tcPr>
          <w:p w14:paraId="251FC297" w14:textId="77777777" w:rsidR="00DF198B" w:rsidRDefault="00DF198B"/>
        </w:tc>
        <w:tc>
          <w:tcPr>
            <w:tcW w:w="1160" w:type="dxa"/>
          </w:tcPr>
          <w:p w14:paraId="4E78ED0D" w14:textId="77777777" w:rsidR="00DF198B" w:rsidRDefault="00DF198B"/>
        </w:tc>
      </w:tr>
      <w:tr w:rsidR="00DF198B" w14:paraId="01468D57" w14:textId="77777777" w:rsidTr="00185F4A">
        <w:trPr>
          <w:trHeight w:val="929"/>
        </w:trPr>
        <w:tc>
          <w:tcPr>
            <w:tcW w:w="2397" w:type="dxa"/>
            <w:gridSpan w:val="4"/>
          </w:tcPr>
          <w:p w14:paraId="5A33E5C8" w14:textId="77777777" w:rsidR="00DF198B" w:rsidRDefault="00DF198B"/>
        </w:tc>
        <w:tc>
          <w:tcPr>
            <w:tcW w:w="5995" w:type="dxa"/>
            <w:shd w:val="clear" w:color="auto" w:fill="FFFFFF" w:themeFill="background1"/>
          </w:tcPr>
          <w:p w14:paraId="14031E66" w14:textId="77777777" w:rsidR="00DF198B" w:rsidRPr="00DF198B" w:rsidRDefault="00DF198B" w:rsidP="00DF198B">
            <w:pPr>
              <w:jc w:val="center"/>
              <w:rPr>
                <w:rFonts w:ascii="Georgia" w:hAnsi="Georgia"/>
                <w:sz w:val="48"/>
                <w:szCs w:val="48"/>
              </w:rPr>
            </w:pPr>
          </w:p>
        </w:tc>
        <w:tc>
          <w:tcPr>
            <w:tcW w:w="2398" w:type="dxa"/>
            <w:gridSpan w:val="4"/>
          </w:tcPr>
          <w:p w14:paraId="56B1E261" w14:textId="77777777" w:rsidR="00DF198B" w:rsidRDefault="00DF198B"/>
        </w:tc>
      </w:tr>
      <w:tr w:rsidR="00DF198B" w14:paraId="33C3433F" w14:textId="77777777" w:rsidTr="00185F4A">
        <w:trPr>
          <w:trHeight w:val="1460"/>
        </w:trPr>
        <w:tc>
          <w:tcPr>
            <w:tcW w:w="2397" w:type="dxa"/>
            <w:gridSpan w:val="4"/>
          </w:tcPr>
          <w:p w14:paraId="0AA8FDE1" w14:textId="77777777" w:rsidR="00DF198B" w:rsidRDefault="00DF198B"/>
        </w:tc>
        <w:tc>
          <w:tcPr>
            <w:tcW w:w="5995" w:type="dxa"/>
            <w:shd w:val="clear" w:color="auto" w:fill="FFFFFF" w:themeFill="background1"/>
          </w:tcPr>
          <w:p w14:paraId="102047DB" w14:textId="4DF80F0E" w:rsidR="00310E4A" w:rsidRPr="00310E4A" w:rsidRDefault="00310E4A" w:rsidP="00310E4A">
            <w:pPr>
              <w:pStyle w:val="Heading2"/>
            </w:pPr>
            <w:r>
              <w:t>CRITICALITY INDEX PREDICTION USING MACHINE LEARNING</w:t>
            </w:r>
          </w:p>
        </w:tc>
        <w:tc>
          <w:tcPr>
            <w:tcW w:w="2398" w:type="dxa"/>
            <w:gridSpan w:val="4"/>
          </w:tcPr>
          <w:p w14:paraId="4171547E" w14:textId="77777777" w:rsidR="00DF198B" w:rsidRDefault="00DF198B"/>
        </w:tc>
      </w:tr>
      <w:tr w:rsidR="00DF198B" w14:paraId="35F4D063" w14:textId="77777777" w:rsidTr="00185F4A">
        <w:trPr>
          <w:trHeight w:val="7176"/>
        </w:trPr>
        <w:tc>
          <w:tcPr>
            <w:tcW w:w="2397" w:type="dxa"/>
            <w:gridSpan w:val="4"/>
            <w:vAlign w:val="bottom"/>
          </w:tcPr>
          <w:p w14:paraId="64F7A565"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0B9107E9" w14:textId="77777777" w:rsidR="00DF198B" w:rsidRPr="00310E4A" w:rsidRDefault="00000000" w:rsidP="00874FE7">
            <w:pPr>
              <w:pStyle w:val="Heading3"/>
              <w:rPr>
                <w:b/>
                <w:sz w:val="40"/>
                <w:szCs w:val="40"/>
              </w:rPr>
            </w:pPr>
            <w:sdt>
              <w:sdtPr>
                <w:rPr>
                  <w:b/>
                  <w:sz w:val="48"/>
                  <w:szCs w:val="48"/>
                </w:rPr>
                <w:id w:val="372498715"/>
                <w:placeholder>
                  <w:docPart w:val="09349218A2714CDF82D8482CA412A1F6"/>
                </w:placeholder>
                <w:temporary/>
                <w:showingPlcHdr/>
                <w15:appearance w15:val="hidden"/>
              </w:sdtPr>
              <w:sdtEndPr>
                <w:rPr>
                  <w:sz w:val="40"/>
                  <w:szCs w:val="40"/>
                </w:rPr>
              </w:sdtEndPr>
              <w:sdtContent>
                <w:r w:rsidR="00874FE7" w:rsidRPr="00310E4A">
                  <w:rPr>
                    <w:b/>
                    <w:sz w:val="40"/>
                    <w:szCs w:val="40"/>
                  </w:rPr>
                  <w:t>Date</w:t>
                </w:r>
              </w:sdtContent>
            </w:sdt>
          </w:p>
          <w:p w14:paraId="799A66A1" w14:textId="4B5E9FE5" w:rsidR="00DF198B" w:rsidRPr="00310E4A" w:rsidRDefault="00310E4A" w:rsidP="00310E4A">
            <w:pPr>
              <w:pStyle w:val="Heading3"/>
              <w:rPr>
                <w:b/>
                <w:sz w:val="40"/>
                <w:szCs w:val="40"/>
              </w:rPr>
            </w:pPr>
            <w:r w:rsidRPr="00310E4A">
              <w:rPr>
                <w:b/>
                <w:sz w:val="40"/>
                <w:szCs w:val="40"/>
              </w:rPr>
              <w:t>22/15/2022</w:t>
            </w:r>
          </w:p>
          <w:p w14:paraId="3360149E" w14:textId="694A5316" w:rsidR="00DF198B" w:rsidRDefault="00310E4A" w:rsidP="00874FE7">
            <w:pPr>
              <w:pStyle w:val="Heading3"/>
              <w:rPr>
                <w:b/>
                <w:sz w:val="40"/>
                <w:szCs w:val="40"/>
              </w:rPr>
            </w:pPr>
            <w:r>
              <w:rPr>
                <w:b/>
                <w:sz w:val="40"/>
                <w:szCs w:val="40"/>
              </w:rPr>
              <w:t>Professor’s Name</w:t>
            </w:r>
          </w:p>
          <w:p w14:paraId="63626A47" w14:textId="7EC1A85F" w:rsidR="00310E4A" w:rsidRPr="00310E4A" w:rsidRDefault="00310E4A" w:rsidP="00310E4A">
            <w:pPr>
              <w:rPr>
                <w:b/>
                <w:sz w:val="32"/>
                <w:szCs w:val="32"/>
              </w:rPr>
            </w:pPr>
            <w:r w:rsidRPr="00310E4A">
              <w:rPr>
                <w:b/>
                <w:sz w:val="40"/>
                <w:szCs w:val="40"/>
              </w:rPr>
              <w:t xml:space="preserve">            </w:t>
            </w:r>
            <w:r>
              <w:rPr>
                <w:b/>
                <w:sz w:val="40"/>
                <w:szCs w:val="40"/>
              </w:rPr>
              <w:t xml:space="preserve">   </w:t>
            </w:r>
            <w:r w:rsidRPr="00310E4A">
              <w:rPr>
                <w:b/>
                <w:sz w:val="32"/>
                <w:szCs w:val="32"/>
              </w:rPr>
              <w:t>Mahmoud Artima</w:t>
            </w:r>
          </w:p>
          <w:p w14:paraId="2757E5B4" w14:textId="77777777" w:rsidR="00310E4A" w:rsidRPr="00310E4A" w:rsidRDefault="00310E4A" w:rsidP="00310E4A">
            <w:pPr>
              <w:rPr>
                <w:b/>
                <w:sz w:val="40"/>
                <w:szCs w:val="40"/>
              </w:rPr>
            </w:pPr>
          </w:p>
          <w:p w14:paraId="2438067A" w14:textId="145D4B38" w:rsidR="00310E4A" w:rsidRDefault="00310E4A" w:rsidP="00310E4A"/>
          <w:p w14:paraId="5A1B4F1A" w14:textId="64B67548" w:rsidR="00310E4A" w:rsidRDefault="00310E4A" w:rsidP="00310E4A"/>
          <w:p w14:paraId="791E0722" w14:textId="05AD676D" w:rsidR="00310E4A" w:rsidRDefault="00310E4A" w:rsidP="00310E4A"/>
          <w:p w14:paraId="68658335" w14:textId="77777777" w:rsidR="00310E4A" w:rsidRDefault="00310E4A" w:rsidP="00310E4A"/>
          <w:p w14:paraId="1CC9D2EC" w14:textId="77777777" w:rsidR="00310E4A" w:rsidRPr="00310E4A" w:rsidRDefault="00310E4A" w:rsidP="00310E4A"/>
          <w:p w14:paraId="0803BB0F" w14:textId="77777777" w:rsidR="00DF198B" w:rsidRPr="00DF198B" w:rsidRDefault="00DF198B" w:rsidP="00DF198B"/>
        </w:tc>
        <w:tc>
          <w:tcPr>
            <w:tcW w:w="2398" w:type="dxa"/>
            <w:gridSpan w:val="4"/>
            <w:vAlign w:val="bottom"/>
          </w:tcPr>
          <w:p w14:paraId="122BD0C5" w14:textId="77777777" w:rsidR="00DF198B" w:rsidRDefault="00DF198B" w:rsidP="00DF198B">
            <w:pPr>
              <w:jc w:val="center"/>
            </w:pPr>
          </w:p>
        </w:tc>
      </w:tr>
      <w:tr w:rsidR="00DF198B" w14:paraId="62824FD7" w14:textId="77777777" w:rsidTr="00185F4A">
        <w:tc>
          <w:tcPr>
            <w:tcW w:w="2340" w:type="dxa"/>
            <w:gridSpan w:val="3"/>
          </w:tcPr>
          <w:p w14:paraId="0BEB2FFF" w14:textId="77777777" w:rsidR="00DF198B" w:rsidRDefault="00DF198B"/>
        </w:tc>
        <w:tc>
          <w:tcPr>
            <w:tcW w:w="6120" w:type="dxa"/>
            <w:gridSpan w:val="3"/>
          </w:tcPr>
          <w:p w14:paraId="589D0ECB" w14:textId="77777777" w:rsidR="00DF198B" w:rsidRDefault="00DF198B"/>
        </w:tc>
        <w:tc>
          <w:tcPr>
            <w:tcW w:w="2330" w:type="dxa"/>
            <w:gridSpan w:val="3"/>
          </w:tcPr>
          <w:p w14:paraId="1C4D74B0" w14:textId="77777777" w:rsidR="00DF198B" w:rsidRDefault="00DF198B"/>
        </w:tc>
      </w:tr>
    </w:tbl>
    <w:p w14:paraId="3C3DC505" w14:textId="4AAF4193" w:rsidR="00DF198B" w:rsidRDefault="00EC4119">
      <w:r w:rsidRPr="004909D9">
        <w:rPr>
          <w:noProof/>
          <w:lang w:eastAsia="en-AU"/>
        </w:rPr>
        <w:lastRenderedPageBreak/>
        <w:drawing>
          <wp:anchor distT="0" distB="0" distL="114300" distR="114300" simplePos="0" relativeHeight="251660288" behindDoc="1" locked="0" layoutInCell="1" allowOverlap="1" wp14:anchorId="76CC6FD6" wp14:editId="40738356">
            <wp:simplePos x="0" y="0"/>
            <wp:positionH relativeFrom="margin">
              <wp:align>right</wp:align>
            </wp:positionH>
            <wp:positionV relativeFrom="margin">
              <wp:align>top</wp:align>
            </wp:positionV>
            <wp:extent cx="6858000" cy="56769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5676900"/>
                    </a:xfrm>
                    <a:prstGeom prst="rect">
                      <a:avLst/>
                    </a:prstGeom>
                  </pic:spPr>
                </pic:pic>
              </a:graphicData>
            </a:graphic>
            <wp14:sizeRelH relativeFrom="page">
              <wp14:pctWidth>0</wp14:pctWidth>
            </wp14:sizeRelH>
            <wp14:sizeRelV relativeFrom="page">
              <wp14:pctHeight>0</wp14:pctHeight>
            </wp14:sizeRelV>
          </wp:anchor>
        </w:drawing>
      </w:r>
    </w:p>
    <w:p w14:paraId="28BC2975" w14:textId="7C6D17F6" w:rsidR="00DF198B" w:rsidRDefault="00DD0DC8" w:rsidP="002D2200">
      <w:pPr>
        <w:pStyle w:val="GraphicAnchor"/>
      </w:pPr>
      <w:r>
        <w:rPr>
          <w:noProof/>
        </w:rPr>
        <mc:AlternateContent>
          <mc:Choice Requires="wps">
            <w:drawing>
              <wp:anchor distT="0" distB="0" distL="114300" distR="114300" simplePos="0" relativeHeight="251657215" behindDoc="1" locked="0" layoutInCell="1" allowOverlap="1" wp14:anchorId="0BFAF409" wp14:editId="3F535EEA">
                <wp:simplePos x="0" y="0"/>
                <wp:positionH relativeFrom="column">
                  <wp:posOffset>5080</wp:posOffset>
                </wp:positionH>
                <wp:positionV relativeFrom="paragraph">
                  <wp:posOffset>7620</wp:posOffset>
                </wp:positionV>
                <wp:extent cx="6724650" cy="8520430"/>
                <wp:effectExtent l="0" t="0" r="0" b="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4650" cy="8520430"/>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4C62" id="Rectangle 22" o:spid="_x0000_s1026" style="position:absolute;margin-left:.4pt;margin-top:.6pt;width:529.5pt;height:670.9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" fillcolor="#476166 [3204]" stroked="f" strokeweight="2pt">
                <v:stroke miterlimit="4"/>
                <v:textbox inset="3pt,3pt,3pt,3pt"/>
              </v:rect>
            </w:pict>
          </mc:Fallback>
        </mc:AlternateContent>
      </w:r>
    </w:p>
    <w:tbl>
      <w:tblPr>
        <w:tblStyle w:val="TableGrid"/>
        <w:tblW w:w="113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272"/>
        <w:gridCol w:w="569"/>
        <w:gridCol w:w="570"/>
        <w:gridCol w:w="1133"/>
        <w:gridCol w:w="2272"/>
        <w:gridCol w:w="1148"/>
        <w:gridCol w:w="568"/>
        <w:gridCol w:w="572"/>
        <w:gridCol w:w="2272"/>
      </w:tblGrid>
      <w:tr w:rsidR="002D2200" w14:paraId="60DA900D" w14:textId="77777777" w:rsidTr="00DA6599">
        <w:trPr>
          <w:trHeight w:val="814"/>
        </w:trPr>
        <w:tc>
          <w:tcPr>
            <w:tcW w:w="2272" w:type="dxa"/>
          </w:tcPr>
          <w:p w14:paraId="558F42C5" w14:textId="77777777" w:rsidR="002D2200" w:rsidRDefault="002D2200"/>
        </w:tc>
        <w:tc>
          <w:tcPr>
            <w:tcW w:w="2272" w:type="dxa"/>
            <w:gridSpan w:val="3"/>
            <w:tcBorders>
              <w:bottom w:val="single" w:sz="18" w:space="0" w:color="476166" w:themeColor="accent1"/>
            </w:tcBorders>
          </w:tcPr>
          <w:p w14:paraId="74017487" w14:textId="77777777" w:rsidR="002D2200" w:rsidRDefault="002D2200"/>
        </w:tc>
        <w:tc>
          <w:tcPr>
            <w:tcW w:w="2272" w:type="dxa"/>
            <w:tcBorders>
              <w:bottom w:val="single" w:sz="18" w:space="0" w:color="476166" w:themeColor="accent1"/>
            </w:tcBorders>
          </w:tcPr>
          <w:p w14:paraId="76E04DA2" w14:textId="77777777" w:rsidR="002D2200" w:rsidRDefault="002D2200"/>
        </w:tc>
        <w:tc>
          <w:tcPr>
            <w:tcW w:w="2286" w:type="dxa"/>
            <w:gridSpan w:val="3"/>
            <w:tcBorders>
              <w:bottom w:val="single" w:sz="18" w:space="0" w:color="476166" w:themeColor="accent1"/>
            </w:tcBorders>
          </w:tcPr>
          <w:p w14:paraId="160F43F4" w14:textId="77777777" w:rsidR="002D2200" w:rsidRDefault="002D2200"/>
        </w:tc>
        <w:tc>
          <w:tcPr>
            <w:tcW w:w="2272" w:type="dxa"/>
          </w:tcPr>
          <w:p w14:paraId="62AEA41B" w14:textId="77777777" w:rsidR="002D2200" w:rsidRDefault="002D2200"/>
        </w:tc>
      </w:tr>
      <w:tr w:rsidR="002D2200" w14:paraId="6F3EF4A0" w14:textId="77777777" w:rsidTr="00DA6599">
        <w:trPr>
          <w:trHeight w:val="468"/>
        </w:trPr>
        <w:tc>
          <w:tcPr>
            <w:tcW w:w="2272" w:type="dxa"/>
            <w:tcBorders>
              <w:right w:val="single" w:sz="18" w:space="0" w:color="476166" w:themeColor="accent1"/>
            </w:tcBorders>
          </w:tcPr>
          <w:p w14:paraId="3BD5204F" w14:textId="77777777" w:rsidR="002D2200" w:rsidRDefault="002D2200"/>
        </w:tc>
        <w:tc>
          <w:tcPr>
            <w:tcW w:w="6832"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A454B84" w14:textId="562DE14D" w:rsidR="002D2200" w:rsidRPr="00F83E1D" w:rsidRDefault="00310E4A" w:rsidP="00874FE7">
            <w:pPr>
              <w:pStyle w:val="Heading4"/>
              <w:rPr>
                <w:sz w:val="52"/>
                <w:szCs w:val="52"/>
              </w:rPr>
            </w:pPr>
            <w:r w:rsidRPr="00F83E1D">
              <w:rPr>
                <w:sz w:val="52"/>
                <w:szCs w:val="52"/>
              </w:rPr>
              <w:t>Introduction</w:t>
            </w:r>
          </w:p>
        </w:tc>
        <w:tc>
          <w:tcPr>
            <w:tcW w:w="2272" w:type="dxa"/>
            <w:tcBorders>
              <w:left w:val="single" w:sz="18" w:space="0" w:color="476166" w:themeColor="accent1"/>
            </w:tcBorders>
          </w:tcPr>
          <w:p w14:paraId="4F6EF878" w14:textId="77777777" w:rsidR="002D2200" w:rsidRDefault="002D2200"/>
        </w:tc>
      </w:tr>
      <w:tr w:rsidR="002D2200" w14:paraId="2D9725A7" w14:textId="77777777" w:rsidTr="00DA6599">
        <w:trPr>
          <w:trHeight w:val="218"/>
        </w:trPr>
        <w:tc>
          <w:tcPr>
            <w:tcW w:w="2272" w:type="dxa"/>
          </w:tcPr>
          <w:p w14:paraId="5D3B8094" w14:textId="77777777" w:rsidR="002D2200" w:rsidRDefault="002D2200"/>
        </w:tc>
        <w:tc>
          <w:tcPr>
            <w:tcW w:w="2272" w:type="dxa"/>
            <w:gridSpan w:val="3"/>
            <w:tcBorders>
              <w:top w:val="single" w:sz="18" w:space="0" w:color="476166" w:themeColor="accent1"/>
              <w:bottom w:val="single" w:sz="18" w:space="0" w:color="476166" w:themeColor="accent1"/>
            </w:tcBorders>
          </w:tcPr>
          <w:p w14:paraId="4EC0A1AE" w14:textId="77777777" w:rsidR="002D2200" w:rsidRDefault="002D2200"/>
        </w:tc>
        <w:tc>
          <w:tcPr>
            <w:tcW w:w="2272" w:type="dxa"/>
            <w:tcBorders>
              <w:top w:val="single" w:sz="18" w:space="0" w:color="476166" w:themeColor="accent1"/>
              <w:bottom w:val="single" w:sz="18" w:space="0" w:color="476166" w:themeColor="accent1"/>
            </w:tcBorders>
          </w:tcPr>
          <w:p w14:paraId="4F0769F9" w14:textId="77777777" w:rsidR="002D2200" w:rsidRDefault="002D2200"/>
        </w:tc>
        <w:tc>
          <w:tcPr>
            <w:tcW w:w="2286" w:type="dxa"/>
            <w:gridSpan w:val="3"/>
            <w:tcBorders>
              <w:top w:val="single" w:sz="18" w:space="0" w:color="476166" w:themeColor="accent1"/>
              <w:bottom w:val="single" w:sz="18" w:space="0" w:color="476166" w:themeColor="accent1"/>
            </w:tcBorders>
          </w:tcPr>
          <w:p w14:paraId="6A796686" w14:textId="77777777" w:rsidR="002D2200" w:rsidRDefault="002D2200"/>
        </w:tc>
        <w:tc>
          <w:tcPr>
            <w:tcW w:w="2272" w:type="dxa"/>
          </w:tcPr>
          <w:p w14:paraId="4E5F0031" w14:textId="77777777" w:rsidR="002D2200" w:rsidRDefault="002D2200"/>
        </w:tc>
      </w:tr>
      <w:tr w:rsidR="00E74B29" w14:paraId="052808B4" w14:textId="77777777" w:rsidTr="00DA6599">
        <w:trPr>
          <w:trHeight w:val="406"/>
        </w:trPr>
        <w:tc>
          <w:tcPr>
            <w:tcW w:w="2272" w:type="dxa"/>
            <w:tcBorders>
              <w:right w:val="single" w:sz="18" w:space="0" w:color="476166" w:themeColor="accent1"/>
            </w:tcBorders>
          </w:tcPr>
          <w:p w14:paraId="1A8C46F2" w14:textId="77777777" w:rsidR="00E74B29" w:rsidRDefault="00E74B29"/>
        </w:tc>
        <w:tc>
          <w:tcPr>
            <w:tcW w:w="1139" w:type="dxa"/>
            <w:gridSpan w:val="2"/>
            <w:tcBorders>
              <w:top w:val="single" w:sz="18" w:space="0" w:color="476166" w:themeColor="accent1"/>
              <w:left w:val="single" w:sz="18" w:space="0" w:color="476166" w:themeColor="accent1"/>
            </w:tcBorders>
            <w:shd w:val="clear" w:color="auto" w:fill="FFFFFF" w:themeFill="background1"/>
          </w:tcPr>
          <w:p w14:paraId="128A6C23" w14:textId="77777777" w:rsidR="00E74B29" w:rsidRDefault="00E74B29"/>
        </w:tc>
        <w:tc>
          <w:tcPr>
            <w:tcW w:w="4553" w:type="dxa"/>
            <w:gridSpan w:val="3"/>
            <w:tcBorders>
              <w:top w:val="single" w:sz="18" w:space="0" w:color="476166" w:themeColor="accent1"/>
            </w:tcBorders>
            <w:shd w:val="clear" w:color="auto" w:fill="FFFFFF" w:themeFill="background1"/>
          </w:tcPr>
          <w:p w14:paraId="6363335C" w14:textId="77777777" w:rsidR="00E74B29" w:rsidRDefault="00E74B29" w:rsidP="00E74B29"/>
        </w:tc>
        <w:tc>
          <w:tcPr>
            <w:tcW w:w="1139" w:type="dxa"/>
            <w:gridSpan w:val="2"/>
            <w:tcBorders>
              <w:top w:val="single" w:sz="18" w:space="0" w:color="476166" w:themeColor="accent1"/>
              <w:right w:val="single" w:sz="18" w:space="0" w:color="476166" w:themeColor="accent1"/>
            </w:tcBorders>
            <w:shd w:val="clear" w:color="auto" w:fill="FFFFFF" w:themeFill="background1"/>
          </w:tcPr>
          <w:p w14:paraId="6FB6368C" w14:textId="77777777" w:rsidR="00E74B29" w:rsidRDefault="00E74B29"/>
        </w:tc>
        <w:tc>
          <w:tcPr>
            <w:tcW w:w="2272" w:type="dxa"/>
            <w:tcBorders>
              <w:left w:val="single" w:sz="18" w:space="0" w:color="476166" w:themeColor="accent1"/>
            </w:tcBorders>
          </w:tcPr>
          <w:p w14:paraId="3C5788CE" w14:textId="77777777" w:rsidR="00E74B29" w:rsidRDefault="00E74B29"/>
        </w:tc>
      </w:tr>
      <w:tr w:rsidR="000E4641" w14:paraId="2B6A808D" w14:textId="77777777" w:rsidTr="00DA6599">
        <w:trPr>
          <w:trHeight w:val="3149"/>
        </w:trPr>
        <w:tc>
          <w:tcPr>
            <w:tcW w:w="2272" w:type="dxa"/>
            <w:vMerge w:val="restart"/>
            <w:tcBorders>
              <w:right w:val="single" w:sz="18" w:space="0" w:color="476166" w:themeColor="accent1"/>
            </w:tcBorders>
          </w:tcPr>
          <w:p w14:paraId="6BE287E7" w14:textId="77777777" w:rsidR="000E4641" w:rsidRDefault="000E4641"/>
        </w:tc>
        <w:tc>
          <w:tcPr>
            <w:tcW w:w="569" w:type="dxa"/>
            <w:vMerge w:val="restart"/>
            <w:tcBorders>
              <w:left w:val="single" w:sz="18" w:space="0" w:color="476166" w:themeColor="accent1"/>
            </w:tcBorders>
            <w:shd w:val="clear" w:color="auto" w:fill="FFFFFF" w:themeFill="background1"/>
          </w:tcPr>
          <w:p w14:paraId="6C8490B1" w14:textId="77777777" w:rsidR="000E4641" w:rsidRDefault="000E4641"/>
        </w:tc>
        <w:tc>
          <w:tcPr>
            <w:tcW w:w="569" w:type="dxa"/>
            <w:shd w:val="clear" w:color="auto" w:fill="FFFFFF" w:themeFill="background1"/>
          </w:tcPr>
          <w:p w14:paraId="34AFC62B" w14:textId="77777777" w:rsidR="000E4641" w:rsidRDefault="000E4641"/>
        </w:tc>
        <w:tc>
          <w:tcPr>
            <w:tcW w:w="4553" w:type="dxa"/>
            <w:gridSpan w:val="3"/>
            <w:shd w:val="clear" w:color="auto" w:fill="FFFFFF" w:themeFill="background1"/>
          </w:tcPr>
          <w:p w14:paraId="0FD6F3D6" w14:textId="77777777" w:rsidR="009541ED" w:rsidRDefault="00310E4A" w:rsidP="00310E4A">
            <w:pPr>
              <w:pStyle w:val="Text"/>
            </w:pPr>
            <w:r>
              <w:t xml:space="preserve">In this project, our main motive is to predict the criticality of a patient using Machine Learning modules. </w:t>
            </w:r>
          </w:p>
          <w:p w14:paraId="34CE51CF" w14:textId="00D85F87" w:rsidR="000E4641" w:rsidRDefault="009541ED" w:rsidP="00310E4A">
            <w:pPr>
              <w:pStyle w:val="Text"/>
            </w:pPr>
            <w:r>
              <w:t xml:space="preserve">This model supports the doctors with the best decision-making in any given situation. </w:t>
            </w:r>
            <w:r w:rsidR="00310E4A">
              <w:t xml:space="preserve">For this </w:t>
            </w:r>
            <w:r w:rsidR="00A9158D">
              <w:t xml:space="preserve">model building, we are using the data from the Mimic Clinical dataset. We have applied for and got access </w:t>
            </w:r>
            <w:r>
              <w:t>to</w:t>
            </w:r>
            <w:r w:rsidR="00A9158D">
              <w:t xml:space="preserve"> us</w:t>
            </w:r>
            <w:r w:rsidR="00A76767">
              <w:t>e</w:t>
            </w:r>
            <w:r w:rsidR="00A9158D">
              <w:t xml:space="preserve"> the MIMIC-III Clinical database which is very important as it </w:t>
            </w:r>
            <w:r w:rsidR="00DA6599">
              <w:t>contains</w:t>
            </w:r>
            <w:r w:rsidR="00A9158D">
              <w:t xml:space="preserve"> sensitive data.</w:t>
            </w:r>
          </w:p>
          <w:p w14:paraId="7C2CA427" w14:textId="52BAAACB" w:rsidR="008F5CE3" w:rsidRDefault="00A9158D" w:rsidP="00A9158D">
            <w:pPr>
              <w:pStyle w:val="Text"/>
              <w:tabs>
                <w:tab w:val="left" w:pos="720"/>
                <w:tab w:val="center" w:pos="2160"/>
              </w:tabs>
            </w:pPr>
            <w:r>
              <w:tab/>
              <w:t>We used Big Query and GCP to download and load the data for analysi</w:t>
            </w:r>
            <w:r w:rsidR="008F5CE3">
              <w:t xml:space="preserve">s </w:t>
            </w:r>
            <w:r w:rsidR="009541ED">
              <w:t>and</w:t>
            </w:r>
            <w:r w:rsidR="008F5CE3">
              <w:t xml:space="preserve"> </w:t>
            </w:r>
            <w:r w:rsidR="00EC4119">
              <w:t>performed numerous analytics on the MIMIC III database to understand the relations, dependencies, correlations, and measurements.</w:t>
            </w:r>
          </w:p>
          <w:p w14:paraId="6A253EC6" w14:textId="05F1ADF9" w:rsidR="000E4641" w:rsidRPr="00E74B29" w:rsidRDefault="000E4641" w:rsidP="000E4641">
            <w:pPr>
              <w:pStyle w:val="Text"/>
            </w:pPr>
          </w:p>
        </w:tc>
        <w:tc>
          <w:tcPr>
            <w:tcW w:w="568" w:type="dxa"/>
            <w:shd w:val="clear" w:color="auto" w:fill="FFFFFF" w:themeFill="background1"/>
          </w:tcPr>
          <w:p w14:paraId="31E62432" w14:textId="77777777" w:rsidR="000E4641" w:rsidRPr="00E74B29" w:rsidRDefault="000E4641">
            <w:pPr>
              <w:rPr>
                <w:rFonts w:ascii="Georgia" w:hAnsi="Georgia"/>
                <w:sz w:val="28"/>
                <w:szCs w:val="28"/>
              </w:rPr>
            </w:pPr>
          </w:p>
        </w:tc>
        <w:tc>
          <w:tcPr>
            <w:tcW w:w="570" w:type="dxa"/>
            <w:vMerge w:val="restart"/>
            <w:tcBorders>
              <w:right w:val="single" w:sz="18" w:space="0" w:color="476166" w:themeColor="accent1"/>
            </w:tcBorders>
            <w:shd w:val="clear" w:color="auto" w:fill="FFFFFF" w:themeFill="background1"/>
          </w:tcPr>
          <w:p w14:paraId="65076C13" w14:textId="77777777" w:rsidR="000E4641" w:rsidRPr="00E74B29" w:rsidRDefault="000E4641">
            <w:pPr>
              <w:rPr>
                <w:rFonts w:ascii="Georgia" w:hAnsi="Georgia"/>
                <w:sz w:val="28"/>
                <w:szCs w:val="28"/>
              </w:rPr>
            </w:pPr>
          </w:p>
        </w:tc>
        <w:tc>
          <w:tcPr>
            <w:tcW w:w="2272" w:type="dxa"/>
            <w:vMerge w:val="restart"/>
            <w:tcBorders>
              <w:left w:val="single" w:sz="18" w:space="0" w:color="476166" w:themeColor="accent1"/>
            </w:tcBorders>
          </w:tcPr>
          <w:p w14:paraId="68CA13E7" w14:textId="77777777" w:rsidR="000E4641" w:rsidRDefault="000E4641"/>
        </w:tc>
      </w:tr>
      <w:tr w:rsidR="000E4641" w14:paraId="7E8C6EEC" w14:textId="77777777" w:rsidTr="00DA6599">
        <w:trPr>
          <w:trHeight w:val="712"/>
        </w:trPr>
        <w:tc>
          <w:tcPr>
            <w:tcW w:w="2272" w:type="dxa"/>
            <w:vMerge/>
            <w:tcBorders>
              <w:right w:val="single" w:sz="18" w:space="0" w:color="476166" w:themeColor="accent1"/>
            </w:tcBorders>
          </w:tcPr>
          <w:p w14:paraId="2FD26FD3" w14:textId="77777777" w:rsidR="000E4641" w:rsidRDefault="000E4641"/>
        </w:tc>
        <w:tc>
          <w:tcPr>
            <w:tcW w:w="569" w:type="dxa"/>
            <w:vMerge/>
            <w:tcBorders>
              <w:left w:val="single" w:sz="18" w:space="0" w:color="476166" w:themeColor="accent1"/>
              <w:bottom w:val="single" w:sz="18" w:space="0" w:color="476166" w:themeColor="accent1"/>
            </w:tcBorders>
            <w:shd w:val="clear" w:color="auto" w:fill="FFFFFF" w:themeFill="background1"/>
          </w:tcPr>
          <w:p w14:paraId="3718B9E2" w14:textId="77777777" w:rsidR="000E4641" w:rsidRDefault="000E4641"/>
        </w:tc>
        <w:tc>
          <w:tcPr>
            <w:tcW w:w="5691" w:type="dxa"/>
            <w:gridSpan w:val="5"/>
            <w:vMerge w:val="restart"/>
            <w:shd w:val="clear" w:color="auto" w:fill="FFFFFF" w:themeFill="background1"/>
          </w:tcPr>
          <w:p w14:paraId="4A9FF0D6" w14:textId="67BAC2EE" w:rsidR="000E4641" w:rsidRPr="00E74B29" w:rsidRDefault="008F5CE3">
            <w:pPr>
              <w:rPr>
                <w:rFonts w:ascii="Georgia" w:hAnsi="Georgia"/>
                <w:sz w:val="28"/>
                <w:szCs w:val="28"/>
              </w:rPr>
            </w:pPr>
            <w:r>
              <w:rPr>
                <w:rFonts w:ascii="Georgia" w:hAnsi="Georgia"/>
                <w:noProof/>
                <w:sz w:val="28"/>
                <w:szCs w:val="28"/>
              </w:rPr>
              <w:drawing>
                <wp:inline distT="0" distB="0" distL="0" distR="0" wp14:anchorId="02D5190E" wp14:editId="01AE3854">
                  <wp:extent cx="4109469" cy="232794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4109469" cy="2327943"/>
                          </a:xfrm>
                          <a:prstGeom prst="rect">
                            <a:avLst/>
                          </a:prstGeom>
                        </pic:spPr>
                      </pic:pic>
                    </a:graphicData>
                  </a:graphic>
                </wp:inline>
              </w:drawing>
            </w:r>
          </w:p>
        </w:tc>
        <w:tc>
          <w:tcPr>
            <w:tcW w:w="570" w:type="dxa"/>
            <w:vMerge/>
            <w:tcBorders>
              <w:bottom w:val="single" w:sz="18" w:space="0" w:color="476166" w:themeColor="accent1"/>
              <w:right w:val="single" w:sz="18" w:space="0" w:color="476166" w:themeColor="accent1"/>
            </w:tcBorders>
            <w:shd w:val="clear" w:color="auto" w:fill="FFFFFF" w:themeFill="background1"/>
          </w:tcPr>
          <w:p w14:paraId="74E7247F" w14:textId="77777777" w:rsidR="000E4641" w:rsidRPr="00E74B29" w:rsidRDefault="000E4641">
            <w:pPr>
              <w:rPr>
                <w:rFonts w:ascii="Georgia" w:hAnsi="Georgia"/>
                <w:sz w:val="28"/>
                <w:szCs w:val="28"/>
              </w:rPr>
            </w:pPr>
          </w:p>
        </w:tc>
        <w:tc>
          <w:tcPr>
            <w:tcW w:w="2272" w:type="dxa"/>
            <w:vMerge/>
            <w:tcBorders>
              <w:left w:val="single" w:sz="18" w:space="0" w:color="476166" w:themeColor="accent1"/>
            </w:tcBorders>
          </w:tcPr>
          <w:p w14:paraId="62700569" w14:textId="77777777" w:rsidR="000E4641" w:rsidRDefault="000E4641"/>
        </w:tc>
      </w:tr>
      <w:tr w:rsidR="000E4641" w14:paraId="07137D2E" w14:textId="77777777" w:rsidTr="00DA6599">
        <w:trPr>
          <w:trHeight w:val="1222"/>
        </w:trPr>
        <w:tc>
          <w:tcPr>
            <w:tcW w:w="2272" w:type="dxa"/>
            <w:vMerge/>
          </w:tcPr>
          <w:p w14:paraId="045AD54D" w14:textId="77777777" w:rsidR="000E4641" w:rsidRDefault="000E4641"/>
        </w:tc>
        <w:tc>
          <w:tcPr>
            <w:tcW w:w="569" w:type="dxa"/>
          </w:tcPr>
          <w:p w14:paraId="2BB59263" w14:textId="0EF0B14C" w:rsidR="000E4641" w:rsidRDefault="000E4641" w:rsidP="00EC4119"/>
        </w:tc>
        <w:tc>
          <w:tcPr>
            <w:tcW w:w="5691" w:type="dxa"/>
            <w:gridSpan w:val="5"/>
            <w:vMerge/>
          </w:tcPr>
          <w:p w14:paraId="6FBDA845" w14:textId="77777777" w:rsidR="000E4641" w:rsidRDefault="000E4641" w:rsidP="00E74B29">
            <w:pPr>
              <w:jc w:val="center"/>
            </w:pPr>
          </w:p>
        </w:tc>
        <w:tc>
          <w:tcPr>
            <w:tcW w:w="570" w:type="dxa"/>
          </w:tcPr>
          <w:p w14:paraId="59ED43C5" w14:textId="77777777" w:rsidR="000E4641" w:rsidRDefault="000E4641" w:rsidP="008F5CE3"/>
        </w:tc>
        <w:tc>
          <w:tcPr>
            <w:tcW w:w="2272" w:type="dxa"/>
            <w:vMerge/>
          </w:tcPr>
          <w:p w14:paraId="7E4DBB33" w14:textId="77777777" w:rsidR="000E4641" w:rsidRDefault="000E4641"/>
        </w:tc>
      </w:tr>
    </w:tbl>
    <w:tbl>
      <w:tblPr>
        <w:tblStyle w:val="TableGrid"/>
        <w:tblpPr w:leftFromText="180" w:rightFromText="180" w:vertAnchor="text" w:horzAnchor="margin" w:tblpY="-1748"/>
        <w:tblW w:w="108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82"/>
        <w:gridCol w:w="1083"/>
        <w:gridCol w:w="2165"/>
        <w:gridCol w:w="2165"/>
        <w:gridCol w:w="2166"/>
        <w:gridCol w:w="1083"/>
        <w:gridCol w:w="1082"/>
      </w:tblGrid>
      <w:tr w:rsidR="00047BCD" w14:paraId="71CDDE8B" w14:textId="77777777" w:rsidTr="008B2F82">
        <w:trPr>
          <w:trHeight w:val="803"/>
        </w:trPr>
        <w:tc>
          <w:tcPr>
            <w:tcW w:w="2165" w:type="dxa"/>
            <w:gridSpan w:val="2"/>
            <w:tcBorders>
              <w:right w:val="single" w:sz="18" w:space="0" w:color="476166" w:themeColor="accent1"/>
            </w:tcBorders>
          </w:tcPr>
          <w:p w14:paraId="78E7030E" w14:textId="77777777" w:rsidR="00047BCD" w:rsidRDefault="00047BCD" w:rsidP="00EC4119"/>
          <w:p w14:paraId="7A654A55" w14:textId="627335E2" w:rsidR="009B2D0F" w:rsidRDefault="009B2D0F" w:rsidP="00EC4119"/>
        </w:tc>
        <w:tc>
          <w:tcPr>
            <w:tcW w:w="6496"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AE19E2F" w14:textId="061E477A" w:rsidR="00047BCD" w:rsidRPr="00F83E1D" w:rsidRDefault="00047BCD" w:rsidP="00EC4119">
            <w:pPr>
              <w:pStyle w:val="Heading4"/>
              <w:rPr>
                <w:sz w:val="52"/>
                <w:szCs w:val="52"/>
              </w:rPr>
            </w:pPr>
            <w:r w:rsidRPr="00F83E1D">
              <w:rPr>
                <w:sz w:val="52"/>
                <w:szCs w:val="52"/>
              </w:rPr>
              <w:t>Related Work</w:t>
            </w:r>
          </w:p>
        </w:tc>
        <w:tc>
          <w:tcPr>
            <w:tcW w:w="2165" w:type="dxa"/>
            <w:gridSpan w:val="2"/>
            <w:tcBorders>
              <w:left w:val="single" w:sz="18" w:space="0" w:color="476166" w:themeColor="accent1"/>
            </w:tcBorders>
          </w:tcPr>
          <w:p w14:paraId="5C7E3BED" w14:textId="77777777" w:rsidR="00047BCD" w:rsidRDefault="00047BCD" w:rsidP="00EC4119"/>
        </w:tc>
      </w:tr>
      <w:tr w:rsidR="00047BCD" w14:paraId="6783ADD2" w14:textId="77777777" w:rsidTr="008B2F82">
        <w:trPr>
          <w:trHeight w:val="271"/>
        </w:trPr>
        <w:tc>
          <w:tcPr>
            <w:tcW w:w="2165" w:type="dxa"/>
            <w:gridSpan w:val="2"/>
          </w:tcPr>
          <w:p w14:paraId="01DF6679" w14:textId="77777777" w:rsidR="00047BCD" w:rsidRDefault="00047BCD" w:rsidP="00EC4119"/>
        </w:tc>
        <w:tc>
          <w:tcPr>
            <w:tcW w:w="2165" w:type="dxa"/>
            <w:tcBorders>
              <w:top w:val="single" w:sz="18" w:space="0" w:color="476166" w:themeColor="accent1"/>
            </w:tcBorders>
          </w:tcPr>
          <w:p w14:paraId="726AD9B0" w14:textId="77777777" w:rsidR="00047BCD" w:rsidRDefault="00047BCD" w:rsidP="00EC4119"/>
        </w:tc>
        <w:tc>
          <w:tcPr>
            <w:tcW w:w="2165" w:type="dxa"/>
            <w:tcBorders>
              <w:top w:val="single" w:sz="18" w:space="0" w:color="476166" w:themeColor="accent1"/>
            </w:tcBorders>
          </w:tcPr>
          <w:p w14:paraId="082E3BD1" w14:textId="77777777" w:rsidR="00047BCD" w:rsidRDefault="00047BCD" w:rsidP="00EC4119"/>
        </w:tc>
        <w:tc>
          <w:tcPr>
            <w:tcW w:w="2166" w:type="dxa"/>
            <w:tcBorders>
              <w:top w:val="single" w:sz="18" w:space="0" w:color="476166" w:themeColor="accent1"/>
            </w:tcBorders>
          </w:tcPr>
          <w:p w14:paraId="70B96351" w14:textId="77777777" w:rsidR="00047BCD" w:rsidRDefault="00047BCD" w:rsidP="00EC4119"/>
        </w:tc>
        <w:tc>
          <w:tcPr>
            <w:tcW w:w="2165" w:type="dxa"/>
            <w:gridSpan w:val="2"/>
          </w:tcPr>
          <w:p w14:paraId="13240294" w14:textId="77777777" w:rsidR="00047BCD" w:rsidRDefault="00047BCD" w:rsidP="00EC4119"/>
        </w:tc>
      </w:tr>
      <w:tr w:rsidR="00047BCD" w14:paraId="27585448" w14:textId="77777777" w:rsidTr="008B2F82">
        <w:trPr>
          <w:trHeight w:val="4563"/>
        </w:trPr>
        <w:tc>
          <w:tcPr>
            <w:tcW w:w="1082" w:type="dxa"/>
          </w:tcPr>
          <w:p w14:paraId="41B04B1F" w14:textId="77777777" w:rsidR="00047BCD" w:rsidRDefault="00047BCD" w:rsidP="00EC4119"/>
        </w:tc>
        <w:tc>
          <w:tcPr>
            <w:tcW w:w="8662" w:type="dxa"/>
            <w:gridSpan w:val="5"/>
            <w:tcBorders>
              <w:top w:val="single" w:sz="18" w:space="0" w:color="476166" w:themeColor="accent1"/>
              <w:bottom w:val="single" w:sz="18" w:space="0" w:color="476166" w:themeColor="accent1"/>
            </w:tcBorders>
          </w:tcPr>
          <w:p w14:paraId="233ECB71" w14:textId="1E6058AC" w:rsidR="00047BCD" w:rsidRDefault="00047BCD" w:rsidP="00EC4119">
            <w:pPr>
              <w:pStyle w:val="Heading5"/>
            </w:pPr>
            <w:r>
              <w:t>Analysis:</w:t>
            </w:r>
          </w:p>
          <w:p w14:paraId="7136855D" w14:textId="65F5E92E" w:rsidR="00047BCD" w:rsidRPr="00CA2B39" w:rsidRDefault="00047BCD" w:rsidP="00CA2B39">
            <w:r>
              <w:tab/>
              <w:t>All the entity relationships and database details in this project are taken from the Mimic-iii schema and Entity Relationship on the below page.</w:t>
            </w:r>
          </w:p>
          <w:p w14:paraId="0D4ABD22" w14:textId="75806CD7" w:rsidR="00047BCD" w:rsidRDefault="00000000" w:rsidP="009541ED">
            <w:pPr>
              <w:pStyle w:val="Text"/>
            </w:pPr>
            <w:hyperlink r:id="rId14" w:history="1">
              <w:r w:rsidR="00047BCD" w:rsidRPr="00413DFC">
                <w:rPr>
                  <w:rStyle w:val="Hyperlink"/>
                </w:rPr>
                <w:t>https://mit-lcp.github.io/mimic-schema-spy/index.html</w:t>
              </w:r>
            </w:hyperlink>
          </w:p>
          <w:p w14:paraId="4E8AC2A5" w14:textId="77777777" w:rsidR="00047BCD" w:rsidRDefault="00047BCD" w:rsidP="009541ED">
            <w:pPr>
              <w:pStyle w:val="Text"/>
            </w:pPr>
          </w:p>
          <w:p w14:paraId="050BB21C" w14:textId="585B22F7" w:rsidR="00047BCD" w:rsidRPr="00D73534" w:rsidRDefault="00047BCD" w:rsidP="009541ED">
            <w:pPr>
              <w:pStyle w:val="Text"/>
              <w:rPr>
                <w:sz w:val="24"/>
                <w:szCs w:val="24"/>
              </w:rPr>
            </w:pPr>
            <w:r w:rsidRPr="00D73534">
              <w:rPr>
                <w:sz w:val="24"/>
                <w:szCs w:val="24"/>
              </w:rPr>
              <w:t>Also, the dataset can be found using the below URL.</w:t>
            </w:r>
          </w:p>
          <w:p w14:paraId="0CF1980C" w14:textId="162FBE27" w:rsidR="00047BCD" w:rsidRDefault="00000000" w:rsidP="009541ED">
            <w:pPr>
              <w:pStyle w:val="Text"/>
            </w:pPr>
            <w:hyperlink r:id="rId15" w:history="1">
              <w:r w:rsidR="00047BCD" w:rsidRPr="00B10696">
                <w:rPr>
                  <w:rStyle w:val="Hyperlink"/>
                </w:rPr>
                <w:t>https://physionet.org/content/mimiciii/1.4/</w:t>
              </w:r>
            </w:hyperlink>
          </w:p>
          <w:p w14:paraId="6BC38A88" w14:textId="77777777" w:rsidR="00047BCD" w:rsidRDefault="00047BCD" w:rsidP="009541ED">
            <w:pPr>
              <w:pStyle w:val="Text"/>
            </w:pPr>
          </w:p>
          <w:p w14:paraId="58C098AE" w14:textId="695D379F" w:rsidR="00047BCD" w:rsidRPr="00D73534" w:rsidRDefault="00097029" w:rsidP="009541ED">
            <w:pPr>
              <w:pStyle w:val="Text"/>
              <w:rPr>
                <w:sz w:val="24"/>
                <w:szCs w:val="24"/>
              </w:rPr>
            </w:pPr>
            <w:r w:rsidRPr="00097029">
              <w:rPr>
                <w:sz w:val="24"/>
                <w:szCs w:val="24"/>
              </w:rPr>
              <w:t>We do not have any column specifically for Criticality Index in the MIMIC dataset</w:t>
            </w:r>
            <w:r w:rsidR="00047BCD" w:rsidRPr="00D73534">
              <w:rPr>
                <w:sz w:val="24"/>
                <w:szCs w:val="24"/>
              </w:rPr>
              <w:t>. So, we built a Criticality Index variable using the most specific and important factors which can predict the criticality most accurately.</w:t>
            </w:r>
          </w:p>
          <w:p w14:paraId="5C6815EC" w14:textId="77777777" w:rsidR="00047BCD" w:rsidRPr="00D73534" w:rsidRDefault="00047BCD" w:rsidP="009541ED">
            <w:pPr>
              <w:pStyle w:val="Text"/>
              <w:rPr>
                <w:sz w:val="24"/>
                <w:szCs w:val="24"/>
              </w:rPr>
            </w:pPr>
          </w:p>
          <w:p w14:paraId="3685947E" w14:textId="15971BEF" w:rsidR="00047BCD" w:rsidRPr="00D73534" w:rsidRDefault="00047BCD" w:rsidP="009541ED">
            <w:pPr>
              <w:pStyle w:val="Text"/>
              <w:rPr>
                <w:sz w:val="24"/>
                <w:szCs w:val="24"/>
              </w:rPr>
            </w:pPr>
            <w:r w:rsidRPr="00D73534">
              <w:rPr>
                <w:sz w:val="24"/>
                <w:szCs w:val="24"/>
              </w:rPr>
              <w:t>Let’s see the step-by-step procedure followed to get the required data.</w:t>
            </w:r>
          </w:p>
          <w:p w14:paraId="6F63ACEF" w14:textId="77777777" w:rsidR="00047BCD" w:rsidRPr="00D73534" w:rsidRDefault="00047BCD" w:rsidP="009541ED">
            <w:pPr>
              <w:pStyle w:val="Text"/>
              <w:rPr>
                <w:sz w:val="24"/>
                <w:szCs w:val="24"/>
              </w:rPr>
            </w:pPr>
          </w:p>
          <w:p w14:paraId="2627B0C5" w14:textId="5A1F91D3" w:rsidR="00047BCD" w:rsidRDefault="00047BCD" w:rsidP="009541ED">
            <w:pPr>
              <w:pStyle w:val="Text"/>
            </w:pPr>
            <w:r w:rsidRPr="00F629C2">
              <w:rPr>
                <w:sz w:val="24"/>
                <w:szCs w:val="24"/>
              </w:rPr>
              <w:t xml:space="preserve">We have many limitations to using Big Query without a Billing account, so </w:t>
            </w:r>
            <w:r w:rsidRPr="00D73534">
              <w:rPr>
                <w:sz w:val="24"/>
                <w:szCs w:val="24"/>
              </w:rPr>
              <w:t>we used only Select commands and Temporary Tables to acquire data.</w:t>
            </w:r>
          </w:p>
          <w:p w14:paraId="4D486DB7" w14:textId="77777777" w:rsidR="00047BCD" w:rsidRDefault="00047BCD" w:rsidP="009541ED">
            <w:pPr>
              <w:pStyle w:val="Text"/>
            </w:pPr>
          </w:p>
          <w:p w14:paraId="6BAFC53B" w14:textId="7D7D2908" w:rsidR="00047BCD" w:rsidRPr="001008BD" w:rsidRDefault="00047BCD" w:rsidP="009541ED">
            <w:pPr>
              <w:pStyle w:val="Text"/>
              <w:rPr>
                <w:b/>
                <w:bCs/>
              </w:rPr>
            </w:pPr>
            <w:r w:rsidRPr="001008BD">
              <w:rPr>
                <w:b/>
                <w:bCs/>
              </w:rPr>
              <w:t>Table 1:  Standardized Vitals Table</w:t>
            </w:r>
          </w:p>
          <w:p w14:paraId="0DBBEAED" w14:textId="2883A901" w:rsidR="00047BCD" w:rsidRPr="00F629C2" w:rsidRDefault="00047BCD" w:rsidP="009541ED">
            <w:pPr>
              <w:pStyle w:val="Text"/>
              <w:rPr>
                <w:sz w:val="24"/>
                <w:szCs w:val="24"/>
              </w:rPr>
            </w:pPr>
            <w:r w:rsidRPr="00F629C2">
              <w:rPr>
                <w:sz w:val="24"/>
                <w:szCs w:val="24"/>
              </w:rPr>
              <w:t xml:space="preserve">We have selected the top </w:t>
            </w:r>
            <w:r w:rsidR="00097029">
              <w:rPr>
                <w:sz w:val="24"/>
                <w:szCs w:val="24"/>
              </w:rPr>
              <w:t>6</w:t>
            </w:r>
            <w:r w:rsidRPr="00F629C2">
              <w:rPr>
                <w:sz w:val="24"/>
                <w:szCs w:val="24"/>
              </w:rPr>
              <w:t xml:space="preserve"> vitals which play a crucial role in assessing a patient’s health and filtered those vitals along with readings for each patient from chartevents &amp; d_items tables.</w:t>
            </w:r>
          </w:p>
          <w:p w14:paraId="6BD37938" w14:textId="655E9BB8" w:rsidR="00047BCD" w:rsidRPr="00F629C2" w:rsidRDefault="00047BCD" w:rsidP="009541ED">
            <w:pPr>
              <w:pStyle w:val="Text"/>
              <w:rPr>
                <w:sz w:val="24"/>
                <w:szCs w:val="24"/>
              </w:rPr>
            </w:pPr>
            <w:r w:rsidRPr="00F629C2">
              <w:rPr>
                <w:sz w:val="24"/>
                <w:szCs w:val="24"/>
              </w:rPr>
              <w:tab/>
              <w:t xml:space="preserve">Also standardized the measurements for Temperature &amp; Oxygen Saturation for easy calculations and saved the results to temporary table  </w:t>
            </w:r>
            <w:r w:rsidRPr="00F629C2">
              <w:rPr>
                <w:b/>
                <w:bCs/>
                <w:sz w:val="24"/>
                <w:szCs w:val="24"/>
              </w:rPr>
              <w:t>“Vitals_step1”</w:t>
            </w:r>
          </w:p>
          <w:p w14:paraId="32770820" w14:textId="74E95670" w:rsidR="00047BCD" w:rsidRPr="00F629C2" w:rsidRDefault="00047BCD" w:rsidP="001008BD">
            <w:pPr>
              <w:pStyle w:val="Text"/>
              <w:numPr>
                <w:ilvl w:val="0"/>
                <w:numId w:val="2"/>
              </w:numPr>
              <w:rPr>
                <w:sz w:val="24"/>
                <w:szCs w:val="24"/>
              </w:rPr>
            </w:pPr>
            <w:r w:rsidRPr="00F629C2">
              <w:rPr>
                <w:sz w:val="24"/>
                <w:szCs w:val="24"/>
              </w:rPr>
              <w:t>Converted all the Temperatures in Fahrenheit to Celsius.</w:t>
            </w:r>
          </w:p>
          <w:p w14:paraId="57B66E33" w14:textId="1A57AB18" w:rsidR="00047BCD" w:rsidRPr="00F629C2" w:rsidRDefault="00047BCD" w:rsidP="001008BD">
            <w:pPr>
              <w:pStyle w:val="Text"/>
              <w:numPr>
                <w:ilvl w:val="0"/>
                <w:numId w:val="2"/>
              </w:numPr>
              <w:rPr>
                <w:sz w:val="24"/>
                <w:szCs w:val="24"/>
              </w:rPr>
            </w:pPr>
            <w:r w:rsidRPr="00F629C2">
              <w:rPr>
                <w:sz w:val="24"/>
                <w:szCs w:val="24"/>
              </w:rPr>
              <w:t>Converted all the Oxygen Saturation in % to a decimal value.</w:t>
            </w:r>
          </w:p>
          <w:p w14:paraId="12279827" w14:textId="1BB885D9" w:rsidR="00047BCD" w:rsidRPr="001008BD" w:rsidRDefault="00047BCD" w:rsidP="009541ED">
            <w:pPr>
              <w:pStyle w:val="Text"/>
              <w:rPr>
                <w:b/>
                <w:bCs/>
              </w:rPr>
            </w:pPr>
            <w:r w:rsidRPr="001008BD">
              <w:rPr>
                <w:b/>
                <w:bCs/>
              </w:rPr>
              <w:t>Query:</w:t>
            </w:r>
          </w:p>
          <w:p w14:paraId="0B5C2417" w14:textId="77777777" w:rsidR="00047BCD" w:rsidRDefault="00047BCD" w:rsidP="00933DE9">
            <w:pPr>
              <w:pStyle w:val="Text"/>
              <w:rPr>
                <w:sz w:val="20"/>
                <w:szCs w:val="20"/>
              </w:rPr>
            </w:pPr>
            <w:r w:rsidRPr="00933DE9">
              <w:rPr>
                <w:sz w:val="20"/>
                <w:szCs w:val="20"/>
              </w:rPr>
              <w:t>Select</w:t>
            </w:r>
            <w:r>
              <w:rPr>
                <w:sz w:val="20"/>
                <w:szCs w:val="20"/>
              </w:rPr>
              <w:t xml:space="preserve"> </w:t>
            </w:r>
            <w:r w:rsidRPr="00933DE9">
              <w:rPr>
                <w:sz w:val="20"/>
                <w:szCs w:val="20"/>
              </w:rPr>
              <w:t>ce.icustay_id -- icu stay id,</w:t>
            </w:r>
            <w:r>
              <w:rPr>
                <w:sz w:val="20"/>
                <w:szCs w:val="20"/>
              </w:rPr>
              <w:t xml:space="preserve"> </w:t>
            </w:r>
            <w:r w:rsidRPr="00933DE9">
              <w:rPr>
                <w:sz w:val="20"/>
                <w:szCs w:val="20"/>
              </w:rPr>
              <w:t>ce.HADM_ID,</w:t>
            </w:r>
            <w:r>
              <w:rPr>
                <w:sz w:val="20"/>
                <w:szCs w:val="20"/>
              </w:rPr>
              <w:t xml:space="preserve"> </w:t>
            </w:r>
          </w:p>
          <w:p w14:paraId="406AE2C1" w14:textId="2DE37DC1" w:rsidR="00047BCD" w:rsidRPr="00933DE9" w:rsidRDefault="00047BCD" w:rsidP="00933DE9">
            <w:pPr>
              <w:pStyle w:val="Text"/>
              <w:rPr>
                <w:sz w:val="20"/>
                <w:szCs w:val="20"/>
              </w:rPr>
            </w:pPr>
            <w:r w:rsidRPr="00933DE9">
              <w:rPr>
                <w:sz w:val="20"/>
                <w:szCs w:val="20"/>
              </w:rPr>
              <w:t>ce.charttime -- date/time when reading was taken</w:t>
            </w:r>
          </w:p>
          <w:p w14:paraId="5F89ED96" w14:textId="77777777" w:rsidR="00047BCD" w:rsidRPr="00933DE9" w:rsidRDefault="00047BCD" w:rsidP="00933DE9">
            <w:pPr>
              <w:pStyle w:val="Text"/>
              <w:rPr>
                <w:sz w:val="20"/>
                <w:szCs w:val="20"/>
              </w:rPr>
            </w:pPr>
            <w:r w:rsidRPr="00933DE9">
              <w:rPr>
                <w:sz w:val="20"/>
                <w:szCs w:val="20"/>
              </w:rPr>
              <w:t>,di.label -- vital name</w:t>
            </w:r>
          </w:p>
          <w:p w14:paraId="496C8DC6" w14:textId="77777777" w:rsidR="00047BCD" w:rsidRPr="00933DE9" w:rsidRDefault="00047BCD" w:rsidP="00933DE9">
            <w:pPr>
              <w:pStyle w:val="Text"/>
              <w:rPr>
                <w:sz w:val="20"/>
                <w:szCs w:val="20"/>
              </w:rPr>
            </w:pPr>
            <w:r w:rsidRPr="00933DE9">
              <w:rPr>
                <w:sz w:val="20"/>
                <w:szCs w:val="20"/>
              </w:rPr>
              <w:t>,ce.value as vital_reading -- vital reading</w:t>
            </w:r>
          </w:p>
          <w:p w14:paraId="6487CF8D" w14:textId="77777777" w:rsidR="00047BCD" w:rsidRPr="00933DE9" w:rsidRDefault="00047BCD" w:rsidP="00933DE9">
            <w:pPr>
              <w:pStyle w:val="Text"/>
              <w:rPr>
                <w:sz w:val="20"/>
                <w:szCs w:val="20"/>
              </w:rPr>
            </w:pPr>
            <w:r w:rsidRPr="00933DE9">
              <w:rPr>
                <w:sz w:val="20"/>
                <w:szCs w:val="20"/>
              </w:rPr>
              <w:t>,di.CATEGORY as High_Level_Vital_Name</w:t>
            </w:r>
          </w:p>
          <w:p w14:paraId="27D86E0F" w14:textId="74E0D365" w:rsidR="00047BCD" w:rsidRPr="00933DE9" w:rsidRDefault="00047BCD" w:rsidP="00933DE9">
            <w:pPr>
              <w:pStyle w:val="Text"/>
              <w:rPr>
                <w:sz w:val="20"/>
                <w:szCs w:val="20"/>
              </w:rPr>
            </w:pPr>
            <w:r w:rsidRPr="00933DE9">
              <w:rPr>
                <w:sz w:val="20"/>
                <w:szCs w:val="20"/>
              </w:rPr>
              <w:t>,di.UNITNAME,</w:t>
            </w:r>
            <w:r>
              <w:rPr>
                <w:sz w:val="20"/>
                <w:szCs w:val="20"/>
              </w:rPr>
              <w:t xml:space="preserve"> </w:t>
            </w:r>
            <w:r w:rsidRPr="00933DE9">
              <w:rPr>
                <w:sz w:val="20"/>
                <w:szCs w:val="20"/>
              </w:rPr>
              <w:t>case</w:t>
            </w:r>
          </w:p>
          <w:p w14:paraId="35030ADE" w14:textId="77777777" w:rsidR="00047BCD" w:rsidRPr="00933DE9" w:rsidRDefault="00047BCD" w:rsidP="00933DE9">
            <w:pPr>
              <w:pStyle w:val="Text"/>
              <w:rPr>
                <w:sz w:val="20"/>
                <w:szCs w:val="20"/>
              </w:rPr>
            </w:pPr>
            <w:r w:rsidRPr="00933DE9">
              <w:rPr>
                <w:sz w:val="20"/>
                <w:szCs w:val="20"/>
              </w:rPr>
              <w:t xml:space="preserve">when UNITNAME = 'F' and SAFE_CAST(REGEXP_REPLACE(value,'[^0-9.]','') AS FLOAT64) &gt; 79 then (SAFE_CAST(REGEXP_REPLACE(value,'[^0-9.]','') AS FLOAT64) - 32) * 5./9 </w:t>
            </w:r>
          </w:p>
          <w:p w14:paraId="50C4C32F" w14:textId="77777777" w:rsidR="00047BCD" w:rsidRPr="00933DE9" w:rsidRDefault="00047BCD" w:rsidP="00933DE9">
            <w:pPr>
              <w:pStyle w:val="Text"/>
              <w:rPr>
                <w:sz w:val="20"/>
                <w:szCs w:val="20"/>
              </w:rPr>
            </w:pPr>
            <w:r w:rsidRPr="00933DE9">
              <w:rPr>
                <w:sz w:val="20"/>
                <w:szCs w:val="20"/>
              </w:rPr>
              <w:t>when label in ('Arterial O2 Saturation', 'O2 saturation pulseoxymetry', 'SpO2','SaO2') and SAFE_CAST(REGEXP_REPLACE(value,'[^0-9.]','') AS FLOAT64) &lt;= 1 then SAFE_CAST(REGEXP_REPLACE(value,'[^0-9.]','') AS FLOAT64) * 100</w:t>
            </w:r>
          </w:p>
          <w:p w14:paraId="2780C86E" w14:textId="77777777" w:rsidR="00047BCD" w:rsidRPr="00933DE9" w:rsidRDefault="00047BCD" w:rsidP="00933DE9">
            <w:pPr>
              <w:pStyle w:val="Text"/>
              <w:rPr>
                <w:sz w:val="20"/>
                <w:szCs w:val="20"/>
              </w:rPr>
            </w:pPr>
            <w:r w:rsidRPr="00933DE9">
              <w:rPr>
                <w:sz w:val="20"/>
                <w:szCs w:val="20"/>
              </w:rPr>
              <w:t>else SAFE_CAST(REGEXP_REPLACE(value,'[^0-9.]','') AS FLOAT64) end</w:t>
            </w:r>
          </w:p>
          <w:p w14:paraId="1A28ED58" w14:textId="0FB0C283" w:rsidR="00047BCD" w:rsidRPr="00933DE9" w:rsidRDefault="00047BCD" w:rsidP="00933DE9">
            <w:pPr>
              <w:pStyle w:val="Text"/>
              <w:rPr>
                <w:sz w:val="20"/>
                <w:szCs w:val="20"/>
              </w:rPr>
            </w:pPr>
            <w:r w:rsidRPr="00933DE9">
              <w:rPr>
                <w:sz w:val="20"/>
                <w:szCs w:val="20"/>
              </w:rPr>
              <w:t>from</w:t>
            </w:r>
            <w:r>
              <w:rPr>
                <w:sz w:val="20"/>
                <w:szCs w:val="20"/>
              </w:rPr>
              <w:t xml:space="preserve"> </w:t>
            </w:r>
            <w:r w:rsidRPr="00933DE9">
              <w:rPr>
                <w:sz w:val="20"/>
                <w:szCs w:val="20"/>
              </w:rPr>
              <w:t>`physionet-data.mimiciii_clinical.chartevents` ce</w:t>
            </w:r>
          </w:p>
          <w:p w14:paraId="61355D5C" w14:textId="13278D47" w:rsidR="00047BCD" w:rsidRPr="00933DE9" w:rsidRDefault="00047BCD" w:rsidP="00933DE9">
            <w:pPr>
              <w:pStyle w:val="Text"/>
              <w:rPr>
                <w:sz w:val="20"/>
                <w:szCs w:val="20"/>
              </w:rPr>
            </w:pPr>
            <w:r w:rsidRPr="00933DE9">
              <w:rPr>
                <w:sz w:val="20"/>
                <w:szCs w:val="20"/>
              </w:rPr>
              <w:t>join `physionet-data.mimiciii_clinical.d_items` di</w:t>
            </w:r>
            <w:r>
              <w:rPr>
                <w:sz w:val="20"/>
                <w:szCs w:val="20"/>
              </w:rPr>
              <w:t xml:space="preserve"> </w:t>
            </w:r>
            <w:r w:rsidRPr="00933DE9">
              <w:rPr>
                <w:sz w:val="20"/>
                <w:szCs w:val="20"/>
              </w:rPr>
              <w:t>ON ce.itemid = di.itemid</w:t>
            </w:r>
          </w:p>
          <w:p w14:paraId="6DB301A8" w14:textId="18862E36" w:rsidR="00047BCD" w:rsidRPr="00933DE9" w:rsidRDefault="00047BCD" w:rsidP="00933DE9">
            <w:pPr>
              <w:pStyle w:val="Text"/>
              <w:rPr>
                <w:sz w:val="20"/>
                <w:szCs w:val="20"/>
              </w:rPr>
            </w:pPr>
            <w:r w:rsidRPr="00933DE9">
              <w:rPr>
                <w:sz w:val="20"/>
                <w:szCs w:val="20"/>
              </w:rPr>
              <w:t xml:space="preserve">where di.LABEL in ('Arterial BP [Systolic]','Manual BP [Systolic]', 'Arterial BP #2 [Systolic]', 'Manual Blood Pressure Systolic Left','Manual Blood Pressure Systolic Right', 'Manual Blood Pressure Diastolic Right', 'Manual Blood Pressure Diastolic Left', 'Arterial Blood Pressure systolic', 'Arterial Blood Pressure diastolic', 'ART BP Systolic', 'ART BP Diastolic', 'ABP [Diastolic]', 'Arterial BP [Diastolic]', 'Manual BP [Diastolic]', 'Arterial BP #2 [Diastolic]', 'Heart Rate', 'Spont RR', 'Resp Rate (Total)', 'Respiratory Rate', 'Respiratory Rate (Total)', 'PULSE', 'Temperature Celsius', 'Temperature Fahrenheit', 'Temperature F', 'Temperature C', 'Temperature C (calc)', 'Temperature </w:t>
            </w:r>
            <w:r w:rsidRPr="00933DE9">
              <w:rPr>
                <w:sz w:val="20"/>
                <w:szCs w:val="20"/>
              </w:rPr>
              <w:lastRenderedPageBreak/>
              <w:t>F (calc)', 'Oxygen Saturation', 'SpO2', 'SaO2', 'Arterial O2 Saturation','O2 saturation</w:t>
            </w:r>
            <w:r>
              <w:rPr>
                <w:sz w:val="20"/>
                <w:szCs w:val="20"/>
              </w:rPr>
              <w:t xml:space="preserve"> </w:t>
            </w:r>
            <w:r w:rsidRPr="00933DE9">
              <w:rPr>
                <w:sz w:val="20"/>
                <w:szCs w:val="20"/>
              </w:rPr>
              <w:t>pulseoxymetry', 'Breath Rate');</w:t>
            </w:r>
          </w:p>
          <w:p w14:paraId="5294FE68" w14:textId="77777777" w:rsidR="00047BCD" w:rsidRDefault="00047BCD" w:rsidP="009541ED">
            <w:pPr>
              <w:pStyle w:val="Text"/>
            </w:pPr>
          </w:p>
          <w:p w14:paraId="0499F044" w14:textId="67926B0B" w:rsidR="00047BCD" w:rsidRDefault="00047BCD" w:rsidP="009541ED">
            <w:pPr>
              <w:pStyle w:val="Text"/>
              <w:rPr>
                <w:b/>
                <w:bCs/>
              </w:rPr>
            </w:pPr>
            <w:r w:rsidRPr="00952F41">
              <w:rPr>
                <w:b/>
                <w:bCs/>
              </w:rPr>
              <w:t>Table 2:  Joining the Step1 Temp, Admissions &amp; callout tables</w:t>
            </w:r>
          </w:p>
          <w:p w14:paraId="691D48B0" w14:textId="4CC685C9" w:rsidR="00047BCD" w:rsidRPr="00F629C2" w:rsidRDefault="00047BCD" w:rsidP="009541ED">
            <w:pPr>
              <w:pStyle w:val="Text"/>
              <w:rPr>
                <w:sz w:val="24"/>
                <w:szCs w:val="24"/>
              </w:rPr>
            </w:pPr>
            <w:r w:rsidRPr="00F629C2">
              <w:rPr>
                <w:sz w:val="24"/>
                <w:szCs w:val="24"/>
              </w:rPr>
              <w:t xml:space="preserve">Based on the vital readings and using the HADM_ID as unique key we are joining the admissions &amp; Callout tables to filter the data such as admission_type, diagnosis, careunit, </w:t>
            </w:r>
            <w:r>
              <w:rPr>
                <w:sz w:val="24"/>
                <w:szCs w:val="24"/>
              </w:rPr>
              <w:t xml:space="preserve">and </w:t>
            </w:r>
            <w:r w:rsidRPr="00F629C2">
              <w:rPr>
                <w:sz w:val="24"/>
                <w:szCs w:val="24"/>
              </w:rPr>
              <w:t xml:space="preserve">wardid and saved the results to </w:t>
            </w:r>
            <w:r>
              <w:rPr>
                <w:sz w:val="24"/>
                <w:szCs w:val="24"/>
              </w:rPr>
              <w:t xml:space="preserve">the </w:t>
            </w:r>
            <w:r w:rsidRPr="00F629C2">
              <w:rPr>
                <w:sz w:val="24"/>
                <w:szCs w:val="24"/>
              </w:rPr>
              <w:t xml:space="preserve">temporary table </w:t>
            </w:r>
            <w:r w:rsidRPr="00F629C2">
              <w:rPr>
                <w:b/>
                <w:bCs/>
                <w:sz w:val="24"/>
                <w:szCs w:val="24"/>
              </w:rPr>
              <w:t>“Step2”</w:t>
            </w:r>
          </w:p>
          <w:p w14:paraId="2DAECB4C" w14:textId="780FEED1" w:rsidR="00047BCD" w:rsidRPr="00952F41" w:rsidRDefault="00047BCD" w:rsidP="009541ED">
            <w:pPr>
              <w:pStyle w:val="Text"/>
              <w:rPr>
                <w:b/>
                <w:bCs/>
              </w:rPr>
            </w:pPr>
            <w:r>
              <w:rPr>
                <w:b/>
                <w:bCs/>
              </w:rPr>
              <w:t>Query:</w:t>
            </w:r>
          </w:p>
          <w:p w14:paraId="1D26972F" w14:textId="77777777" w:rsidR="00047BCD" w:rsidRPr="00952F41" w:rsidRDefault="00047BCD" w:rsidP="00952F41">
            <w:pPr>
              <w:pStyle w:val="Text"/>
              <w:rPr>
                <w:sz w:val="22"/>
                <w:szCs w:val="22"/>
              </w:rPr>
            </w:pPr>
            <w:r w:rsidRPr="00952F41">
              <w:rPr>
                <w:sz w:val="22"/>
                <w:szCs w:val="22"/>
              </w:rPr>
              <w:t>SELECT sv.HADM_ID, sv.icustay_id, sv.charttime, sv.f0_ as vital_reading, sv.High_Level_Vital_Name, sv.label, sv.UNITNAME,</w:t>
            </w:r>
          </w:p>
          <w:p w14:paraId="6C82ABAE" w14:textId="77777777" w:rsidR="00047BCD" w:rsidRPr="00952F41" w:rsidRDefault="00047BCD" w:rsidP="00952F41">
            <w:pPr>
              <w:pStyle w:val="Text"/>
              <w:rPr>
                <w:sz w:val="22"/>
                <w:szCs w:val="22"/>
              </w:rPr>
            </w:pPr>
            <w:r w:rsidRPr="00952F41">
              <w:rPr>
                <w:sz w:val="22"/>
                <w:szCs w:val="22"/>
              </w:rPr>
              <w:t>ad.admission_type, ad.diagnosis, a.submit_careunit, a.callout_wardid</w:t>
            </w:r>
          </w:p>
          <w:p w14:paraId="6C012898" w14:textId="77777777" w:rsidR="00047BCD" w:rsidRPr="00952F41" w:rsidRDefault="00047BCD" w:rsidP="00952F41">
            <w:pPr>
              <w:pStyle w:val="Text"/>
              <w:rPr>
                <w:sz w:val="22"/>
                <w:szCs w:val="22"/>
              </w:rPr>
            </w:pPr>
            <w:r w:rsidRPr="00952F41">
              <w:rPr>
                <w:sz w:val="22"/>
                <w:szCs w:val="22"/>
              </w:rPr>
              <w:t xml:space="preserve"> FROM `healthcare-366817.Temporary.Vitals_step1` sv</w:t>
            </w:r>
          </w:p>
          <w:p w14:paraId="037F4F20" w14:textId="77777777" w:rsidR="00047BCD" w:rsidRPr="00952F41" w:rsidRDefault="00047BCD" w:rsidP="00952F41">
            <w:pPr>
              <w:pStyle w:val="Text"/>
              <w:rPr>
                <w:sz w:val="22"/>
                <w:szCs w:val="22"/>
              </w:rPr>
            </w:pPr>
            <w:r w:rsidRPr="00952F41">
              <w:rPr>
                <w:sz w:val="22"/>
                <w:szCs w:val="22"/>
              </w:rPr>
              <w:t xml:space="preserve"> join `physionet-data.mimiciii_clinical.admissions` ad</w:t>
            </w:r>
          </w:p>
          <w:p w14:paraId="460B3480" w14:textId="77777777" w:rsidR="00047BCD" w:rsidRPr="00952F41" w:rsidRDefault="00047BCD" w:rsidP="00952F41">
            <w:pPr>
              <w:pStyle w:val="Text"/>
              <w:rPr>
                <w:sz w:val="22"/>
                <w:szCs w:val="22"/>
              </w:rPr>
            </w:pPr>
            <w:r w:rsidRPr="00952F41">
              <w:rPr>
                <w:sz w:val="22"/>
                <w:szCs w:val="22"/>
              </w:rPr>
              <w:t xml:space="preserve"> ON  sv.HADM_ID = ad.HADM_ID</w:t>
            </w:r>
          </w:p>
          <w:p w14:paraId="36E9DCFB" w14:textId="77777777" w:rsidR="00047BCD" w:rsidRPr="00952F41" w:rsidRDefault="00047BCD" w:rsidP="00952F41">
            <w:pPr>
              <w:pStyle w:val="Text"/>
              <w:rPr>
                <w:sz w:val="22"/>
                <w:szCs w:val="22"/>
              </w:rPr>
            </w:pPr>
            <w:r w:rsidRPr="00952F41">
              <w:rPr>
                <w:sz w:val="22"/>
                <w:szCs w:val="22"/>
              </w:rPr>
              <w:t xml:space="preserve"> join `physionet-data.mimiciii_clinical.callout` a</w:t>
            </w:r>
          </w:p>
          <w:p w14:paraId="5822F3B0" w14:textId="44CF51CA" w:rsidR="00047BCD" w:rsidRDefault="00047BCD" w:rsidP="00952F41">
            <w:pPr>
              <w:pStyle w:val="Text"/>
              <w:rPr>
                <w:sz w:val="22"/>
                <w:szCs w:val="22"/>
              </w:rPr>
            </w:pPr>
            <w:r w:rsidRPr="00952F41">
              <w:rPr>
                <w:sz w:val="22"/>
                <w:szCs w:val="22"/>
              </w:rPr>
              <w:t xml:space="preserve"> ON sv.HADM_ID = a.HADM_ID</w:t>
            </w:r>
          </w:p>
          <w:p w14:paraId="5FC0150C" w14:textId="77777777" w:rsidR="00047BCD" w:rsidRDefault="00047BCD" w:rsidP="00952F41">
            <w:pPr>
              <w:pStyle w:val="Text"/>
            </w:pPr>
          </w:p>
          <w:p w14:paraId="2C2A304C" w14:textId="360C8194" w:rsidR="00047BCD" w:rsidRPr="008807C2" w:rsidRDefault="00047BCD" w:rsidP="009541ED">
            <w:pPr>
              <w:pStyle w:val="Text"/>
              <w:rPr>
                <w:b/>
                <w:bCs/>
              </w:rPr>
            </w:pPr>
            <w:r w:rsidRPr="008807C2">
              <w:rPr>
                <w:b/>
                <w:bCs/>
              </w:rPr>
              <w:t>Table 3:  Create an age &amp; Length of stay:</w:t>
            </w:r>
          </w:p>
          <w:p w14:paraId="2C4B0051" w14:textId="16EEC25A" w:rsidR="00047BCD" w:rsidRPr="00F629C2" w:rsidRDefault="00047BCD" w:rsidP="009541ED">
            <w:pPr>
              <w:pStyle w:val="Text"/>
              <w:rPr>
                <w:sz w:val="24"/>
                <w:szCs w:val="24"/>
              </w:rPr>
            </w:pPr>
            <w:r w:rsidRPr="00F629C2">
              <w:rPr>
                <w:sz w:val="24"/>
                <w:szCs w:val="24"/>
              </w:rPr>
              <w:t xml:space="preserve">Using the patient id filtering the data such as Gender, </w:t>
            </w:r>
            <w:r>
              <w:rPr>
                <w:sz w:val="24"/>
                <w:szCs w:val="24"/>
              </w:rPr>
              <w:t xml:space="preserve">and </w:t>
            </w:r>
            <w:r w:rsidRPr="00F629C2">
              <w:rPr>
                <w:sz w:val="24"/>
                <w:szCs w:val="24"/>
              </w:rPr>
              <w:t xml:space="preserve">length of stay(los) and calculated the age of </w:t>
            </w:r>
            <w:r>
              <w:rPr>
                <w:sz w:val="24"/>
                <w:szCs w:val="24"/>
              </w:rPr>
              <w:t xml:space="preserve">the </w:t>
            </w:r>
            <w:r w:rsidRPr="00F629C2">
              <w:rPr>
                <w:sz w:val="24"/>
                <w:szCs w:val="24"/>
              </w:rPr>
              <w:t xml:space="preserve">patient by finding the difference between </w:t>
            </w:r>
            <w:r>
              <w:rPr>
                <w:sz w:val="24"/>
                <w:szCs w:val="24"/>
              </w:rPr>
              <w:t xml:space="preserve">the </w:t>
            </w:r>
            <w:r w:rsidRPr="00F629C2">
              <w:rPr>
                <w:sz w:val="24"/>
                <w:szCs w:val="24"/>
              </w:rPr>
              <w:t xml:space="preserve">date of join &amp; date of birth and saved the results to </w:t>
            </w:r>
            <w:r>
              <w:rPr>
                <w:sz w:val="24"/>
                <w:szCs w:val="24"/>
              </w:rPr>
              <w:t xml:space="preserve">the </w:t>
            </w:r>
            <w:r w:rsidRPr="00F629C2">
              <w:rPr>
                <w:sz w:val="24"/>
                <w:szCs w:val="24"/>
              </w:rPr>
              <w:t>temporary table “AGE”</w:t>
            </w:r>
          </w:p>
          <w:p w14:paraId="4B93CE4B" w14:textId="098F4E44" w:rsidR="00047BCD" w:rsidRPr="0050723C" w:rsidRDefault="00047BCD" w:rsidP="009541ED">
            <w:pPr>
              <w:pStyle w:val="Text"/>
              <w:rPr>
                <w:b/>
                <w:bCs/>
              </w:rPr>
            </w:pPr>
            <w:r w:rsidRPr="0050723C">
              <w:rPr>
                <w:b/>
                <w:bCs/>
              </w:rPr>
              <w:t>Query:</w:t>
            </w:r>
          </w:p>
          <w:p w14:paraId="4314DB6F" w14:textId="77777777" w:rsidR="00047BCD" w:rsidRPr="003803F5" w:rsidRDefault="00047BCD" w:rsidP="008807C2">
            <w:pPr>
              <w:pStyle w:val="Text"/>
              <w:rPr>
                <w:sz w:val="22"/>
                <w:szCs w:val="22"/>
              </w:rPr>
            </w:pPr>
            <w:r w:rsidRPr="003803F5">
              <w:rPr>
                <w:sz w:val="22"/>
                <w:szCs w:val="22"/>
              </w:rPr>
              <w:t>SELECT icu.HADM_ID, pat.GENDER, icu.los,</w:t>
            </w:r>
          </w:p>
          <w:p w14:paraId="123309F8" w14:textId="77777777" w:rsidR="00047BCD" w:rsidRPr="003803F5" w:rsidRDefault="00047BCD" w:rsidP="008807C2">
            <w:pPr>
              <w:pStyle w:val="Text"/>
              <w:rPr>
                <w:sz w:val="22"/>
                <w:szCs w:val="22"/>
              </w:rPr>
            </w:pPr>
            <w:r w:rsidRPr="003803F5">
              <w:rPr>
                <w:sz w:val="22"/>
                <w:szCs w:val="22"/>
              </w:rPr>
              <w:t>DATE_DIFF(DATE(icu.intime), DATE(pat.dob), YEAR) AS age</w:t>
            </w:r>
          </w:p>
          <w:p w14:paraId="4B121E00" w14:textId="77777777" w:rsidR="00047BCD" w:rsidRPr="003803F5" w:rsidRDefault="00047BCD" w:rsidP="008807C2">
            <w:pPr>
              <w:pStyle w:val="Text"/>
              <w:rPr>
                <w:sz w:val="22"/>
                <w:szCs w:val="22"/>
              </w:rPr>
            </w:pPr>
            <w:r w:rsidRPr="003803F5">
              <w:rPr>
                <w:sz w:val="22"/>
                <w:szCs w:val="22"/>
              </w:rPr>
              <w:t>FROM `physionet-data.mimiciii_clinical.icustays` AS icu</w:t>
            </w:r>
          </w:p>
          <w:p w14:paraId="1115B49A" w14:textId="77777777" w:rsidR="00047BCD" w:rsidRPr="003803F5" w:rsidRDefault="00047BCD" w:rsidP="008807C2">
            <w:pPr>
              <w:pStyle w:val="Text"/>
              <w:rPr>
                <w:sz w:val="22"/>
                <w:szCs w:val="22"/>
              </w:rPr>
            </w:pPr>
            <w:r w:rsidRPr="003803F5">
              <w:rPr>
                <w:sz w:val="22"/>
                <w:szCs w:val="22"/>
              </w:rPr>
              <w:t>JOIN `physionet-data.mimiciii_clinical.patients` AS pat</w:t>
            </w:r>
          </w:p>
          <w:p w14:paraId="59147FD9" w14:textId="08BE402E" w:rsidR="00047BCD" w:rsidRPr="003803F5" w:rsidRDefault="00047BCD" w:rsidP="008807C2">
            <w:pPr>
              <w:pStyle w:val="Text"/>
              <w:rPr>
                <w:sz w:val="22"/>
                <w:szCs w:val="22"/>
              </w:rPr>
            </w:pPr>
            <w:r w:rsidRPr="003803F5">
              <w:rPr>
                <w:sz w:val="22"/>
                <w:szCs w:val="22"/>
              </w:rPr>
              <w:t>ON icu.subject_id = pat.subject_id</w:t>
            </w:r>
          </w:p>
          <w:p w14:paraId="2E51B72F" w14:textId="77777777" w:rsidR="00047BCD" w:rsidRDefault="00047BCD" w:rsidP="009541ED">
            <w:pPr>
              <w:pStyle w:val="Text"/>
            </w:pPr>
          </w:p>
          <w:p w14:paraId="07DDC6A0" w14:textId="77777777" w:rsidR="00047BCD" w:rsidRPr="007A4BF4" w:rsidRDefault="00047BCD" w:rsidP="009541ED">
            <w:pPr>
              <w:pStyle w:val="Text"/>
              <w:rPr>
                <w:b/>
                <w:bCs/>
              </w:rPr>
            </w:pPr>
            <w:r w:rsidRPr="007A4BF4">
              <w:rPr>
                <w:b/>
                <w:bCs/>
              </w:rPr>
              <w:t>Table 4:  Joining the above 2 tables</w:t>
            </w:r>
          </w:p>
          <w:p w14:paraId="1AFB6E24" w14:textId="400061BC" w:rsidR="00047BCD" w:rsidRPr="00F629C2" w:rsidRDefault="00047BCD" w:rsidP="009541ED">
            <w:pPr>
              <w:pStyle w:val="Text"/>
              <w:rPr>
                <w:sz w:val="24"/>
                <w:szCs w:val="24"/>
              </w:rPr>
            </w:pPr>
            <w:r w:rsidRPr="00F629C2">
              <w:rPr>
                <w:sz w:val="24"/>
                <w:szCs w:val="24"/>
              </w:rPr>
              <w:t>Joining the tables AGE &amp; Step2 on HADM_ID and saved the results to temporary table “Step3”</w:t>
            </w:r>
          </w:p>
          <w:p w14:paraId="030F21D0" w14:textId="68A7D4A1" w:rsidR="00047BCD" w:rsidRDefault="00047BCD" w:rsidP="009541ED">
            <w:pPr>
              <w:pStyle w:val="Text"/>
            </w:pPr>
            <w:r w:rsidRPr="007A4BF4">
              <w:rPr>
                <w:b/>
                <w:bCs/>
              </w:rPr>
              <w:t>Query:</w:t>
            </w:r>
          </w:p>
          <w:p w14:paraId="485D11C6" w14:textId="77777777" w:rsidR="00047BCD" w:rsidRPr="007A4BF4" w:rsidRDefault="00047BCD" w:rsidP="00C87391">
            <w:pPr>
              <w:pStyle w:val="Text"/>
              <w:rPr>
                <w:sz w:val="22"/>
                <w:szCs w:val="22"/>
              </w:rPr>
            </w:pPr>
            <w:r w:rsidRPr="007A4BF4">
              <w:rPr>
                <w:sz w:val="22"/>
                <w:szCs w:val="22"/>
              </w:rPr>
              <w:t>SELECT DISTINCT sv.HADM_ID, sv.icustay_id, sv.charttime, sv.vital_reading, sv.High_Level_Vital_Name, sv.label, sv.UNITNAME,</w:t>
            </w:r>
          </w:p>
          <w:p w14:paraId="357FC640" w14:textId="77777777" w:rsidR="00047BCD" w:rsidRPr="007A4BF4" w:rsidRDefault="00047BCD" w:rsidP="00C87391">
            <w:pPr>
              <w:pStyle w:val="Text"/>
              <w:rPr>
                <w:sz w:val="22"/>
                <w:szCs w:val="22"/>
              </w:rPr>
            </w:pPr>
            <w:r w:rsidRPr="007A4BF4">
              <w:rPr>
                <w:sz w:val="22"/>
                <w:szCs w:val="22"/>
              </w:rPr>
              <w:t xml:space="preserve">sv.admission_type, sv.diagnosis, sv.submit_careunit, sv.callout_wardid, </w:t>
            </w:r>
          </w:p>
          <w:p w14:paraId="01E55F9E" w14:textId="77777777" w:rsidR="00047BCD" w:rsidRPr="007A4BF4" w:rsidRDefault="00047BCD" w:rsidP="00C87391">
            <w:pPr>
              <w:pStyle w:val="Text"/>
              <w:rPr>
                <w:sz w:val="22"/>
                <w:szCs w:val="22"/>
              </w:rPr>
            </w:pPr>
            <w:r w:rsidRPr="007A4BF4">
              <w:rPr>
                <w:sz w:val="22"/>
                <w:szCs w:val="22"/>
              </w:rPr>
              <w:t>ad.gender, ad.age, ad.los</w:t>
            </w:r>
          </w:p>
          <w:p w14:paraId="5791E61F" w14:textId="77777777" w:rsidR="00047BCD" w:rsidRPr="007A4BF4" w:rsidRDefault="00047BCD" w:rsidP="00C87391">
            <w:pPr>
              <w:pStyle w:val="Text"/>
              <w:rPr>
                <w:sz w:val="22"/>
                <w:szCs w:val="22"/>
              </w:rPr>
            </w:pPr>
            <w:r w:rsidRPr="007A4BF4">
              <w:rPr>
                <w:sz w:val="22"/>
                <w:szCs w:val="22"/>
              </w:rPr>
              <w:t xml:space="preserve"> FROM `healthcare-366817.Temporary.Step2` sv</w:t>
            </w:r>
          </w:p>
          <w:p w14:paraId="1336162C" w14:textId="77777777" w:rsidR="00047BCD" w:rsidRPr="007A4BF4" w:rsidRDefault="00047BCD" w:rsidP="00C87391">
            <w:pPr>
              <w:pStyle w:val="Text"/>
              <w:rPr>
                <w:sz w:val="22"/>
                <w:szCs w:val="22"/>
              </w:rPr>
            </w:pPr>
            <w:r w:rsidRPr="007A4BF4">
              <w:rPr>
                <w:sz w:val="22"/>
                <w:szCs w:val="22"/>
              </w:rPr>
              <w:t xml:space="preserve"> INNER join `healthcare-366817.Temporary.AGE` ad</w:t>
            </w:r>
          </w:p>
          <w:p w14:paraId="34077A43" w14:textId="1CFD5779" w:rsidR="00047BCD" w:rsidRDefault="00047BCD" w:rsidP="00C87391">
            <w:pPr>
              <w:pStyle w:val="Text"/>
              <w:rPr>
                <w:sz w:val="22"/>
                <w:szCs w:val="22"/>
              </w:rPr>
            </w:pPr>
            <w:r w:rsidRPr="007A4BF4">
              <w:rPr>
                <w:sz w:val="22"/>
                <w:szCs w:val="22"/>
              </w:rPr>
              <w:t xml:space="preserve"> ON  sv.HADM_ID = ad.HADM_ID</w:t>
            </w:r>
          </w:p>
          <w:p w14:paraId="1FF998DC" w14:textId="77777777" w:rsidR="00047BCD" w:rsidRDefault="00047BCD" w:rsidP="00C87391">
            <w:pPr>
              <w:pStyle w:val="Text"/>
              <w:rPr>
                <w:sz w:val="22"/>
                <w:szCs w:val="22"/>
              </w:rPr>
            </w:pPr>
          </w:p>
          <w:p w14:paraId="3A69836D" w14:textId="17247F56" w:rsidR="00047BCD" w:rsidRDefault="00047BCD" w:rsidP="006833E6">
            <w:pPr>
              <w:pStyle w:val="Text"/>
              <w:rPr>
                <w:b/>
                <w:bCs/>
              </w:rPr>
            </w:pPr>
            <w:r w:rsidRPr="006833E6">
              <w:rPr>
                <w:b/>
                <w:bCs/>
              </w:rPr>
              <w:t xml:space="preserve">Table 5:  Joining </w:t>
            </w:r>
            <w:r>
              <w:rPr>
                <w:b/>
                <w:bCs/>
              </w:rPr>
              <w:t>Stpe3</w:t>
            </w:r>
            <w:r w:rsidRPr="006833E6">
              <w:rPr>
                <w:b/>
                <w:bCs/>
              </w:rPr>
              <w:t xml:space="preserve"> with Labevents</w:t>
            </w:r>
          </w:p>
          <w:p w14:paraId="1097A948" w14:textId="063976B7" w:rsidR="00047BCD" w:rsidRPr="00F629C2" w:rsidRDefault="00047BCD" w:rsidP="006833E6">
            <w:pPr>
              <w:pStyle w:val="Text"/>
              <w:rPr>
                <w:sz w:val="24"/>
                <w:szCs w:val="24"/>
              </w:rPr>
            </w:pPr>
            <w:r w:rsidRPr="00F629C2">
              <w:rPr>
                <w:sz w:val="24"/>
                <w:szCs w:val="24"/>
              </w:rPr>
              <w:t>This is the final table where we are filtering the lab values, unit of measurements and flag warnings &amp; itemid.</w:t>
            </w:r>
          </w:p>
          <w:p w14:paraId="6A0596CF" w14:textId="63EF2693" w:rsidR="00047BCD" w:rsidRPr="00F629C2" w:rsidRDefault="00047BCD" w:rsidP="006833E6">
            <w:pPr>
              <w:pStyle w:val="Text"/>
              <w:rPr>
                <w:sz w:val="24"/>
                <w:szCs w:val="24"/>
              </w:rPr>
            </w:pPr>
            <w:r w:rsidRPr="00F629C2">
              <w:rPr>
                <w:sz w:val="24"/>
                <w:szCs w:val="24"/>
              </w:rPr>
              <w:tab/>
              <w:t xml:space="preserve">Also, </w:t>
            </w:r>
            <w:r>
              <w:rPr>
                <w:sz w:val="24"/>
                <w:szCs w:val="24"/>
              </w:rPr>
              <w:t>we have limit the results to 39</w:t>
            </w:r>
            <w:r w:rsidRPr="006833E6">
              <w:rPr>
                <w:sz w:val="22"/>
                <w:szCs w:val="22"/>
              </w:rPr>
              <w:t>000000</w:t>
            </w:r>
            <w:r>
              <w:rPr>
                <w:sz w:val="22"/>
                <w:szCs w:val="22"/>
              </w:rPr>
              <w:t xml:space="preserve"> due to limitations in BigQuery.</w:t>
            </w:r>
          </w:p>
          <w:p w14:paraId="075BB846" w14:textId="4209E216" w:rsidR="00047BCD" w:rsidRPr="006833E6" w:rsidRDefault="00047BCD" w:rsidP="006833E6">
            <w:pPr>
              <w:pStyle w:val="Text"/>
              <w:rPr>
                <w:b/>
                <w:bCs/>
              </w:rPr>
            </w:pPr>
            <w:r>
              <w:rPr>
                <w:b/>
                <w:bCs/>
              </w:rPr>
              <w:t>Query:</w:t>
            </w:r>
          </w:p>
          <w:p w14:paraId="7CE3B174" w14:textId="77777777" w:rsidR="00047BCD" w:rsidRPr="006833E6" w:rsidRDefault="00047BCD" w:rsidP="006833E6">
            <w:pPr>
              <w:pStyle w:val="Text"/>
              <w:rPr>
                <w:sz w:val="22"/>
                <w:szCs w:val="22"/>
              </w:rPr>
            </w:pPr>
            <w:r w:rsidRPr="006833E6">
              <w:rPr>
                <w:sz w:val="22"/>
                <w:szCs w:val="22"/>
              </w:rPr>
              <w:t>SELECT  ab.HadM_ID, ab.icustay_id, ab.charttime, ab.vital_reading, ab.High_Level_Vital_Name, ab.label, ab.UNITNAME,</w:t>
            </w:r>
          </w:p>
          <w:p w14:paraId="461BAC92" w14:textId="77777777" w:rsidR="00047BCD" w:rsidRPr="006833E6" w:rsidRDefault="00047BCD" w:rsidP="006833E6">
            <w:pPr>
              <w:pStyle w:val="Text"/>
              <w:rPr>
                <w:sz w:val="22"/>
                <w:szCs w:val="22"/>
              </w:rPr>
            </w:pPr>
            <w:r w:rsidRPr="006833E6">
              <w:rPr>
                <w:sz w:val="22"/>
                <w:szCs w:val="22"/>
              </w:rPr>
              <w:lastRenderedPageBreak/>
              <w:t xml:space="preserve">ab.admission_type, ab.diagnosis, ab.submit_careunit, ab.callout_wardid, </w:t>
            </w:r>
          </w:p>
          <w:p w14:paraId="2EB83994" w14:textId="77777777" w:rsidR="00047BCD" w:rsidRPr="006833E6" w:rsidRDefault="00047BCD" w:rsidP="006833E6">
            <w:pPr>
              <w:pStyle w:val="Text"/>
              <w:rPr>
                <w:sz w:val="22"/>
                <w:szCs w:val="22"/>
              </w:rPr>
            </w:pPr>
            <w:r w:rsidRPr="006833E6">
              <w:rPr>
                <w:sz w:val="22"/>
                <w:szCs w:val="22"/>
              </w:rPr>
              <w:t>ab.gender, ab.age, ab.los, lb.valuenum, lb.valueuom, lb.flag,</w:t>
            </w:r>
          </w:p>
          <w:p w14:paraId="6C85A2C1" w14:textId="77777777" w:rsidR="00047BCD" w:rsidRPr="006833E6" w:rsidRDefault="00047BCD" w:rsidP="006833E6">
            <w:pPr>
              <w:pStyle w:val="Text"/>
              <w:rPr>
                <w:sz w:val="22"/>
                <w:szCs w:val="22"/>
              </w:rPr>
            </w:pPr>
            <w:r w:rsidRPr="006833E6">
              <w:rPr>
                <w:sz w:val="22"/>
                <w:szCs w:val="22"/>
              </w:rPr>
              <w:t>lb.itemid as labevents_itemid</w:t>
            </w:r>
          </w:p>
          <w:p w14:paraId="5DC1A499" w14:textId="77777777" w:rsidR="00047BCD" w:rsidRPr="006833E6" w:rsidRDefault="00047BCD" w:rsidP="006833E6">
            <w:pPr>
              <w:pStyle w:val="Text"/>
              <w:rPr>
                <w:sz w:val="22"/>
                <w:szCs w:val="22"/>
              </w:rPr>
            </w:pPr>
            <w:r w:rsidRPr="006833E6">
              <w:rPr>
                <w:sz w:val="22"/>
                <w:szCs w:val="22"/>
              </w:rPr>
              <w:t xml:space="preserve"> FROM `healthcare-366817.Temporary.Step3` ab</w:t>
            </w:r>
          </w:p>
          <w:p w14:paraId="68D45D5E" w14:textId="77777777" w:rsidR="00047BCD" w:rsidRPr="006833E6" w:rsidRDefault="00047BCD" w:rsidP="006833E6">
            <w:pPr>
              <w:pStyle w:val="Text"/>
              <w:rPr>
                <w:sz w:val="22"/>
                <w:szCs w:val="22"/>
              </w:rPr>
            </w:pPr>
            <w:r w:rsidRPr="006833E6">
              <w:rPr>
                <w:sz w:val="22"/>
                <w:szCs w:val="22"/>
              </w:rPr>
              <w:t xml:space="preserve"> INNER join `physionet-data.mimiciii_clinical.labevents` lb</w:t>
            </w:r>
          </w:p>
          <w:p w14:paraId="360ECC8B" w14:textId="77777777" w:rsidR="00047BCD" w:rsidRPr="006833E6" w:rsidRDefault="00047BCD" w:rsidP="006833E6">
            <w:pPr>
              <w:pStyle w:val="Text"/>
              <w:rPr>
                <w:sz w:val="22"/>
                <w:szCs w:val="22"/>
              </w:rPr>
            </w:pPr>
            <w:r w:rsidRPr="006833E6">
              <w:rPr>
                <w:sz w:val="22"/>
                <w:szCs w:val="22"/>
              </w:rPr>
              <w:t xml:space="preserve"> ON  ab.HadM_ID = lb.HadM_ID</w:t>
            </w:r>
          </w:p>
          <w:p w14:paraId="0C0E9D2B" w14:textId="70C9D1D3" w:rsidR="00047BCD" w:rsidRPr="007A4BF4" w:rsidRDefault="00047BCD" w:rsidP="006833E6">
            <w:pPr>
              <w:pStyle w:val="Text"/>
              <w:rPr>
                <w:sz w:val="22"/>
                <w:szCs w:val="22"/>
              </w:rPr>
            </w:pPr>
            <w:r w:rsidRPr="006833E6">
              <w:rPr>
                <w:sz w:val="22"/>
                <w:szCs w:val="22"/>
              </w:rPr>
              <w:t>LIMIT 39000000</w:t>
            </w:r>
          </w:p>
          <w:p w14:paraId="6F685A29" w14:textId="77777777" w:rsidR="00047BCD" w:rsidRDefault="00047BCD" w:rsidP="009541ED">
            <w:pPr>
              <w:pStyle w:val="Text"/>
            </w:pPr>
          </w:p>
          <w:p w14:paraId="6E433586" w14:textId="3B4A1029" w:rsidR="00BA364A" w:rsidRDefault="00DD0DC8" w:rsidP="009541ED">
            <w:pPr>
              <w:pStyle w:val="Text"/>
            </w:pPr>
            <w:r>
              <w:rPr>
                <w:noProof/>
              </w:rPr>
              <mc:AlternateContent>
                <mc:Choice Requires="wps">
                  <w:drawing>
                    <wp:anchor distT="0" distB="0" distL="114300" distR="114300" simplePos="0" relativeHeight="251661312" behindDoc="0" locked="0" layoutInCell="1" allowOverlap="1" wp14:anchorId="2EE71E71" wp14:editId="4037E49C">
                      <wp:simplePos x="0" y="0"/>
                      <wp:positionH relativeFrom="column">
                        <wp:posOffset>1365250</wp:posOffset>
                      </wp:positionH>
                      <wp:positionV relativeFrom="paragraph">
                        <wp:posOffset>73025</wp:posOffset>
                      </wp:positionV>
                      <wp:extent cx="2738755" cy="547370"/>
                      <wp:effectExtent l="13970" t="5080" r="9525" b="9525"/>
                      <wp:wrapNone/>
                      <wp:docPr id="2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8755" cy="547370"/>
                              </a:xfrm>
                              <a:prstGeom prst="rect">
                                <a:avLst/>
                              </a:prstGeom>
                              <a:solidFill>
                                <a:srgbClr val="FFFFFF"/>
                              </a:solidFill>
                              <a:ln w="19050">
                                <a:solidFill>
                                  <a:schemeClr val="accent4">
                                    <a:lumMod val="50000"/>
                                    <a:lumOff val="0"/>
                                  </a:schemeClr>
                                </a:solidFill>
                                <a:miter lim="800000"/>
                                <a:headEnd/>
                                <a:tailEnd/>
                              </a:ln>
                            </wps:spPr>
                            <wps:txbx>
                              <w:txbxContent>
                                <w:p w14:paraId="184F9484" w14:textId="466B0FF9" w:rsidR="00852885" w:rsidRPr="00852885" w:rsidRDefault="00852885" w:rsidP="007D4ED9">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pPr>
                                  <w:r w:rsidRPr="00852885">
                                    <w:t>Methods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E71E71" id="Rectangle 3" o:spid="_x0000_s1026" style="position:absolute;margin-left:107.5pt;margin-top:5.75pt;width:215.65pt;height:4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" strokecolor="#105573 [1607]" strokeweight="1.5pt">
                      <v:textbox>
                        <w:txbxContent>
                          <w:p w14:paraId="184F9484" w14:textId="466B0FF9" w:rsidR="00852885" w:rsidRPr="00852885" w:rsidRDefault="00852885" w:rsidP="007D4ED9">
                            <w:pPr>
                              <w:pStyle w:val="Heading1"/>
                              <w:pBdr>
                                <w:top w:val="single" w:sz="4" w:space="1" w:color="auto"/>
                                <w:left w:val="single" w:sz="4" w:space="4" w:color="auto"/>
                                <w:bottom w:val="single" w:sz="4" w:space="1" w:color="auto"/>
                                <w:right w:val="single" w:sz="4" w:space="4" w:color="auto"/>
                                <w:between w:val="single" w:sz="4" w:space="1" w:color="auto"/>
                                <w:bar w:val="single" w:sz="4" w:color="auto"/>
                              </w:pBdr>
                            </w:pPr>
                            <w:r w:rsidRPr="00852885">
                              <w:t>Methods</w:t>
                            </w:r>
                          </w:p>
                        </w:txbxContent>
                      </v:textbox>
                    </v:rect>
                  </w:pict>
                </mc:Fallback>
              </mc:AlternateContent>
            </w:r>
          </w:p>
          <w:p w14:paraId="1941C5BF" w14:textId="77777777" w:rsidR="00BA364A" w:rsidRDefault="00BA364A" w:rsidP="009541ED">
            <w:pPr>
              <w:pStyle w:val="Text"/>
            </w:pPr>
          </w:p>
          <w:p w14:paraId="7D28DC26" w14:textId="77777777" w:rsidR="00BA364A" w:rsidRDefault="00BA364A" w:rsidP="009541ED">
            <w:pPr>
              <w:pStyle w:val="Text"/>
            </w:pPr>
          </w:p>
          <w:p w14:paraId="47800A08" w14:textId="77777777" w:rsidR="00BA364A" w:rsidRDefault="00BA364A" w:rsidP="009541ED">
            <w:pPr>
              <w:pStyle w:val="Text"/>
            </w:pPr>
          </w:p>
          <w:p w14:paraId="2762B6A3" w14:textId="00E38607" w:rsidR="00BA364A" w:rsidRPr="002D1E91" w:rsidRDefault="000862C9" w:rsidP="009541ED">
            <w:pPr>
              <w:pStyle w:val="Text"/>
              <w:rPr>
                <w:rFonts w:asciiTheme="majorHAnsi" w:hAnsiTheme="majorHAnsi"/>
                <w:b/>
                <w:color w:val="476166" w:themeColor="accent1"/>
              </w:rPr>
            </w:pPr>
            <w:r w:rsidRPr="002D1E91">
              <w:rPr>
                <w:rFonts w:asciiTheme="majorHAnsi" w:hAnsiTheme="majorHAnsi"/>
                <w:b/>
                <w:color w:val="476166" w:themeColor="accent1"/>
              </w:rPr>
              <w:t>Data Cleaning:</w:t>
            </w:r>
          </w:p>
          <w:p w14:paraId="03E830F3" w14:textId="47B1BB28" w:rsidR="00BA364A" w:rsidRDefault="000862C9" w:rsidP="009541ED">
            <w:pPr>
              <w:pStyle w:val="Text"/>
              <w:rPr>
                <w:rFonts w:asciiTheme="majorHAnsi" w:hAnsiTheme="majorHAnsi"/>
                <w:b/>
                <w:color w:val="476166" w:themeColor="accent1"/>
              </w:rPr>
            </w:pPr>
            <w:r w:rsidRPr="002D1E91">
              <w:rPr>
                <w:rFonts w:asciiTheme="majorHAnsi" w:hAnsiTheme="majorHAnsi"/>
                <w:b/>
                <w:color w:val="476166" w:themeColor="accent1"/>
              </w:rPr>
              <w:t xml:space="preserve">Tools Used: Big Query and </w:t>
            </w:r>
            <w:r w:rsidR="00612895" w:rsidRPr="002D1E91">
              <w:rPr>
                <w:rFonts w:asciiTheme="majorHAnsi" w:hAnsiTheme="majorHAnsi"/>
                <w:b/>
                <w:color w:val="476166" w:themeColor="accent1"/>
              </w:rPr>
              <w:t>Python (</w:t>
            </w:r>
            <w:r w:rsidRPr="002D1E91">
              <w:rPr>
                <w:rFonts w:asciiTheme="majorHAnsi" w:hAnsiTheme="majorHAnsi"/>
                <w:b/>
                <w:color w:val="476166" w:themeColor="accent1"/>
              </w:rPr>
              <w:t>Jupyter</w:t>
            </w:r>
            <w:r w:rsidR="00FD00B5" w:rsidRPr="002D1E91">
              <w:rPr>
                <w:rFonts w:asciiTheme="majorHAnsi" w:hAnsiTheme="majorHAnsi"/>
                <w:b/>
                <w:color w:val="476166" w:themeColor="accent1"/>
              </w:rPr>
              <w:t xml:space="preserve"> </w:t>
            </w:r>
            <w:r w:rsidR="002D1E91" w:rsidRPr="002D1E91">
              <w:rPr>
                <w:rFonts w:asciiTheme="majorHAnsi" w:hAnsiTheme="majorHAnsi"/>
                <w:b/>
                <w:color w:val="476166" w:themeColor="accent1"/>
              </w:rPr>
              <w:t>Notebook</w:t>
            </w:r>
            <w:r w:rsidRPr="002D1E91">
              <w:rPr>
                <w:rFonts w:asciiTheme="majorHAnsi" w:hAnsiTheme="majorHAnsi"/>
                <w:b/>
                <w:color w:val="476166" w:themeColor="accent1"/>
              </w:rPr>
              <w:t>)</w:t>
            </w:r>
          </w:p>
          <w:p w14:paraId="56A446A4" w14:textId="77777777" w:rsidR="009D50E2" w:rsidRDefault="009D50E2" w:rsidP="009541ED">
            <w:pPr>
              <w:pStyle w:val="Text"/>
              <w:rPr>
                <w:rFonts w:asciiTheme="majorHAnsi" w:hAnsiTheme="majorHAnsi"/>
                <w:b/>
                <w:color w:val="476166" w:themeColor="accent1"/>
              </w:rPr>
            </w:pPr>
          </w:p>
          <w:p w14:paraId="4855EE9F" w14:textId="135291C1" w:rsidR="007B7CAE" w:rsidRPr="00F213AC" w:rsidRDefault="00FC5627" w:rsidP="009541ED">
            <w:pPr>
              <w:pStyle w:val="Text"/>
              <w:rPr>
                <w:sz w:val="24"/>
                <w:szCs w:val="24"/>
              </w:rPr>
            </w:pPr>
            <w:r w:rsidRPr="00F213AC">
              <w:rPr>
                <w:sz w:val="24"/>
                <w:szCs w:val="24"/>
              </w:rPr>
              <w:t xml:space="preserve">After </w:t>
            </w:r>
            <w:r w:rsidR="00612895" w:rsidRPr="00F213AC">
              <w:rPr>
                <w:sz w:val="24"/>
                <w:szCs w:val="24"/>
              </w:rPr>
              <w:t xml:space="preserve">cleaning the data and storing it in </w:t>
            </w:r>
            <w:r w:rsidR="00830BE2" w:rsidRPr="00F213AC">
              <w:rPr>
                <w:sz w:val="24"/>
                <w:szCs w:val="24"/>
              </w:rPr>
              <w:t xml:space="preserve">the </w:t>
            </w:r>
            <w:r w:rsidR="00612895" w:rsidRPr="00F213AC">
              <w:rPr>
                <w:sz w:val="24"/>
                <w:szCs w:val="24"/>
              </w:rPr>
              <w:t>Big Query</w:t>
            </w:r>
            <w:r w:rsidR="00251238" w:rsidRPr="00F213AC">
              <w:rPr>
                <w:sz w:val="24"/>
                <w:szCs w:val="24"/>
              </w:rPr>
              <w:t xml:space="preserve"> Temporary table we exported it to GCS Bucket in CSV </w:t>
            </w:r>
            <w:r w:rsidR="00A82A1C" w:rsidRPr="00F213AC">
              <w:rPr>
                <w:sz w:val="24"/>
                <w:szCs w:val="24"/>
              </w:rPr>
              <w:t>format,</w:t>
            </w:r>
            <w:r w:rsidR="00251238" w:rsidRPr="00F213AC">
              <w:rPr>
                <w:sz w:val="24"/>
                <w:szCs w:val="24"/>
              </w:rPr>
              <w:t xml:space="preserve"> </w:t>
            </w:r>
            <w:r w:rsidR="000B2BCD">
              <w:rPr>
                <w:sz w:val="24"/>
                <w:szCs w:val="24"/>
              </w:rPr>
              <w:t xml:space="preserve">which </w:t>
            </w:r>
            <w:r w:rsidR="00482F68">
              <w:rPr>
                <w:sz w:val="24"/>
                <w:szCs w:val="24"/>
              </w:rPr>
              <w:t xml:space="preserve">was </w:t>
            </w:r>
            <w:r w:rsidR="000B2BCD">
              <w:rPr>
                <w:sz w:val="24"/>
                <w:szCs w:val="24"/>
              </w:rPr>
              <w:t xml:space="preserve">further stored </w:t>
            </w:r>
            <w:r w:rsidR="00251238" w:rsidRPr="00F213AC">
              <w:rPr>
                <w:sz w:val="24"/>
                <w:szCs w:val="24"/>
              </w:rPr>
              <w:t xml:space="preserve">into multiple </w:t>
            </w:r>
            <w:r w:rsidR="003D096B" w:rsidRPr="00F213AC">
              <w:rPr>
                <w:sz w:val="24"/>
                <w:szCs w:val="24"/>
              </w:rPr>
              <w:t>files,</w:t>
            </w:r>
            <w:r w:rsidR="00251238" w:rsidRPr="00F213AC">
              <w:rPr>
                <w:sz w:val="24"/>
                <w:szCs w:val="24"/>
              </w:rPr>
              <w:t xml:space="preserve"> </w:t>
            </w:r>
            <w:r w:rsidR="000B2BCD">
              <w:rPr>
                <w:sz w:val="24"/>
                <w:szCs w:val="24"/>
              </w:rPr>
              <w:t xml:space="preserve">i.e. </w:t>
            </w:r>
            <w:r w:rsidR="00830BE2" w:rsidRPr="00F213AC">
              <w:rPr>
                <w:sz w:val="24"/>
                <w:szCs w:val="24"/>
              </w:rPr>
              <w:t>almost 25 files.</w:t>
            </w:r>
          </w:p>
          <w:p w14:paraId="36C1A1EB" w14:textId="0E651F30" w:rsidR="00EE5F06" w:rsidRPr="00F213AC" w:rsidRDefault="007B7CAE" w:rsidP="009541ED">
            <w:pPr>
              <w:pStyle w:val="Text"/>
              <w:rPr>
                <w:sz w:val="24"/>
                <w:szCs w:val="24"/>
              </w:rPr>
            </w:pPr>
            <w:r w:rsidRPr="00F213AC">
              <w:rPr>
                <w:sz w:val="24"/>
                <w:szCs w:val="24"/>
              </w:rPr>
              <w:tab/>
              <w:t xml:space="preserve">Then </w:t>
            </w:r>
            <w:r w:rsidR="009D50E2" w:rsidRPr="00F213AC">
              <w:rPr>
                <w:sz w:val="24"/>
                <w:szCs w:val="24"/>
              </w:rPr>
              <w:t>we</w:t>
            </w:r>
            <w:r w:rsidRPr="00F213AC">
              <w:rPr>
                <w:sz w:val="24"/>
                <w:szCs w:val="24"/>
              </w:rPr>
              <w:t xml:space="preserve"> </w:t>
            </w:r>
            <w:r w:rsidR="003D096B" w:rsidRPr="00F213AC">
              <w:rPr>
                <w:sz w:val="24"/>
                <w:szCs w:val="24"/>
              </w:rPr>
              <w:t>impo</w:t>
            </w:r>
            <w:r w:rsidR="008A5FCC" w:rsidRPr="00F213AC">
              <w:rPr>
                <w:sz w:val="24"/>
                <w:szCs w:val="24"/>
              </w:rPr>
              <w:t xml:space="preserve">rted the </w:t>
            </w:r>
            <w:r w:rsidR="00EE5F06" w:rsidRPr="00F213AC">
              <w:rPr>
                <w:sz w:val="24"/>
                <w:szCs w:val="24"/>
              </w:rPr>
              <w:t>CSV</w:t>
            </w:r>
            <w:r w:rsidR="008A5FCC" w:rsidRPr="00F213AC">
              <w:rPr>
                <w:sz w:val="24"/>
                <w:szCs w:val="24"/>
              </w:rPr>
              <w:t xml:space="preserve"> files</w:t>
            </w:r>
            <w:r w:rsidR="00A82A1C">
              <w:rPr>
                <w:sz w:val="24"/>
                <w:szCs w:val="24"/>
              </w:rPr>
              <w:t>, merged them into 1 file using Python,</w:t>
            </w:r>
            <w:r w:rsidR="00EE5F06" w:rsidRPr="00F213AC">
              <w:rPr>
                <w:sz w:val="24"/>
                <w:szCs w:val="24"/>
              </w:rPr>
              <w:t xml:space="preserve"> and stored it </w:t>
            </w:r>
            <w:r w:rsidR="00F213AC">
              <w:rPr>
                <w:sz w:val="24"/>
                <w:szCs w:val="24"/>
              </w:rPr>
              <w:t>in</w:t>
            </w:r>
            <w:r w:rsidR="00EE5F06" w:rsidRPr="00F213AC">
              <w:rPr>
                <w:sz w:val="24"/>
                <w:szCs w:val="24"/>
              </w:rPr>
              <w:t xml:space="preserve"> </w:t>
            </w:r>
            <w:r w:rsidR="00F213AC">
              <w:rPr>
                <w:sz w:val="24"/>
                <w:szCs w:val="24"/>
              </w:rPr>
              <w:t xml:space="preserve">the </w:t>
            </w:r>
            <w:r w:rsidR="00EE5F06" w:rsidRPr="00F213AC">
              <w:rPr>
                <w:sz w:val="24"/>
                <w:szCs w:val="24"/>
              </w:rPr>
              <w:t>below google drive shared location for the team to access.</w:t>
            </w:r>
          </w:p>
          <w:p w14:paraId="0EF6C4C3" w14:textId="22B938B8" w:rsidR="009D50E2" w:rsidRPr="009D50E2" w:rsidRDefault="00EE5F06" w:rsidP="009541ED">
            <w:pPr>
              <w:pStyle w:val="Text"/>
              <w:rPr>
                <w:rFonts w:asciiTheme="majorHAnsi" w:hAnsiTheme="majorHAnsi"/>
                <w:b/>
                <w:color w:val="476166" w:themeColor="accent1"/>
              </w:rPr>
            </w:pPr>
            <w:r>
              <w:rPr>
                <w:rFonts w:asciiTheme="majorHAnsi" w:hAnsiTheme="majorHAnsi"/>
                <w:b/>
                <w:color w:val="476166" w:themeColor="accent1"/>
              </w:rPr>
              <w:t xml:space="preserve"> </w:t>
            </w:r>
          </w:p>
          <w:p w14:paraId="15433D50" w14:textId="0FA45B50" w:rsidR="00BA364A" w:rsidRPr="000B2BCD" w:rsidRDefault="00000000" w:rsidP="009541ED">
            <w:pPr>
              <w:pStyle w:val="Text"/>
              <w:rPr>
                <w:sz w:val="24"/>
                <w:szCs w:val="24"/>
              </w:rPr>
            </w:pPr>
            <w:hyperlink r:id="rId16" w:history="1">
              <w:r w:rsidR="00F213AC" w:rsidRPr="000B2BCD">
                <w:rPr>
                  <w:rStyle w:val="Hyperlink"/>
                  <w:sz w:val="24"/>
                  <w:szCs w:val="24"/>
                </w:rPr>
                <w:t>https://drive.google.com/drive/folders/10cHSCimSXGBu6RyQTTPYuGYw7Y-9ccKx</w:t>
              </w:r>
            </w:hyperlink>
          </w:p>
          <w:p w14:paraId="2D3985FC" w14:textId="77777777" w:rsidR="00F213AC" w:rsidRDefault="00F213AC" w:rsidP="009541ED">
            <w:pPr>
              <w:pStyle w:val="Text"/>
            </w:pPr>
          </w:p>
          <w:p w14:paraId="7510602F" w14:textId="1D5870CB" w:rsidR="00BA364A" w:rsidRPr="00B36216" w:rsidRDefault="005412B2" w:rsidP="009541ED">
            <w:pPr>
              <w:pStyle w:val="Text"/>
              <w:rPr>
                <w:rFonts w:asciiTheme="majorHAnsi" w:hAnsiTheme="majorHAnsi"/>
                <w:b/>
                <w:color w:val="476166" w:themeColor="accent1"/>
              </w:rPr>
            </w:pPr>
            <w:r w:rsidRPr="00B36216">
              <w:rPr>
                <w:rFonts w:asciiTheme="majorHAnsi" w:hAnsiTheme="majorHAnsi"/>
                <w:b/>
                <w:color w:val="476166" w:themeColor="accent1"/>
              </w:rPr>
              <w:t>Step-1:</w:t>
            </w:r>
          </w:p>
          <w:p w14:paraId="4587EEBB" w14:textId="33382598" w:rsidR="005412B2" w:rsidRPr="00B36216" w:rsidRDefault="005412B2" w:rsidP="009541ED">
            <w:pPr>
              <w:pStyle w:val="Text"/>
              <w:rPr>
                <w:sz w:val="24"/>
                <w:szCs w:val="24"/>
              </w:rPr>
            </w:pPr>
            <w:r w:rsidRPr="00B36216">
              <w:rPr>
                <w:sz w:val="24"/>
                <w:szCs w:val="24"/>
              </w:rPr>
              <w:t xml:space="preserve">Combined all the same Vital Reading Items into </w:t>
            </w:r>
            <w:r w:rsidR="00D8666A" w:rsidRPr="00B36216">
              <w:rPr>
                <w:sz w:val="24"/>
                <w:szCs w:val="24"/>
              </w:rPr>
              <w:t xml:space="preserve">a </w:t>
            </w:r>
            <w:r w:rsidR="00E946CC" w:rsidRPr="00B36216">
              <w:rPr>
                <w:sz w:val="24"/>
                <w:szCs w:val="24"/>
              </w:rPr>
              <w:t>single Item.</w:t>
            </w:r>
          </w:p>
          <w:p w14:paraId="04A32E44" w14:textId="34108273" w:rsidR="00D8666A" w:rsidRPr="00B36216" w:rsidRDefault="00B36216" w:rsidP="00B36216">
            <w:pPr>
              <w:pStyle w:val="Text"/>
              <w:numPr>
                <w:ilvl w:val="0"/>
                <w:numId w:val="4"/>
              </w:numPr>
              <w:rPr>
                <w:sz w:val="24"/>
                <w:szCs w:val="24"/>
              </w:rPr>
            </w:pPr>
            <w:r w:rsidRPr="00B36216">
              <w:rPr>
                <w:sz w:val="24"/>
                <w:szCs w:val="24"/>
              </w:rPr>
              <w:t xml:space="preserve">All the below </w:t>
            </w:r>
            <w:r w:rsidR="00DF5786" w:rsidRPr="00B36216">
              <w:rPr>
                <w:sz w:val="24"/>
                <w:szCs w:val="24"/>
              </w:rPr>
              <w:t>Vital Reading</w:t>
            </w:r>
            <w:r w:rsidRPr="00B36216">
              <w:rPr>
                <w:sz w:val="24"/>
                <w:szCs w:val="24"/>
              </w:rPr>
              <w:t>s are renamed to</w:t>
            </w:r>
            <w:r w:rsidR="00DF5786" w:rsidRPr="00B36216">
              <w:rPr>
                <w:sz w:val="24"/>
                <w:szCs w:val="24"/>
              </w:rPr>
              <w:t xml:space="preserve"> </w:t>
            </w:r>
            <w:r w:rsidR="00DF5786" w:rsidRPr="006520B9">
              <w:rPr>
                <w:b/>
                <w:bCs/>
                <w:sz w:val="24"/>
                <w:szCs w:val="24"/>
              </w:rPr>
              <w:t>“Systolic</w:t>
            </w:r>
            <w:r w:rsidR="00756361">
              <w:rPr>
                <w:b/>
                <w:bCs/>
                <w:sz w:val="24"/>
                <w:szCs w:val="24"/>
              </w:rPr>
              <w:t xml:space="preserve"> BP</w:t>
            </w:r>
            <w:r w:rsidR="00DF5786" w:rsidRPr="006520B9">
              <w:rPr>
                <w:b/>
                <w:bCs/>
                <w:sz w:val="24"/>
                <w:szCs w:val="24"/>
              </w:rPr>
              <w:t>”</w:t>
            </w:r>
            <w:r w:rsidR="005521C3" w:rsidRPr="006520B9">
              <w:rPr>
                <w:b/>
                <w:bCs/>
                <w:sz w:val="24"/>
                <w:szCs w:val="24"/>
              </w:rPr>
              <w:t>.</w:t>
            </w:r>
          </w:p>
          <w:p w14:paraId="3DD9CB29" w14:textId="79EB1D73" w:rsidR="00B36216" w:rsidRDefault="00D8666A" w:rsidP="00B36216">
            <w:pPr>
              <w:pStyle w:val="Text"/>
              <w:ind w:left="720"/>
              <w:rPr>
                <w:sz w:val="24"/>
                <w:szCs w:val="24"/>
              </w:rPr>
            </w:pPr>
            <w:r w:rsidRPr="00B36216">
              <w:rPr>
                <w:sz w:val="24"/>
                <w:szCs w:val="24"/>
              </w:rPr>
              <w:t>'Arterial BP [Systolic]', 'Arterial BP #2 [Systolic]', 'Arterial Blood Pressure systolic', 'ART BP Systolic'</w:t>
            </w:r>
            <w:r w:rsidR="00756361">
              <w:rPr>
                <w:sz w:val="24"/>
                <w:szCs w:val="24"/>
              </w:rPr>
              <w:t xml:space="preserve">, </w:t>
            </w:r>
            <w:r w:rsidR="00756361" w:rsidRPr="00676387">
              <w:rPr>
                <w:sz w:val="24"/>
                <w:szCs w:val="24"/>
              </w:rPr>
              <w:t>'Manual BP [Systolic]', 'Manual Blood Pressure Systolic Left',</w:t>
            </w:r>
            <w:r w:rsidR="00756361">
              <w:rPr>
                <w:sz w:val="24"/>
                <w:szCs w:val="24"/>
              </w:rPr>
              <w:t xml:space="preserve"> </w:t>
            </w:r>
            <w:r w:rsidR="00756361" w:rsidRPr="00676387">
              <w:rPr>
                <w:sz w:val="24"/>
                <w:szCs w:val="24"/>
              </w:rPr>
              <w:t>'Manual Blood Pressure Systolic Right'</w:t>
            </w:r>
          </w:p>
          <w:p w14:paraId="42DE7D43" w14:textId="1C19F772" w:rsidR="00BA4D97" w:rsidRPr="00C87A1C" w:rsidRDefault="00BA4D97" w:rsidP="00B36216">
            <w:pPr>
              <w:pStyle w:val="Text"/>
              <w:ind w:left="720"/>
              <w:rPr>
                <w:b/>
                <w:bCs/>
                <w:sz w:val="24"/>
                <w:szCs w:val="24"/>
              </w:rPr>
            </w:pPr>
            <w:r w:rsidRPr="00C87A1C">
              <w:rPr>
                <w:b/>
                <w:bCs/>
                <w:sz w:val="24"/>
                <w:szCs w:val="24"/>
              </w:rPr>
              <w:t xml:space="preserve">Unit of Measurement: </w:t>
            </w:r>
            <w:r w:rsidR="00C87A1C" w:rsidRPr="00C87A1C">
              <w:rPr>
                <w:b/>
                <w:bCs/>
                <w:sz w:val="24"/>
                <w:szCs w:val="24"/>
              </w:rPr>
              <w:t>mmHg</w:t>
            </w:r>
          </w:p>
          <w:p w14:paraId="77BE6074" w14:textId="22DC0D38" w:rsidR="00B36216" w:rsidRDefault="00B36216" w:rsidP="00B36216">
            <w:pPr>
              <w:pStyle w:val="Text"/>
              <w:numPr>
                <w:ilvl w:val="0"/>
                <w:numId w:val="4"/>
              </w:numPr>
              <w:rPr>
                <w:sz w:val="24"/>
                <w:szCs w:val="24"/>
              </w:rPr>
            </w:pPr>
            <w:r w:rsidRPr="00B36216">
              <w:rPr>
                <w:sz w:val="24"/>
                <w:szCs w:val="24"/>
              </w:rPr>
              <w:t xml:space="preserve">All the below Vital Readings are renamed to </w:t>
            </w:r>
            <w:r w:rsidRPr="006520B9">
              <w:rPr>
                <w:b/>
                <w:bCs/>
                <w:sz w:val="24"/>
                <w:szCs w:val="24"/>
              </w:rPr>
              <w:t>“</w:t>
            </w:r>
            <w:r w:rsidR="003560E6" w:rsidRPr="006520B9">
              <w:rPr>
                <w:b/>
                <w:bCs/>
                <w:sz w:val="24"/>
                <w:szCs w:val="24"/>
              </w:rPr>
              <w:t>Diastolic</w:t>
            </w:r>
            <w:r w:rsidR="00756361">
              <w:rPr>
                <w:b/>
                <w:bCs/>
                <w:sz w:val="24"/>
                <w:szCs w:val="24"/>
              </w:rPr>
              <w:t xml:space="preserve"> BP</w:t>
            </w:r>
            <w:r w:rsidRPr="006520B9">
              <w:rPr>
                <w:b/>
                <w:bCs/>
                <w:sz w:val="24"/>
                <w:szCs w:val="24"/>
              </w:rPr>
              <w:t>”</w:t>
            </w:r>
            <w:r w:rsidR="005521C3">
              <w:rPr>
                <w:sz w:val="24"/>
                <w:szCs w:val="24"/>
              </w:rPr>
              <w:t>.</w:t>
            </w:r>
          </w:p>
          <w:p w14:paraId="39EDE757" w14:textId="55EE5AA9" w:rsidR="003560E6" w:rsidRDefault="001B65EB" w:rsidP="00756361">
            <w:pPr>
              <w:pStyle w:val="Text"/>
              <w:ind w:left="720"/>
              <w:rPr>
                <w:sz w:val="24"/>
                <w:szCs w:val="24"/>
              </w:rPr>
            </w:pPr>
            <w:r w:rsidRPr="001B65EB">
              <w:rPr>
                <w:sz w:val="24"/>
                <w:szCs w:val="24"/>
              </w:rPr>
              <w:t>'Arterial Blood Pressure diastolic', 'ART BP Diastolic', 'ABP [Diastolic]', 'Arterial BP [Diastolic]', 'Arterial BP #2 [Diastolic]'</w:t>
            </w:r>
            <w:r w:rsidR="00756361">
              <w:rPr>
                <w:sz w:val="24"/>
                <w:szCs w:val="24"/>
              </w:rPr>
              <w:t xml:space="preserve">, </w:t>
            </w:r>
            <w:r w:rsidR="00756361" w:rsidRPr="00676387">
              <w:rPr>
                <w:sz w:val="24"/>
                <w:szCs w:val="24"/>
              </w:rPr>
              <w:t>'Manual Blood Pressure Diastolic Right', 'Manual Blood Pressure Diastolic Left', 'Manual BP [Diastolic]'</w:t>
            </w:r>
          </w:p>
          <w:p w14:paraId="2AA8EE4D" w14:textId="2061DF3F" w:rsidR="00C87A1C" w:rsidRPr="00C87A1C" w:rsidRDefault="00C87A1C" w:rsidP="00C87A1C">
            <w:pPr>
              <w:pStyle w:val="Text"/>
              <w:ind w:left="720"/>
              <w:rPr>
                <w:b/>
                <w:bCs/>
                <w:sz w:val="24"/>
                <w:szCs w:val="24"/>
              </w:rPr>
            </w:pPr>
            <w:r w:rsidRPr="00C87A1C">
              <w:rPr>
                <w:b/>
                <w:bCs/>
                <w:sz w:val="24"/>
                <w:szCs w:val="24"/>
              </w:rPr>
              <w:t>Unit of Measurement: mmHg</w:t>
            </w:r>
          </w:p>
          <w:p w14:paraId="64260A5A" w14:textId="0C083B35" w:rsidR="00A21527" w:rsidRDefault="00A21527" w:rsidP="00756361">
            <w:pPr>
              <w:pStyle w:val="Text"/>
              <w:numPr>
                <w:ilvl w:val="0"/>
                <w:numId w:val="4"/>
              </w:numPr>
              <w:rPr>
                <w:sz w:val="24"/>
                <w:szCs w:val="24"/>
              </w:rPr>
            </w:pPr>
            <w:r w:rsidRPr="00B36216">
              <w:rPr>
                <w:sz w:val="24"/>
                <w:szCs w:val="24"/>
              </w:rPr>
              <w:t xml:space="preserve">All the below Vital Readings are renamed to </w:t>
            </w:r>
            <w:r w:rsidRPr="006520B9">
              <w:rPr>
                <w:b/>
                <w:bCs/>
                <w:sz w:val="24"/>
                <w:szCs w:val="24"/>
              </w:rPr>
              <w:t xml:space="preserve">“Respiratory </w:t>
            </w:r>
            <w:r w:rsidR="00F04E18" w:rsidRPr="006520B9">
              <w:rPr>
                <w:b/>
                <w:bCs/>
                <w:sz w:val="24"/>
                <w:szCs w:val="24"/>
              </w:rPr>
              <w:t>Rate</w:t>
            </w:r>
            <w:r w:rsidRPr="006520B9">
              <w:rPr>
                <w:b/>
                <w:bCs/>
                <w:sz w:val="24"/>
                <w:szCs w:val="24"/>
              </w:rPr>
              <w:t>”.</w:t>
            </w:r>
          </w:p>
          <w:p w14:paraId="45CC88CB" w14:textId="1D73FD97" w:rsidR="00F04E18" w:rsidRDefault="00F04E18" w:rsidP="00F04E18">
            <w:pPr>
              <w:pStyle w:val="Text"/>
              <w:ind w:left="720"/>
              <w:rPr>
                <w:sz w:val="24"/>
                <w:szCs w:val="24"/>
              </w:rPr>
            </w:pPr>
            <w:r w:rsidRPr="00F04E18">
              <w:rPr>
                <w:sz w:val="24"/>
                <w:szCs w:val="24"/>
              </w:rPr>
              <w:t>'Resp Rate (Total)', 'Respiratory Rate', 'Respiratory Rate (Total)'</w:t>
            </w:r>
            <w:r w:rsidR="00FD78AE">
              <w:rPr>
                <w:sz w:val="24"/>
                <w:szCs w:val="24"/>
              </w:rPr>
              <w:t>, ‘</w:t>
            </w:r>
            <w:r w:rsidR="00FD78AE" w:rsidRPr="00FD78AE">
              <w:rPr>
                <w:sz w:val="24"/>
                <w:szCs w:val="24"/>
              </w:rPr>
              <w:t>Spont RR</w:t>
            </w:r>
            <w:r w:rsidR="00FD78AE">
              <w:rPr>
                <w:sz w:val="24"/>
                <w:szCs w:val="24"/>
              </w:rPr>
              <w:t xml:space="preserve">’, </w:t>
            </w:r>
            <w:r w:rsidR="0019352B">
              <w:rPr>
                <w:sz w:val="24"/>
                <w:szCs w:val="24"/>
              </w:rPr>
              <w:t>‘</w:t>
            </w:r>
            <w:r w:rsidR="0019352B" w:rsidRPr="0019352B">
              <w:rPr>
                <w:sz w:val="24"/>
                <w:szCs w:val="24"/>
              </w:rPr>
              <w:t>Breath Rate</w:t>
            </w:r>
            <w:r w:rsidR="0019352B">
              <w:rPr>
                <w:sz w:val="24"/>
                <w:szCs w:val="24"/>
              </w:rPr>
              <w:t>’</w:t>
            </w:r>
          </w:p>
          <w:p w14:paraId="4C859A9C" w14:textId="7AA1A5E0" w:rsidR="00C87A1C" w:rsidRPr="00C87A1C" w:rsidRDefault="00C87A1C" w:rsidP="00C87A1C">
            <w:pPr>
              <w:pStyle w:val="Text"/>
              <w:ind w:left="720"/>
              <w:rPr>
                <w:b/>
                <w:bCs/>
                <w:sz w:val="24"/>
                <w:szCs w:val="24"/>
              </w:rPr>
            </w:pPr>
            <w:r w:rsidRPr="00C87A1C">
              <w:rPr>
                <w:b/>
                <w:bCs/>
                <w:sz w:val="24"/>
                <w:szCs w:val="24"/>
              </w:rPr>
              <w:t xml:space="preserve">Unit of Measurement: </w:t>
            </w:r>
            <w:r w:rsidR="007629E3" w:rsidRPr="007629E3">
              <w:rPr>
                <w:b/>
                <w:bCs/>
                <w:sz w:val="24"/>
                <w:szCs w:val="24"/>
              </w:rPr>
              <w:t>insp/min</w:t>
            </w:r>
          </w:p>
          <w:p w14:paraId="553B8AAF" w14:textId="0B1B4571" w:rsidR="00D81103" w:rsidRDefault="00D81103" w:rsidP="00D81103">
            <w:pPr>
              <w:pStyle w:val="Text"/>
              <w:numPr>
                <w:ilvl w:val="0"/>
                <w:numId w:val="4"/>
              </w:numPr>
              <w:rPr>
                <w:sz w:val="24"/>
                <w:szCs w:val="24"/>
              </w:rPr>
            </w:pPr>
            <w:r w:rsidRPr="00B36216">
              <w:rPr>
                <w:sz w:val="24"/>
                <w:szCs w:val="24"/>
              </w:rPr>
              <w:t xml:space="preserve">All the below Vital Readings are renamed to </w:t>
            </w:r>
            <w:r w:rsidRPr="006520B9">
              <w:rPr>
                <w:b/>
                <w:bCs/>
                <w:sz w:val="24"/>
                <w:szCs w:val="24"/>
              </w:rPr>
              <w:t>“Temperature C”</w:t>
            </w:r>
            <w:r w:rsidR="006520B9">
              <w:rPr>
                <w:b/>
                <w:bCs/>
                <w:sz w:val="24"/>
                <w:szCs w:val="24"/>
              </w:rPr>
              <w:t>.</w:t>
            </w:r>
          </w:p>
          <w:p w14:paraId="1AB0E178" w14:textId="32A25FAB" w:rsidR="00D81103" w:rsidRDefault="00D81103" w:rsidP="00D81103">
            <w:pPr>
              <w:pStyle w:val="Text"/>
              <w:ind w:left="720"/>
              <w:rPr>
                <w:sz w:val="24"/>
                <w:szCs w:val="24"/>
              </w:rPr>
            </w:pPr>
            <w:r w:rsidRPr="00D81103">
              <w:rPr>
                <w:sz w:val="24"/>
                <w:szCs w:val="24"/>
              </w:rPr>
              <w:t>'Temperature Celsius', 'Temperature Fahrenheit', 'Temperature F', 'Temperature C</w:t>
            </w:r>
            <w:r w:rsidR="00097029" w:rsidRPr="00D81103">
              <w:rPr>
                <w:sz w:val="24"/>
                <w:szCs w:val="24"/>
              </w:rPr>
              <w:t>’, ‘</w:t>
            </w:r>
            <w:r w:rsidRPr="00D81103">
              <w:rPr>
                <w:sz w:val="24"/>
                <w:szCs w:val="24"/>
              </w:rPr>
              <w:t>Temperature C (calc)', 'Temperature F (calc)'</w:t>
            </w:r>
          </w:p>
          <w:p w14:paraId="1DEDA959" w14:textId="56FEC771" w:rsidR="007629E3" w:rsidRPr="007629E3" w:rsidRDefault="007629E3" w:rsidP="007629E3">
            <w:pPr>
              <w:pStyle w:val="Text"/>
              <w:ind w:left="720"/>
              <w:rPr>
                <w:b/>
                <w:bCs/>
                <w:sz w:val="24"/>
                <w:szCs w:val="24"/>
              </w:rPr>
            </w:pPr>
            <w:r w:rsidRPr="00C87A1C">
              <w:rPr>
                <w:b/>
                <w:bCs/>
                <w:sz w:val="24"/>
                <w:szCs w:val="24"/>
              </w:rPr>
              <w:t xml:space="preserve">Unit of Measurement: </w:t>
            </w:r>
            <w:r>
              <w:rPr>
                <w:b/>
                <w:bCs/>
                <w:sz w:val="24"/>
                <w:szCs w:val="24"/>
              </w:rPr>
              <w:t>Celsius</w:t>
            </w:r>
          </w:p>
          <w:p w14:paraId="43A9817E" w14:textId="309A7866" w:rsidR="00A21527" w:rsidRDefault="006520B9" w:rsidP="006520B9">
            <w:pPr>
              <w:pStyle w:val="Text"/>
              <w:numPr>
                <w:ilvl w:val="0"/>
                <w:numId w:val="4"/>
              </w:numPr>
              <w:rPr>
                <w:sz w:val="24"/>
                <w:szCs w:val="24"/>
              </w:rPr>
            </w:pPr>
            <w:r w:rsidRPr="00B36216">
              <w:rPr>
                <w:sz w:val="24"/>
                <w:szCs w:val="24"/>
              </w:rPr>
              <w:t xml:space="preserve">All the below Vital Readings are renamed to </w:t>
            </w:r>
            <w:r w:rsidRPr="00863466">
              <w:rPr>
                <w:b/>
                <w:bCs/>
                <w:sz w:val="24"/>
                <w:szCs w:val="24"/>
              </w:rPr>
              <w:t>“</w:t>
            </w:r>
            <w:r w:rsidR="00863466" w:rsidRPr="00863466">
              <w:rPr>
                <w:b/>
                <w:bCs/>
                <w:sz w:val="24"/>
                <w:szCs w:val="24"/>
              </w:rPr>
              <w:t>Oxygen Saturation”</w:t>
            </w:r>
          </w:p>
          <w:p w14:paraId="1F2C9F35" w14:textId="355B20D8" w:rsidR="006520B9" w:rsidRPr="006520B9" w:rsidRDefault="006520B9" w:rsidP="006520B9">
            <w:pPr>
              <w:pStyle w:val="Text"/>
              <w:rPr>
                <w:sz w:val="24"/>
                <w:szCs w:val="24"/>
              </w:rPr>
            </w:pPr>
            <w:r>
              <w:rPr>
                <w:sz w:val="24"/>
                <w:szCs w:val="24"/>
              </w:rPr>
              <w:tab/>
            </w:r>
            <w:r w:rsidRPr="006520B9">
              <w:rPr>
                <w:sz w:val="24"/>
                <w:szCs w:val="24"/>
              </w:rPr>
              <w:t>'Oxygen Saturation', 'SpO2', 'SaO2', 'Arterial O2 Saturation',</w:t>
            </w:r>
          </w:p>
          <w:p w14:paraId="5F900847" w14:textId="3109B68D" w:rsidR="006520B9" w:rsidRDefault="006520B9" w:rsidP="006520B9">
            <w:pPr>
              <w:pStyle w:val="Text"/>
              <w:rPr>
                <w:sz w:val="24"/>
                <w:szCs w:val="24"/>
              </w:rPr>
            </w:pPr>
            <w:r>
              <w:rPr>
                <w:sz w:val="24"/>
                <w:szCs w:val="24"/>
              </w:rPr>
              <w:lastRenderedPageBreak/>
              <w:tab/>
            </w:r>
            <w:r w:rsidRPr="006520B9">
              <w:rPr>
                <w:sz w:val="24"/>
                <w:szCs w:val="24"/>
              </w:rPr>
              <w:t>'O2 saturation pulseoxymetry'</w:t>
            </w:r>
          </w:p>
          <w:p w14:paraId="44071C93" w14:textId="06D967C6" w:rsidR="007629E3" w:rsidRPr="007629E3" w:rsidRDefault="007629E3" w:rsidP="007629E3">
            <w:pPr>
              <w:pStyle w:val="Text"/>
              <w:ind w:left="720"/>
              <w:rPr>
                <w:b/>
                <w:bCs/>
                <w:sz w:val="24"/>
                <w:szCs w:val="24"/>
              </w:rPr>
            </w:pPr>
            <w:r w:rsidRPr="00C87A1C">
              <w:rPr>
                <w:b/>
                <w:bCs/>
                <w:sz w:val="24"/>
                <w:szCs w:val="24"/>
              </w:rPr>
              <w:t xml:space="preserve">Unit of Measurement: </w:t>
            </w:r>
            <w:r w:rsidR="00457C65">
              <w:rPr>
                <w:b/>
                <w:bCs/>
                <w:sz w:val="24"/>
                <w:szCs w:val="24"/>
              </w:rPr>
              <w:t>Decimal numbers</w:t>
            </w:r>
          </w:p>
          <w:p w14:paraId="5115952B" w14:textId="7E52198E" w:rsidR="00756361" w:rsidRPr="00457C65" w:rsidRDefault="00E94735" w:rsidP="00E94735">
            <w:pPr>
              <w:pStyle w:val="Text"/>
              <w:numPr>
                <w:ilvl w:val="0"/>
                <w:numId w:val="4"/>
              </w:numPr>
              <w:rPr>
                <w:sz w:val="24"/>
                <w:szCs w:val="24"/>
              </w:rPr>
            </w:pPr>
            <w:r w:rsidRPr="00B36216">
              <w:rPr>
                <w:sz w:val="24"/>
                <w:szCs w:val="24"/>
              </w:rPr>
              <w:t xml:space="preserve">All the Vital Readings </w:t>
            </w:r>
            <w:r w:rsidR="00D10880">
              <w:rPr>
                <w:sz w:val="24"/>
                <w:szCs w:val="24"/>
              </w:rPr>
              <w:t xml:space="preserve">which are </w:t>
            </w:r>
            <w:r w:rsidR="00D10880" w:rsidRPr="00D10880">
              <w:rPr>
                <w:sz w:val="24"/>
                <w:szCs w:val="24"/>
              </w:rPr>
              <w:t>PULSE</w:t>
            </w:r>
            <w:r w:rsidR="00D10880">
              <w:rPr>
                <w:sz w:val="24"/>
                <w:szCs w:val="24"/>
              </w:rPr>
              <w:t xml:space="preserve"> &amp; Heart Rate are</w:t>
            </w:r>
            <w:r w:rsidRPr="00B36216">
              <w:rPr>
                <w:sz w:val="24"/>
                <w:szCs w:val="24"/>
              </w:rPr>
              <w:t xml:space="preserve"> renamed to </w:t>
            </w:r>
            <w:r w:rsidRPr="00863466">
              <w:rPr>
                <w:b/>
                <w:bCs/>
                <w:sz w:val="24"/>
                <w:szCs w:val="24"/>
              </w:rPr>
              <w:t>“</w:t>
            </w:r>
            <w:r w:rsidR="00A95924">
              <w:rPr>
                <w:b/>
                <w:bCs/>
                <w:sz w:val="24"/>
                <w:szCs w:val="24"/>
              </w:rPr>
              <w:t>Heart Rate”</w:t>
            </w:r>
          </w:p>
          <w:p w14:paraId="7DCF119B" w14:textId="6EC1CBE5" w:rsidR="00457C65" w:rsidRDefault="00457C65" w:rsidP="00457C65">
            <w:pPr>
              <w:pStyle w:val="Text"/>
              <w:ind w:left="720"/>
              <w:rPr>
                <w:sz w:val="24"/>
                <w:szCs w:val="24"/>
              </w:rPr>
            </w:pPr>
            <w:r w:rsidRPr="00C87A1C">
              <w:rPr>
                <w:b/>
                <w:bCs/>
                <w:sz w:val="24"/>
                <w:szCs w:val="24"/>
              </w:rPr>
              <w:t xml:space="preserve">Unit of Measurement: </w:t>
            </w:r>
            <w:r w:rsidRPr="00457C65">
              <w:rPr>
                <w:sz w:val="24"/>
                <w:szCs w:val="24"/>
              </w:rPr>
              <w:t>BPM</w:t>
            </w:r>
          </w:p>
          <w:p w14:paraId="3130D8CA" w14:textId="77777777" w:rsidR="005521C3" w:rsidRPr="00B36216" w:rsidRDefault="005521C3" w:rsidP="005521C3">
            <w:pPr>
              <w:pStyle w:val="Text"/>
              <w:rPr>
                <w:sz w:val="24"/>
                <w:szCs w:val="24"/>
              </w:rPr>
            </w:pPr>
          </w:p>
          <w:p w14:paraId="0886B988" w14:textId="77777777" w:rsidR="00BA364A" w:rsidRDefault="00BA364A" w:rsidP="009541ED">
            <w:pPr>
              <w:pStyle w:val="Text"/>
            </w:pPr>
          </w:p>
          <w:p w14:paraId="2783B2DA" w14:textId="09E660BF" w:rsidR="00E51E88" w:rsidRDefault="00D224F7" w:rsidP="009541ED">
            <w:pPr>
              <w:pStyle w:val="Text"/>
            </w:pPr>
            <w:r w:rsidRPr="00D224F7">
              <w:rPr>
                <w:rFonts w:asciiTheme="majorHAnsi" w:hAnsiTheme="majorHAnsi"/>
                <w:b/>
                <w:color w:val="476166" w:themeColor="accent1"/>
              </w:rPr>
              <w:t>Step 2:</w:t>
            </w:r>
          </w:p>
          <w:p w14:paraId="46C53061" w14:textId="41D4B5F1" w:rsidR="00E51E88" w:rsidRDefault="00305017" w:rsidP="007F3A24">
            <w:pPr>
              <w:pStyle w:val="Text"/>
              <w:numPr>
                <w:ilvl w:val="0"/>
                <w:numId w:val="6"/>
              </w:numPr>
            </w:pPr>
            <w:r>
              <w:t xml:space="preserve">Dropped the Null </w:t>
            </w:r>
            <w:r w:rsidR="000A57C8">
              <w:t xml:space="preserve">values and </w:t>
            </w:r>
            <w:r w:rsidR="005764E8">
              <w:t>updated the Vital Reading</w:t>
            </w:r>
            <w:r w:rsidR="00637099">
              <w:t>s labels</w:t>
            </w:r>
            <w:r w:rsidR="005764E8">
              <w:t xml:space="preserve"> with single unique names.</w:t>
            </w:r>
          </w:p>
          <w:p w14:paraId="0C27547D" w14:textId="77777777" w:rsidR="007F3A24" w:rsidRPr="007F3A24" w:rsidRDefault="007F3A24" w:rsidP="007F3A24">
            <w:pPr>
              <w:pStyle w:val="Text"/>
              <w:numPr>
                <w:ilvl w:val="0"/>
                <w:numId w:val="6"/>
              </w:numPr>
              <w:rPr>
                <w:lang w:val="en-CA"/>
              </w:rPr>
            </w:pPr>
            <w:r w:rsidRPr="007F3A24">
              <w:t>Arterial O2 Saturation, O2 saturation pulseoxymetry, SpO2,SaO2 is in %. Converted all percentage values into decimal values</w:t>
            </w:r>
          </w:p>
          <w:p w14:paraId="4891F184" w14:textId="5BE0FAFA" w:rsidR="007F3A24" w:rsidRDefault="007F3A24" w:rsidP="007F3A24">
            <w:pPr>
              <w:pStyle w:val="Text"/>
              <w:numPr>
                <w:ilvl w:val="0"/>
                <w:numId w:val="6"/>
              </w:numPr>
            </w:pPr>
            <w:r w:rsidRPr="007F3A24">
              <w:t>Temperatures are in a combination of Fahrenheit and Celsius. Converted all the values to Celsius</w:t>
            </w:r>
          </w:p>
          <w:p w14:paraId="56B55EA2" w14:textId="44CA8C7B" w:rsidR="007F3A24" w:rsidRDefault="007F3A24" w:rsidP="007F3A24">
            <w:pPr>
              <w:pStyle w:val="Text"/>
              <w:numPr>
                <w:ilvl w:val="0"/>
                <w:numId w:val="7"/>
              </w:numPr>
            </w:pPr>
            <w:r>
              <w:t>Removed the Outliers in the Age column using the below command.</w:t>
            </w:r>
          </w:p>
          <w:p w14:paraId="1429F076" w14:textId="4DF4FC1B" w:rsidR="007F3A24" w:rsidRDefault="007F3A24" w:rsidP="007F3A24">
            <w:pPr>
              <w:pStyle w:val="Text"/>
            </w:pPr>
            <w:r>
              <w:t xml:space="preserve">                  </w:t>
            </w:r>
            <w:r w:rsidRPr="00E51E88">
              <w:t>proj2 = proj2.drop(proj2[proj2.age &gt; 100].index)</w:t>
            </w:r>
          </w:p>
          <w:p w14:paraId="1D342B04" w14:textId="77777777" w:rsidR="00832524" w:rsidRDefault="00832524" w:rsidP="009541ED">
            <w:pPr>
              <w:pStyle w:val="Text"/>
            </w:pPr>
          </w:p>
          <w:p w14:paraId="5C8FB597" w14:textId="185A264D" w:rsidR="00FF4349" w:rsidRPr="007F3A24" w:rsidRDefault="00773B4E" w:rsidP="009541ED">
            <w:pPr>
              <w:pStyle w:val="Text"/>
              <w:rPr>
                <w:rFonts w:asciiTheme="majorHAnsi" w:hAnsiTheme="majorHAnsi"/>
                <w:b/>
                <w:color w:val="476166" w:themeColor="accent1"/>
                <w:sz w:val="36"/>
                <w:szCs w:val="36"/>
              </w:rPr>
            </w:pPr>
            <w:r w:rsidRPr="00E06F04">
              <w:rPr>
                <w:rFonts w:asciiTheme="majorHAnsi" w:hAnsiTheme="majorHAnsi"/>
                <w:b/>
                <w:color w:val="476166" w:themeColor="accent1"/>
                <w:sz w:val="36"/>
                <w:szCs w:val="36"/>
              </w:rPr>
              <w:t>Data Engineering:</w:t>
            </w:r>
          </w:p>
          <w:p w14:paraId="55ECB52B" w14:textId="2EC5D412" w:rsidR="00E06F04" w:rsidRDefault="00E06F04" w:rsidP="009541ED">
            <w:pPr>
              <w:pStyle w:val="Text"/>
              <w:rPr>
                <w:rFonts w:asciiTheme="majorHAnsi" w:hAnsiTheme="majorHAnsi"/>
                <w:b/>
                <w:color w:val="476166" w:themeColor="accent1"/>
              </w:rPr>
            </w:pPr>
            <w:r>
              <w:rPr>
                <w:rFonts w:asciiTheme="majorHAnsi" w:hAnsiTheme="majorHAnsi"/>
                <w:b/>
                <w:color w:val="476166" w:themeColor="accent1"/>
              </w:rPr>
              <w:t>Step 1:</w:t>
            </w:r>
          </w:p>
          <w:p w14:paraId="4AB1019D" w14:textId="016FE257" w:rsidR="0064044B" w:rsidRPr="004C7871" w:rsidRDefault="0064044B" w:rsidP="009541ED">
            <w:pPr>
              <w:pStyle w:val="Text"/>
            </w:pPr>
            <w:r w:rsidRPr="004C7871">
              <w:t>We have</w:t>
            </w:r>
            <w:r w:rsidR="002B4F1A">
              <w:t xml:space="preserve"> converted the labels column with 6 vital labels into</w:t>
            </w:r>
            <w:r w:rsidRPr="004C7871">
              <w:t xml:space="preserve"> six unique columns </w:t>
            </w:r>
            <w:r w:rsidR="004C7871" w:rsidRPr="004C7871">
              <w:t xml:space="preserve">for each </w:t>
            </w:r>
            <w:r w:rsidR="004C7871">
              <w:t>vital</w:t>
            </w:r>
            <w:r w:rsidR="002B4F1A">
              <w:t xml:space="preserve"> and </w:t>
            </w:r>
            <w:r w:rsidR="00067D8E" w:rsidRPr="00067D8E">
              <w:t>the vital readings accordingly using the</w:t>
            </w:r>
            <w:r w:rsidR="00067D8E">
              <w:t xml:space="preserve"> </w:t>
            </w:r>
            <w:r w:rsidR="002B4F1A">
              <w:t>below queries.</w:t>
            </w:r>
          </w:p>
          <w:p w14:paraId="5E13357D" w14:textId="71CA9C43" w:rsidR="007D5753" w:rsidRPr="002D7AA6" w:rsidRDefault="00DD0DC8" w:rsidP="00067D8E">
            <w:pPr>
              <w:pStyle w:val="Text"/>
              <w:rPr>
                <w:rFonts w:asciiTheme="majorHAnsi" w:hAnsiTheme="majorHAnsi"/>
                <w:b/>
                <w:color w:val="476166" w:themeColor="accent1"/>
              </w:rPr>
            </w:pPr>
            <w:r>
              <w:rPr>
                <w:rFonts w:asciiTheme="majorHAnsi" w:hAnsiTheme="majorHAnsi"/>
                <w:b/>
                <w:noProof/>
                <w:color w:val="476166" w:themeColor="accent1"/>
              </w:rPr>
              <mc:AlternateContent>
                <mc:Choice Requires="wps">
                  <w:drawing>
                    <wp:anchor distT="0" distB="0" distL="114300" distR="114300" simplePos="0" relativeHeight="251662336" behindDoc="0" locked="0" layoutInCell="1" allowOverlap="1" wp14:anchorId="57ABDA12" wp14:editId="00C71DB0">
                      <wp:simplePos x="0" y="0"/>
                      <wp:positionH relativeFrom="column">
                        <wp:posOffset>-77470</wp:posOffset>
                      </wp:positionH>
                      <wp:positionV relativeFrom="paragraph">
                        <wp:posOffset>5715</wp:posOffset>
                      </wp:positionV>
                      <wp:extent cx="5652770" cy="3543300"/>
                      <wp:effectExtent l="0" t="4445" r="5080" b="5080"/>
                      <wp:wrapNone/>
                      <wp:docPr id="2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2770" cy="35433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6662F" id="Rectangle 6" o:spid="_x0000_s1026" style="position:absolute;margin-left:-6.1pt;margin-top:.45pt;width:445.1pt;height:27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" filled="f"/>
                  </w:pict>
                </mc:Fallback>
              </mc:AlternateContent>
            </w:r>
            <w:r w:rsidR="007D5753" w:rsidRPr="007D5753">
              <w:rPr>
                <w:rFonts w:asciiTheme="majorHAnsi" w:hAnsiTheme="majorHAnsi"/>
                <w:b/>
                <w:color w:val="476166" w:themeColor="accent1"/>
                <w:sz w:val="24"/>
                <w:szCs w:val="24"/>
              </w:rPr>
              <w:t>Respiratory Rate:</w:t>
            </w:r>
          </w:p>
          <w:p w14:paraId="66979CF5" w14:textId="60600100" w:rsidR="00067D8E" w:rsidRPr="00CB63FF" w:rsidRDefault="00067D8E" w:rsidP="00067D8E">
            <w:pPr>
              <w:pStyle w:val="Text"/>
              <w:rPr>
                <w:rFonts w:asciiTheme="majorHAnsi" w:hAnsiTheme="majorHAnsi"/>
                <w:bCs/>
                <w:color w:val="476166" w:themeColor="accent1"/>
                <w:sz w:val="24"/>
                <w:szCs w:val="24"/>
              </w:rPr>
            </w:pPr>
            <w:r w:rsidRPr="00CB63FF">
              <w:rPr>
                <w:rFonts w:asciiTheme="majorHAnsi" w:hAnsiTheme="majorHAnsi"/>
                <w:bCs/>
                <w:color w:val="476166" w:themeColor="accent1"/>
                <w:sz w:val="24"/>
                <w:szCs w:val="24"/>
              </w:rPr>
              <w:t>def xyz(proj2):</w:t>
            </w:r>
          </w:p>
          <w:p w14:paraId="616D6142" w14:textId="77777777" w:rsidR="00067D8E" w:rsidRPr="00CB63FF" w:rsidRDefault="00067D8E" w:rsidP="00067D8E">
            <w:pPr>
              <w:pStyle w:val="Text"/>
              <w:rPr>
                <w:rFonts w:asciiTheme="majorHAnsi" w:hAnsiTheme="majorHAnsi"/>
                <w:bCs/>
                <w:color w:val="476166" w:themeColor="accent1"/>
                <w:sz w:val="24"/>
                <w:szCs w:val="24"/>
              </w:rPr>
            </w:pPr>
            <w:r w:rsidRPr="00CB63FF">
              <w:rPr>
                <w:rFonts w:asciiTheme="majorHAnsi" w:hAnsiTheme="majorHAnsi"/>
                <w:bCs/>
                <w:color w:val="476166" w:themeColor="accent1"/>
                <w:sz w:val="24"/>
                <w:szCs w:val="24"/>
              </w:rPr>
              <w:t xml:space="preserve">    if (proj2["label"] == 'Respiratory Rate'):</w:t>
            </w:r>
          </w:p>
          <w:p w14:paraId="3C38FD4A" w14:textId="77777777" w:rsidR="00067D8E" w:rsidRPr="00CB63FF" w:rsidRDefault="00067D8E" w:rsidP="00067D8E">
            <w:pPr>
              <w:pStyle w:val="Text"/>
              <w:rPr>
                <w:rFonts w:asciiTheme="majorHAnsi" w:hAnsiTheme="majorHAnsi"/>
                <w:bCs/>
                <w:color w:val="476166" w:themeColor="accent1"/>
                <w:sz w:val="24"/>
                <w:szCs w:val="24"/>
              </w:rPr>
            </w:pPr>
            <w:r w:rsidRPr="00CB63FF">
              <w:rPr>
                <w:rFonts w:asciiTheme="majorHAnsi" w:hAnsiTheme="majorHAnsi"/>
                <w:bCs/>
                <w:color w:val="476166" w:themeColor="accent1"/>
                <w:sz w:val="24"/>
                <w:szCs w:val="24"/>
              </w:rPr>
              <w:t xml:space="preserve">        return proj2["vital_reading"]</w:t>
            </w:r>
          </w:p>
          <w:p w14:paraId="7159D154" w14:textId="77777777" w:rsidR="00067D8E" w:rsidRPr="00CB63FF" w:rsidRDefault="00067D8E" w:rsidP="00067D8E">
            <w:pPr>
              <w:pStyle w:val="Text"/>
              <w:rPr>
                <w:rFonts w:asciiTheme="majorHAnsi" w:hAnsiTheme="majorHAnsi"/>
                <w:bCs/>
                <w:color w:val="476166" w:themeColor="accent1"/>
                <w:sz w:val="24"/>
                <w:szCs w:val="24"/>
              </w:rPr>
            </w:pPr>
            <w:r w:rsidRPr="00CB63FF">
              <w:rPr>
                <w:rFonts w:asciiTheme="majorHAnsi" w:hAnsiTheme="majorHAnsi"/>
                <w:bCs/>
                <w:color w:val="476166" w:themeColor="accent1"/>
                <w:sz w:val="24"/>
                <w:szCs w:val="24"/>
              </w:rPr>
              <w:t xml:space="preserve">    else :</w:t>
            </w:r>
          </w:p>
          <w:p w14:paraId="33171856" w14:textId="5C357D64" w:rsidR="00067D8E" w:rsidRPr="00CB63FF" w:rsidRDefault="00067D8E" w:rsidP="00067D8E">
            <w:pPr>
              <w:pStyle w:val="Text"/>
              <w:rPr>
                <w:rFonts w:asciiTheme="majorHAnsi" w:hAnsiTheme="majorHAnsi"/>
                <w:bCs/>
                <w:color w:val="476166" w:themeColor="accent1"/>
                <w:sz w:val="24"/>
                <w:szCs w:val="24"/>
              </w:rPr>
            </w:pPr>
            <w:r w:rsidRPr="00CB63FF">
              <w:rPr>
                <w:rFonts w:asciiTheme="majorHAnsi" w:hAnsiTheme="majorHAnsi"/>
                <w:bCs/>
                <w:color w:val="476166" w:themeColor="accent1"/>
                <w:sz w:val="24"/>
                <w:szCs w:val="24"/>
              </w:rPr>
              <w:t xml:space="preserve">        return "0"</w:t>
            </w:r>
          </w:p>
          <w:p w14:paraId="1C80A572" w14:textId="180D7BFA" w:rsidR="00067D8E" w:rsidRDefault="00067D8E" w:rsidP="00067D8E">
            <w:pPr>
              <w:pStyle w:val="Text"/>
              <w:rPr>
                <w:rFonts w:asciiTheme="majorHAnsi" w:hAnsiTheme="majorHAnsi"/>
                <w:bCs/>
                <w:color w:val="476166" w:themeColor="accent1"/>
                <w:sz w:val="24"/>
                <w:szCs w:val="24"/>
              </w:rPr>
            </w:pPr>
            <w:r w:rsidRPr="00CB63FF">
              <w:rPr>
                <w:rFonts w:asciiTheme="majorHAnsi" w:hAnsiTheme="majorHAnsi"/>
                <w:bCs/>
                <w:color w:val="476166" w:themeColor="accent1"/>
                <w:sz w:val="24"/>
                <w:szCs w:val="24"/>
              </w:rPr>
              <w:t>proj2['Respiratory_Rate'] = proj2.apply(lambda proj2:xyz(proj2), axis=1)</w:t>
            </w:r>
          </w:p>
          <w:p w14:paraId="3CD75F4F" w14:textId="77777777" w:rsidR="00CB63FF" w:rsidRDefault="00CB63FF" w:rsidP="00067D8E">
            <w:pPr>
              <w:pStyle w:val="Text"/>
              <w:rPr>
                <w:rFonts w:asciiTheme="majorHAnsi" w:hAnsiTheme="majorHAnsi"/>
                <w:bCs/>
                <w:color w:val="476166" w:themeColor="accent1"/>
                <w:sz w:val="24"/>
                <w:szCs w:val="24"/>
              </w:rPr>
            </w:pPr>
          </w:p>
          <w:p w14:paraId="2E9E9BE9" w14:textId="29CD47D2" w:rsidR="007D5753" w:rsidRPr="007D5753" w:rsidRDefault="007D5753" w:rsidP="00067D8E">
            <w:pPr>
              <w:pStyle w:val="Text"/>
              <w:rPr>
                <w:rFonts w:asciiTheme="majorHAnsi" w:hAnsiTheme="majorHAnsi"/>
                <w:b/>
                <w:color w:val="476166" w:themeColor="accent1"/>
                <w:sz w:val="24"/>
                <w:szCs w:val="24"/>
              </w:rPr>
            </w:pPr>
            <w:r w:rsidRPr="007D5753">
              <w:rPr>
                <w:rFonts w:asciiTheme="majorHAnsi" w:hAnsiTheme="majorHAnsi"/>
                <w:b/>
                <w:color w:val="476166" w:themeColor="accent1"/>
                <w:sz w:val="24"/>
                <w:szCs w:val="24"/>
              </w:rPr>
              <w:t>Oxygen Saturation:</w:t>
            </w:r>
          </w:p>
          <w:p w14:paraId="66C425C6" w14:textId="77777777" w:rsidR="00A83E04" w:rsidRPr="00A83E04" w:rsidRDefault="00A83E04" w:rsidP="00A83E04">
            <w:pPr>
              <w:pStyle w:val="Text"/>
              <w:rPr>
                <w:rFonts w:asciiTheme="majorHAnsi" w:hAnsiTheme="majorHAnsi"/>
                <w:bCs/>
                <w:color w:val="476166" w:themeColor="accent1"/>
                <w:sz w:val="24"/>
                <w:szCs w:val="24"/>
              </w:rPr>
            </w:pPr>
            <w:r w:rsidRPr="00A83E04">
              <w:rPr>
                <w:rFonts w:asciiTheme="majorHAnsi" w:hAnsiTheme="majorHAnsi"/>
                <w:bCs/>
                <w:color w:val="476166" w:themeColor="accent1"/>
                <w:sz w:val="24"/>
                <w:szCs w:val="24"/>
              </w:rPr>
              <w:t>def xyz(proj2):</w:t>
            </w:r>
          </w:p>
          <w:p w14:paraId="0DEA1AF6" w14:textId="77777777" w:rsidR="00A83E04" w:rsidRPr="00A83E04" w:rsidRDefault="00A83E04" w:rsidP="00A83E04">
            <w:pPr>
              <w:pStyle w:val="Text"/>
              <w:rPr>
                <w:rFonts w:asciiTheme="majorHAnsi" w:hAnsiTheme="majorHAnsi"/>
                <w:bCs/>
                <w:color w:val="476166" w:themeColor="accent1"/>
                <w:sz w:val="24"/>
                <w:szCs w:val="24"/>
              </w:rPr>
            </w:pPr>
            <w:r w:rsidRPr="00A83E04">
              <w:rPr>
                <w:rFonts w:asciiTheme="majorHAnsi" w:hAnsiTheme="majorHAnsi"/>
                <w:bCs/>
                <w:color w:val="476166" w:themeColor="accent1"/>
                <w:sz w:val="24"/>
                <w:szCs w:val="24"/>
              </w:rPr>
              <w:t xml:space="preserve">    if (proj2["label"] == 'Oxygen Saturation'):</w:t>
            </w:r>
          </w:p>
          <w:p w14:paraId="691916C6" w14:textId="77777777" w:rsidR="00A83E04" w:rsidRPr="00A83E04" w:rsidRDefault="00A83E04" w:rsidP="00A83E04">
            <w:pPr>
              <w:pStyle w:val="Text"/>
              <w:rPr>
                <w:rFonts w:asciiTheme="majorHAnsi" w:hAnsiTheme="majorHAnsi"/>
                <w:bCs/>
                <w:color w:val="476166" w:themeColor="accent1"/>
                <w:sz w:val="24"/>
                <w:szCs w:val="24"/>
              </w:rPr>
            </w:pPr>
            <w:r w:rsidRPr="00A83E04">
              <w:rPr>
                <w:rFonts w:asciiTheme="majorHAnsi" w:hAnsiTheme="majorHAnsi"/>
                <w:bCs/>
                <w:color w:val="476166" w:themeColor="accent1"/>
                <w:sz w:val="24"/>
                <w:szCs w:val="24"/>
              </w:rPr>
              <w:t xml:space="preserve">        return proj2["vital_reading"]</w:t>
            </w:r>
          </w:p>
          <w:p w14:paraId="028B87BE" w14:textId="77777777" w:rsidR="00A83E04" w:rsidRPr="00A83E04" w:rsidRDefault="00A83E04" w:rsidP="00A83E04">
            <w:pPr>
              <w:pStyle w:val="Text"/>
              <w:rPr>
                <w:rFonts w:asciiTheme="majorHAnsi" w:hAnsiTheme="majorHAnsi"/>
                <w:bCs/>
                <w:color w:val="476166" w:themeColor="accent1"/>
                <w:sz w:val="24"/>
                <w:szCs w:val="24"/>
              </w:rPr>
            </w:pPr>
            <w:r w:rsidRPr="00A83E04">
              <w:rPr>
                <w:rFonts w:asciiTheme="majorHAnsi" w:hAnsiTheme="majorHAnsi"/>
                <w:bCs/>
                <w:color w:val="476166" w:themeColor="accent1"/>
                <w:sz w:val="24"/>
                <w:szCs w:val="24"/>
              </w:rPr>
              <w:t xml:space="preserve">    else :</w:t>
            </w:r>
          </w:p>
          <w:p w14:paraId="0C1E3463" w14:textId="11AF517E" w:rsidR="00A83E04" w:rsidRPr="00A83E04" w:rsidRDefault="00A83E04" w:rsidP="00A83E04">
            <w:pPr>
              <w:pStyle w:val="Text"/>
              <w:rPr>
                <w:rFonts w:asciiTheme="majorHAnsi" w:hAnsiTheme="majorHAnsi"/>
                <w:bCs/>
                <w:color w:val="476166" w:themeColor="accent1"/>
                <w:sz w:val="24"/>
                <w:szCs w:val="24"/>
              </w:rPr>
            </w:pPr>
            <w:r w:rsidRPr="00A83E04">
              <w:rPr>
                <w:rFonts w:asciiTheme="majorHAnsi" w:hAnsiTheme="majorHAnsi"/>
                <w:bCs/>
                <w:color w:val="476166" w:themeColor="accent1"/>
                <w:sz w:val="24"/>
                <w:szCs w:val="24"/>
              </w:rPr>
              <w:t xml:space="preserve">        return "0"</w:t>
            </w:r>
          </w:p>
          <w:p w14:paraId="4589FA64" w14:textId="7DCC74DB" w:rsidR="00CB63FF" w:rsidRDefault="00A83E04" w:rsidP="00A83E04">
            <w:pPr>
              <w:pStyle w:val="Text"/>
              <w:rPr>
                <w:rFonts w:asciiTheme="majorHAnsi" w:hAnsiTheme="majorHAnsi"/>
                <w:bCs/>
                <w:color w:val="476166" w:themeColor="accent1"/>
                <w:sz w:val="24"/>
                <w:szCs w:val="24"/>
              </w:rPr>
            </w:pPr>
            <w:r w:rsidRPr="00A83E04">
              <w:rPr>
                <w:rFonts w:asciiTheme="majorHAnsi" w:hAnsiTheme="majorHAnsi"/>
                <w:bCs/>
                <w:color w:val="476166" w:themeColor="accent1"/>
                <w:sz w:val="24"/>
                <w:szCs w:val="24"/>
              </w:rPr>
              <w:t>proj2['Oxygen_Saturation'] = proj2.apply(lambda proj2:xyz(proj2), axis=1)</w:t>
            </w:r>
          </w:p>
          <w:p w14:paraId="6860090E" w14:textId="77777777" w:rsidR="00A83E04" w:rsidRDefault="00A83E04" w:rsidP="00A83E04">
            <w:pPr>
              <w:pStyle w:val="Text"/>
              <w:rPr>
                <w:rFonts w:asciiTheme="majorHAnsi" w:hAnsiTheme="majorHAnsi"/>
                <w:bCs/>
                <w:color w:val="476166" w:themeColor="accent1"/>
                <w:sz w:val="24"/>
                <w:szCs w:val="24"/>
              </w:rPr>
            </w:pPr>
          </w:p>
          <w:p w14:paraId="64C1A5BF" w14:textId="1FD3104F" w:rsidR="007D5753" w:rsidRPr="007D5753" w:rsidRDefault="007D5753" w:rsidP="00A83E04">
            <w:pPr>
              <w:pStyle w:val="Text"/>
              <w:rPr>
                <w:rFonts w:asciiTheme="majorHAnsi" w:hAnsiTheme="majorHAnsi"/>
                <w:b/>
                <w:color w:val="476166" w:themeColor="accent1"/>
                <w:sz w:val="24"/>
                <w:szCs w:val="24"/>
              </w:rPr>
            </w:pPr>
            <w:r w:rsidRPr="007D5753">
              <w:rPr>
                <w:rFonts w:asciiTheme="majorHAnsi" w:hAnsiTheme="majorHAnsi"/>
                <w:b/>
                <w:color w:val="476166" w:themeColor="accent1"/>
                <w:sz w:val="24"/>
                <w:szCs w:val="24"/>
              </w:rPr>
              <w:t>Diastolic BP:</w:t>
            </w:r>
          </w:p>
          <w:p w14:paraId="2CC234C5" w14:textId="77777777" w:rsidR="00A83E04" w:rsidRPr="00A83E04" w:rsidRDefault="00A83E04" w:rsidP="00A83E04">
            <w:pPr>
              <w:pStyle w:val="Text"/>
              <w:rPr>
                <w:rFonts w:asciiTheme="majorHAnsi" w:hAnsiTheme="majorHAnsi"/>
                <w:bCs/>
                <w:color w:val="476166" w:themeColor="accent1"/>
                <w:sz w:val="24"/>
                <w:szCs w:val="24"/>
              </w:rPr>
            </w:pPr>
            <w:r w:rsidRPr="00A83E04">
              <w:rPr>
                <w:rFonts w:asciiTheme="majorHAnsi" w:hAnsiTheme="majorHAnsi"/>
                <w:bCs/>
                <w:color w:val="476166" w:themeColor="accent1"/>
                <w:sz w:val="24"/>
                <w:szCs w:val="24"/>
              </w:rPr>
              <w:t>def xyz(proj2):</w:t>
            </w:r>
          </w:p>
          <w:p w14:paraId="316F274F" w14:textId="77777777" w:rsidR="00A83E04" w:rsidRPr="00A83E04" w:rsidRDefault="00A83E04" w:rsidP="00A83E04">
            <w:pPr>
              <w:pStyle w:val="Text"/>
              <w:rPr>
                <w:rFonts w:asciiTheme="majorHAnsi" w:hAnsiTheme="majorHAnsi"/>
                <w:bCs/>
                <w:color w:val="476166" w:themeColor="accent1"/>
                <w:sz w:val="24"/>
                <w:szCs w:val="24"/>
              </w:rPr>
            </w:pPr>
            <w:r w:rsidRPr="00A83E04">
              <w:rPr>
                <w:rFonts w:asciiTheme="majorHAnsi" w:hAnsiTheme="majorHAnsi"/>
                <w:bCs/>
                <w:color w:val="476166" w:themeColor="accent1"/>
                <w:sz w:val="24"/>
                <w:szCs w:val="24"/>
              </w:rPr>
              <w:t xml:space="preserve">    if (proj2["label"] == 'Diastolic BP'):</w:t>
            </w:r>
          </w:p>
          <w:p w14:paraId="1043CEF4" w14:textId="02E564F7" w:rsidR="00A83E04" w:rsidRPr="00A83E04" w:rsidRDefault="00DD0DC8" w:rsidP="00A83E04">
            <w:pPr>
              <w:pStyle w:val="Text"/>
              <w:rPr>
                <w:rFonts w:asciiTheme="majorHAnsi" w:hAnsiTheme="majorHAnsi"/>
                <w:bCs/>
                <w:color w:val="476166" w:themeColor="accent1"/>
                <w:sz w:val="24"/>
                <w:szCs w:val="24"/>
              </w:rPr>
            </w:pPr>
            <w:r>
              <w:rPr>
                <w:rFonts w:asciiTheme="majorHAnsi" w:hAnsiTheme="majorHAnsi"/>
                <w:bCs/>
                <w:noProof/>
                <w:color w:val="476166" w:themeColor="accent1"/>
                <w:sz w:val="24"/>
                <w:szCs w:val="24"/>
              </w:rPr>
              <w:lastRenderedPageBreak/>
              <mc:AlternateContent>
                <mc:Choice Requires="wps">
                  <w:drawing>
                    <wp:anchor distT="0" distB="0" distL="114300" distR="114300" simplePos="0" relativeHeight="251663360" behindDoc="0" locked="0" layoutInCell="1" allowOverlap="1" wp14:anchorId="73429173" wp14:editId="104003FB">
                      <wp:simplePos x="0" y="0"/>
                      <wp:positionH relativeFrom="column">
                        <wp:posOffset>-100965</wp:posOffset>
                      </wp:positionH>
                      <wp:positionV relativeFrom="paragraph">
                        <wp:posOffset>21590</wp:posOffset>
                      </wp:positionV>
                      <wp:extent cx="5643880" cy="5338445"/>
                      <wp:effectExtent l="5080" t="2540" r="8890" b="2540"/>
                      <wp:wrapNone/>
                      <wp:docPr id="1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3880" cy="53384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E03DF1" id="Rectangle 7" o:spid="_x0000_s1026" style="position:absolute;margin-left:-7.95pt;margin-top:1.7pt;width:444.4pt;height:42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" filled="f"/>
                  </w:pict>
                </mc:Fallback>
              </mc:AlternateContent>
            </w:r>
            <w:r w:rsidR="00A83E04" w:rsidRPr="00A83E04">
              <w:rPr>
                <w:rFonts w:asciiTheme="majorHAnsi" w:hAnsiTheme="majorHAnsi"/>
                <w:bCs/>
                <w:color w:val="476166" w:themeColor="accent1"/>
                <w:sz w:val="24"/>
                <w:szCs w:val="24"/>
              </w:rPr>
              <w:t xml:space="preserve">        return proj2["vital_reading"]</w:t>
            </w:r>
          </w:p>
          <w:p w14:paraId="14672489" w14:textId="77777777" w:rsidR="00A83E04" w:rsidRPr="00A83E04" w:rsidRDefault="00A83E04" w:rsidP="00A83E04">
            <w:pPr>
              <w:pStyle w:val="Text"/>
              <w:rPr>
                <w:rFonts w:asciiTheme="majorHAnsi" w:hAnsiTheme="majorHAnsi"/>
                <w:bCs/>
                <w:color w:val="476166" w:themeColor="accent1"/>
                <w:sz w:val="24"/>
                <w:szCs w:val="24"/>
              </w:rPr>
            </w:pPr>
            <w:r w:rsidRPr="00A83E04">
              <w:rPr>
                <w:rFonts w:asciiTheme="majorHAnsi" w:hAnsiTheme="majorHAnsi"/>
                <w:bCs/>
                <w:color w:val="476166" w:themeColor="accent1"/>
                <w:sz w:val="24"/>
                <w:szCs w:val="24"/>
              </w:rPr>
              <w:t xml:space="preserve">    else :</w:t>
            </w:r>
          </w:p>
          <w:p w14:paraId="0017A38F" w14:textId="5533E594" w:rsidR="00A83E04" w:rsidRPr="00A83E04" w:rsidRDefault="00A83E04" w:rsidP="00A83E04">
            <w:pPr>
              <w:pStyle w:val="Text"/>
              <w:rPr>
                <w:rFonts w:asciiTheme="majorHAnsi" w:hAnsiTheme="majorHAnsi"/>
                <w:bCs/>
                <w:color w:val="476166" w:themeColor="accent1"/>
                <w:sz w:val="24"/>
                <w:szCs w:val="24"/>
              </w:rPr>
            </w:pPr>
            <w:r w:rsidRPr="00A83E04">
              <w:rPr>
                <w:rFonts w:asciiTheme="majorHAnsi" w:hAnsiTheme="majorHAnsi"/>
                <w:bCs/>
                <w:color w:val="476166" w:themeColor="accent1"/>
                <w:sz w:val="24"/>
                <w:szCs w:val="24"/>
              </w:rPr>
              <w:t xml:space="preserve">        return "0"</w:t>
            </w:r>
          </w:p>
          <w:p w14:paraId="3B7BEF67" w14:textId="25EA5EA6" w:rsidR="00A83E04" w:rsidRPr="00CB63FF" w:rsidRDefault="00A83E04" w:rsidP="00A83E04">
            <w:pPr>
              <w:pStyle w:val="Text"/>
              <w:rPr>
                <w:rFonts w:asciiTheme="majorHAnsi" w:hAnsiTheme="majorHAnsi"/>
                <w:bCs/>
                <w:color w:val="476166" w:themeColor="accent1"/>
                <w:sz w:val="24"/>
                <w:szCs w:val="24"/>
              </w:rPr>
            </w:pPr>
            <w:r w:rsidRPr="00A83E04">
              <w:rPr>
                <w:rFonts w:asciiTheme="majorHAnsi" w:hAnsiTheme="majorHAnsi"/>
                <w:bCs/>
                <w:color w:val="476166" w:themeColor="accent1"/>
                <w:sz w:val="24"/>
                <w:szCs w:val="24"/>
              </w:rPr>
              <w:t>proj2['Diastolic_BP'] = proj2.apply(lambda proj2:xyz(proj2), axis=1)</w:t>
            </w:r>
          </w:p>
          <w:p w14:paraId="6034CF0D" w14:textId="5B5AC453" w:rsidR="00A83E04" w:rsidRDefault="00A83E04" w:rsidP="00067D8E">
            <w:pPr>
              <w:pStyle w:val="Text"/>
              <w:rPr>
                <w:rFonts w:asciiTheme="majorHAnsi" w:hAnsiTheme="majorHAnsi"/>
                <w:b/>
                <w:color w:val="476166" w:themeColor="accent1"/>
                <w:sz w:val="24"/>
                <w:szCs w:val="24"/>
              </w:rPr>
            </w:pPr>
          </w:p>
          <w:p w14:paraId="09C8FFF5" w14:textId="4A4EFEC9" w:rsidR="00793CB6" w:rsidRPr="00793CB6" w:rsidRDefault="00793CB6" w:rsidP="007C0B83">
            <w:pPr>
              <w:pStyle w:val="Text"/>
              <w:rPr>
                <w:rFonts w:asciiTheme="majorHAnsi" w:hAnsiTheme="majorHAnsi"/>
                <w:b/>
                <w:color w:val="476166" w:themeColor="accent1"/>
                <w:sz w:val="24"/>
                <w:szCs w:val="24"/>
              </w:rPr>
            </w:pPr>
            <w:r w:rsidRPr="00793CB6">
              <w:rPr>
                <w:rFonts w:asciiTheme="majorHAnsi" w:hAnsiTheme="majorHAnsi"/>
                <w:b/>
                <w:color w:val="476166" w:themeColor="accent1"/>
                <w:sz w:val="24"/>
                <w:szCs w:val="24"/>
              </w:rPr>
              <w:t>Systolic BP:</w:t>
            </w:r>
          </w:p>
          <w:p w14:paraId="4583E22E" w14:textId="69A5B0EA" w:rsidR="007C0B83"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def xyz(proj2):</w:t>
            </w:r>
          </w:p>
          <w:p w14:paraId="6F88DF71" w14:textId="77777777" w:rsidR="007C0B83"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if (proj2["label"] == 'Systolic BP'):</w:t>
            </w:r>
          </w:p>
          <w:p w14:paraId="70F0DEFE" w14:textId="77777777" w:rsidR="007C0B83"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return proj2["vital_reading"]</w:t>
            </w:r>
          </w:p>
          <w:p w14:paraId="63A7BAAB" w14:textId="77777777" w:rsidR="007C0B83"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else :</w:t>
            </w:r>
          </w:p>
          <w:p w14:paraId="6966CB2A" w14:textId="6DF876CE" w:rsidR="007C0B83"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return "0"</w:t>
            </w:r>
          </w:p>
          <w:p w14:paraId="1A365BED" w14:textId="278CF615" w:rsidR="00A83E04"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proj2['Systolic_BP'] = proj2.apply(lambda proj2:xyz(proj2), axis=1)</w:t>
            </w:r>
          </w:p>
          <w:p w14:paraId="4A2C09C4" w14:textId="77777777" w:rsidR="007C0B83" w:rsidRDefault="007C0B83" w:rsidP="007C0B83">
            <w:pPr>
              <w:pStyle w:val="Text"/>
              <w:rPr>
                <w:rFonts w:asciiTheme="majorHAnsi" w:hAnsiTheme="majorHAnsi"/>
                <w:bCs/>
                <w:color w:val="476166" w:themeColor="accent1"/>
                <w:sz w:val="24"/>
                <w:szCs w:val="24"/>
              </w:rPr>
            </w:pPr>
          </w:p>
          <w:p w14:paraId="07224438" w14:textId="7F0F4B04" w:rsidR="00793CB6" w:rsidRPr="00793CB6" w:rsidRDefault="00793CB6" w:rsidP="007C0B83">
            <w:pPr>
              <w:pStyle w:val="Text"/>
              <w:rPr>
                <w:rFonts w:asciiTheme="majorHAnsi" w:hAnsiTheme="majorHAnsi"/>
                <w:b/>
                <w:color w:val="476166" w:themeColor="accent1"/>
                <w:sz w:val="24"/>
                <w:szCs w:val="24"/>
              </w:rPr>
            </w:pPr>
            <w:r w:rsidRPr="00793CB6">
              <w:rPr>
                <w:rFonts w:asciiTheme="majorHAnsi" w:hAnsiTheme="majorHAnsi"/>
                <w:b/>
                <w:color w:val="476166" w:themeColor="accent1"/>
                <w:sz w:val="24"/>
                <w:szCs w:val="24"/>
              </w:rPr>
              <w:t>Heart Rate:</w:t>
            </w:r>
          </w:p>
          <w:p w14:paraId="073FC4EA" w14:textId="77777777" w:rsidR="007C0B83"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def xyz(proj2):</w:t>
            </w:r>
          </w:p>
          <w:p w14:paraId="3471F50A" w14:textId="77777777" w:rsidR="007C0B83"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if (proj2["label"] == 'Heart Rate'):</w:t>
            </w:r>
          </w:p>
          <w:p w14:paraId="12D244AC" w14:textId="77777777" w:rsidR="007C0B83"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return proj2["vital_reading"]</w:t>
            </w:r>
          </w:p>
          <w:p w14:paraId="27A12B44" w14:textId="77777777" w:rsidR="007C0B83"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else :</w:t>
            </w:r>
          </w:p>
          <w:p w14:paraId="2F8D651F" w14:textId="3F42618C" w:rsidR="007C0B83"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return "0"</w:t>
            </w:r>
          </w:p>
          <w:p w14:paraId="3674A240" w14:textId="5E6D2B01" w:rsidR="007C0B83" w:rsidRPr="009A061F" w:rsidRDefault="007C0B83" w:rsidP="007C0B83">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proj2['Heart_Rate'] = proj2.apply(lambda proj2:xyz(proj2), axis=1)</w:t>
            </w:r>
          </w:p>
          <w:p w14:paraId="06C77BA9" w14:textId="77777777" w:rsidR="007C0B83" w:rsidRDefault="007C0B83" w:rsidP="007C0B83">
            <w:pPr>
              <w:pStyle w:val="Text"/>
              <w:rPr>
                <w:rFonts w:asciiTheme="majorHAnsi" w:hAnsiTheme="majorHAnsi"/>
                <w:bCs/>
                <w:color w:val="476166" w:themeColor="accent1"/>
                <w:sz w:val="24"/>
                <w:szCs w:val="24"/>
              </w:rPr>
            </w:pPr>
          </w:p>
          <w:p w14:paraId="75D73AA8" w14:textId="080827B9" w:rsidR="00793CB6" w:rsidRPr="00793CB6" w:rsidRDefault="00793CB6" w:rsidP="007C0B83">
            <w:pPr>
              <w:pStyle w:val="Text"/>
              <w:rPr>
                <w:rFonts w:asciiTheme="majorHAnsi" w:hAnsiTheme="majorHAnsi"/>
                <w:b/>
                <w:color w:val="476166" w:themeColor="accent1"/>
                <w:sz w:val="24"/>
                <w:szCs w:val="24"/>
              </w:rPr>
            </w:pPr>
            <w:r w:rsidRPr="00793CB6">
              <w:rPr>
                <w:rFonts w:asciiTheme="majorHAnsi" w:hAnsiTheme="majorHAnsi"/>
                <w:b/>
                <w:color w:val="476166" w:themeColor="accent1"/>
                <w:sz w:val="24"/>
                <w:szCs w:val="24"/>
              </w:rPr>
              <w:t>Temperature C:</w:t>
            </w:r>
          </w:p>
          <w:p w14:paraId="79994315" w14:textId="77777777" w:rsidR="009A061F" w:rsidRPr="009A061F" w:rsidRDefault="009A061F" w:rsidP="009A061F">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def xyz(proj2):</w:t>
            </w:r>
          </w:p>
          <w:p w14:paraId="07AF629C" w14:textId="77777777" w:rsidR="009A061F" w:rsidRPr="009A061F" w:rsidRDefault="009A061F" w:rsidP="009A061F">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if (proj2["label"] == 'Temperature C'):</w:t>
            </w:r>
          </w:p>
          <w:p w14:paraId="6E66B663" w14:textId="77777777" w:rsidR="009A061F" w:rsidRPr="009A061F" w:rsidRDefault="009A061F" w:rsidP="009A061F">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return proj2["vital_reading"]</w:t>
            </w:r>
          </w:p>
          <w:p w14:paraId="756FEB3F" w14:textId="77777777" w:rsidR="009A061F" w:rsidRPr="009A061F" w:rsidRDefault="009A061F" w:rsidP="009A061F">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else :</w:t>
            </w:r>
          </w:p>
          <w:p w14:paraId="085A3FF0" w14:textId="79CA5066" w:rsidR="009A061F" w:rsidRPr="009A061F" w:rsidRDefault="009A061F" w:rsidP="009A061F">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 xml:space="preserve">        return "0"</w:t>
            </w:r>
          </w:p>
          <w:p w14:paraId="7BD22C5A" w14:textId="09538AE5" w:rsidR="007C0B83" w:rsidRPr="009A061F" w:rsidRDefault="009A061F" w:rsidP="009A061F">
            <w:pPr>
              <w:pStyle w:val="Text"/>
              <w:rPr>
                <w:rFonts w:asciiTheme="majorHAnsi" w:hAnsiTheme="majorHAnsi"/>
                <w:bCs/>
                <w:color w:val="476166" w:themeColor="accent1"/>
                <w:sz w:val="24"/>
                <w:szCs w:val="24"/>
              </w:rPr>
            </w:pPr>
            <w:r w:rsidRPr="009A061F">
              <w:rPr>
                <w:rFonts w:asciiTheme="majorHAnsi" w:hAnsiTheme="majorHAnsi"/>
                <w:bCs/>
                <w:color w:val="476166" w:themeColor="accent1"/>
                <w:sz w:val="24"/>
                <w:szCs w:val="24"/>
              </w:rPr>
              <w:t>proj2['Temperature_C'] = proj2.apply(lambda proj2:xyz(proj2), axis=1)</w:t>
            </w:r>
          </w:p>
          <w:p w14:paraId="18389DA7" w14:textId="77777777" w:rsidR="009A061F" w:rsidRPr="00CB63FF" w:rsidRDefault="009A061F" w:rsidP="009A061F">
            <w:pPr>
              <w:pStyle w:val="Text"/>
              <w:rPr>
                <w:rFonts w:asciiTheme="majorHAnsi" w:hAnsiTheme="majorHAnsi"/>
                <w:b/>
                <w:color w:val="476166" w:themeColor="accent1"/>
                <w:sz w:val="24"/>
                <w:szCs w:val="24"/>
              </w:rPr>
            </w:pPr>
          </w:p>
          <w:p w14:paraId="7F449EE6" w14:textId="77777777" w:rsidR="00E06F04" w:rsidRDefault="00E06F04" w:rsidP="009541ED">
            <w:pPr>
              <w:pStyle w:val="Text"/>
            </w:pPr>
          </w:p>
          <w:p w14:paraId="2D24FBAB" w14:textId="20BBBFCE" w:rsidR="00E06F04" w:rsidRPr="00E06F04" w:rsidRDefault="00E06F04" w:rsidP="009541ED">
            <w:pPr>
              <w:pStyle w:val="Text"/>
              <w:rPr>
                <w:rFonts w:asciiTheme="majorHAnsi" w:hAnsiTheme="majorHAnsi"/>
                <w:b/>
                <w:color w:val="476166" w:themeColor="accent1"/>
              </w:rPr>
            </w:pPr>
            <w:r w:rsidRPr="00E06F04">
              <w:rPr>
                <w:rFonts w:asciiTheme="majorHAnsi" w:hAnsiTheme="majorHAnsi"/>
                <w:b/>
                <w:color w:val="476166" w:themeColor="accent1"/>
              </w:rPr>
              <w:t>Step 2:</w:t>
            </w:r>
          </w:p>
          <w:p w14:paraId="6AEED05E" w14:textId="4D5CFDC8" w:rsidR="00EC7F27" w:rsidRDefault="00B924F7" w:rsidP="009541ED">
            <w:pPr>
              <w:pStyle w:val="Text"/>
            </w:pPr>
            <w:r>
              <w:t xml:space="preserve">We have done some research on </w:t>
            </w:r>
            <w:r w:rsidR="007B2EC1">
              <w:t xml:space="preserve">each Vital Reading </w:t>
            </w:r>
            <w:r w:rsidR="00157DDD">
              <w:t xml:space="preserve">and their Normal and Elevated values. According to the </w:t>
            </w:r>
            <w:r w:rsidR="009C6433">
              <w:t>reference</w:t>
            </w:r>
            <w:r w:rsidR="00723D65">
              <w:t xml:space="preserve"> we </w:t>
            </w:r>
            <w:r w:rsidR="00EC7F27">
              <w:t>have</w:t>
            </w:r>
            <w:r w:rsidR="00723D65">
              <w:t xml:space="preserve"> </w:t>
            </w:r>
            <w:r w:rsidR="00EC7F27">
              <w:t>initialized</w:t>
            </w:r>
            <w:r w:rsidR="00C838A4">
              <w:t xml:space="preserve"> the Criticality va</w:t>
            </w:r>
            <w:r w:rsidR="00EC7F27">
              <w:t>lues for each of them using the below queries.</w:t>
            </w:r>
          </w:p>
          <w:p w14:paraId="6E7C84BC" w14:textId="77777777" w:rsidR="0038662A" w:rsidRDefault="0038662A" w:rsidP="009541ED">
            <w:pPr>
              <w:pStyle w:val="Text"/>
            </w:pPr>
          </w:p>
          <w:p w14:paraId="763AA6C6" w14:textId="77777777" w:rsidR="0038662A" w:rsidRDefault="0038662A" w:rsidP="0038662A">
            <w:pPr>
              <w:pStyle w:val="Text"/>
            </w:pPr>
            <w:r>
              <w:t>Find the Reference section for the documents which we took as reference.</w:t>
            </w:r>
          </w:p>
          <w:p w14:paraId="11AE56F5" w14:textId="0E19A0B8" w:rsidR="005039D5" w:rsidRDefault="00DD0DC8" w:rsidP="009541ED">
            <w:pPr>
              <w:pStyle w:val="Text"/>
            </w:pPr>
            <w:r>
              <w:rPr>
                <w:noProof/>
              </w:rPr>
              <mc:AlternateContent>
                <mc:Choice Requires="wps">
                  <w:drawing>
                    <wp:anchor distT="0" distB="0" distL="114300" distR="114300" simplePos="0" relativeHeight="251664384" behindDoc="0" locked="0" layoutInCell="1" allowOverlap="1" wp14:anchorId="05DD1EA3" wp14:editId="7C84CF82">
                      <wp:simplePos x="0" y="0"/>
                      <wp:positionH relativeFrom="column">
                        <wp:posOffset>-34290</wp:posOffset>
                      </wp:positionH>
                      <wp:positionV relativeFrom="paragraph">
                        <wp:posOffset>187960</wp:posOffset>
                      </wp:positionV>
                      <wp:extent cx="5495925" cy="1256665"/>
                      <wp:effectExtent l="5080" t="9525" r="4445" b="635"/>
                      <wp:wrapNone/>
                      <wp:docPr id="1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5925" cy="12566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8F187" id="Rectangle 8" o:spid="_x0000_s1026" style="position:absolute;margin-left:-2.7pt;margin-top:14.8pt;width:432.75pt;height:98.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" filled="f"/>
                  </w:pict>
                </mc:Fallback>
              </mc:AlternateContent>
            </w:r>
          </w:p>
          <w:p w14:paraId="153970D2" w14:textId="7D92D452" w:rsidR="005039D5" w:rsidRPr="005039D5" w:rsidRDefault="005039D5" w:rsidP="009541ED">
            <w:pPr>
              <w:pStyle w:val="Text"/>
              <w:rPr>
                <w:rFonts w:asciiTheme="majorHAnsi" w:hAnsiTheme="majorHAnsi"/>
                <w:b/>
                <w:color w:val="476166" w:themeColor="accent1"/>
              </w:rPr>
            </w:pPr>
            <w:r w:rsidRPr="005039D5">
              <w:rPr>
                <w:rFonts w:asciiTheme="majorHAnsi" w:hAnsiTheme="majorHAnsi"/>
                <w:b/>
                <w:color w:val="476166" w:themeColor="accent1"/>
              </w:rPr>
              <w:t>Systolic_BP</w:t>
            </w:r>
            <w:r w:rsidR="00757241">
              <w:rPr>
                <w:rFonts w:asciiTheme="majorHAnsi" w:hAnsiTheme="majorHAnsi"/>
                <w:b/>
                <w:color w:val="476166" w:themeColor="accent1"/>
              </w:rPr>
              <w:t>_Range</w:t>
            </w:r>
            <w:r w:rsidRPr="005039D5">
              <w:rPr>
                <w:rFonts w:asciiTheme="majorHAnsi" w:hAnsiTheme="majorHAnsi"/>
                <w:b/>
                <w:color w:val="476166" w:themeColor="accent1"/>
              </w:rPr>
              <w:t>:</w:t>
            </w:r>
          </w:p>
          <w:p w14:paraId="7A24F0D6" w14:textId="77777777" w:rsidR="006723EA" w:rsidRDefault="006723EA" w:rsidP="006723EA">
            <w:pPr>
              <w:pStyle w:val="Text"/>
            </w:pPr>
            <w:r>
              <w:t>def xyz(proj2_rand_samp) :</w:t>
            </w:r>
          </w:p>
          <w:p w14:paraId="76384397" w14:textId="77777777" w:rsidR="006723EA" w:rsidRDefault="006723EA" w:rsidP="006723EA">
            <w:pPr>
              <w:pStyle w:val="Text"/>
            </w:pPr>
            <w:r>
              <w:t xml:space="preserve">    </w:t>
            </w:r>
          </w:p>
          <w:p w14:paraId="6785EFD0" w14:textId="77777777" w:rsidR="006723EA" w:rsidRDefault="006723EA" w:rsidP="006723EA">
            <w:pPr>
              <w:pStyle w:val="Text"/>
            </w:pPr>
            <w:r>
              <w:t xml:space="preserve">    if (proj2_rand_samp["Systolic_BP"] &gt;= 120) &amp; (proj2_rand_samp["Systolic_BP"]&lt;= 129):</w:t>
            </w:r>
          </w:p>
          <w:p w14:paraId="184DF76D" w14:textId="77777777" w:rsidR="006723EA" w:rsidRDefault="006723EA" w:rsidP="006723EA">
            <w:pPr>
              <w:pStyle w:val="Text"/>
            </w:pPr>
            <w:r>
              <w:t xml:space="preserve">        return "1"</w:t>
            </w:r>
          </w:p>
          <w:p w14:paraId="0219C38E" w14:textId="2B8D5A3F" w:rsidR="006723EA" w:rsidRDefault="00DD0DC8" w:rsidP="006723EA">
            <w:pPr>
              <w:pStyle w:val="Text"/>
            </w:pPr>
            <w:r>
              <w:rPr>
                <w:noProof/>
              </w:rPr>
              <w:lastRenderedPageBreak/>
              <mc:AlternateContent>
                <mc:Choice Requires="wps">
                  <w:drawing>
                    <wp:anchor distT="0" distB="0" distL="114300" distR="114300" simplePos="0" relativeHeight="251665408" behindDoc="0" locked="0" layoutInCell="1" allowOverlap="1" wp14:anchorId="25EDBA47" wp14:editId="1AB4F7A6">
                      <wp:simplePos x="0" y="0"/>
                      <wp:positionH relativeFrom="column">
                        <wp:posOffset>-39370</wp:posOffset>
                      </wp:positionH>
                      <wp:positionV relativeFrom="paragraph">
                        <wp:posOffset>10160</wp:posOffset>
                      </wp:positionV>
                      <wp:extent cx="5772785" cy="3239135"/>
                      <wp:effectExtent l="0" t="635" r="8890" b="8255"/>
                      <wp:wrapNone/>
                      <wp:docPr id="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2785" cy="32391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038902" id="Rectangle 9" o:spid="_x0000_s1026" style="position:absolute;margin-left:-3.1pt;margin-top:.8pt;width:454.55pt;height:255.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" filled="f"/>
                  </w:pict>
                </mc:Fallback>
              </mc:AlternateContent>
            </w:r>
            <w:r w:rsidR="006723EA">
              <w:t xml:space="preserve">    elif (proj2_rand_samp["Systolic_BP"] &gt;= 130) &amp; (proj2_rand_samp["Systolic_BP"]&lt;= 139):</w:t>
            </w:r>
          </w:p>
          <w:p w14:paraId="316FBF7B" w14:textId="77777777" w:rsidR="006723EA" w:rsidRDefault="006723EA" w:rsidP="006723EA">
            <w:pPr>
              <w:pStyle w:val="Text"/>
            </w:pPr>
            <w:r>
              <w:t xml:space="preserve">        return "2"</w:t>
            </w:r>
          </w:p>
          <w:p w14:paraId="2711A190" w14:textId="1745391C" w:rsidR="006723EA" w:rsidRDefault="006723EA" w:rsidP="006723EA">
            <w:pPr>
              <w:pStyle w:val="Text"/>
            </w:pPr>
            <w:r>
              <w:t xml:space="preserve">    elif (proj2_rand_samp["Systolic_BP"] &gt;= 140) &amp; (proj2_rand_samp["Systolic_BP"]&lt;= 179):</w:t>
            </w:r>
          </w:p>
          <w:p w14:paraId="6A6FCD8D" w14:textId="77777777" w:rsidR="006723EA" w:rsidRDefault="006723EA" w:rsidP="006723EA">
            <w:pPr>
              <w:pStyle w:val="Text"/>
            </w:pPr>
            <w:r>
              <w:t xml:space="preserve">        return "3"</w:t>
            </w:r>
          </w:p>
          <w:p w14:paraId="5E2D9BEC" w14:textId="77777777" w:rsidR="006723EA" w:rsidRDefault="006723EA" w:rsidP="006723EA">
            <w:pPr>
              <w:pStyle w:val="Text"/>
            </w:pPr>
            <w:r>
              <w:t xml:space="preserve">    elif (proj2_rand_samp["Systolic_BP"] &gt;= 180):</w:t>
            </w:r>
          </w:p>
          <w:p w14:paraId="16C396B0" w14:textId="77777777" w:rsidR="006723EA" w:rsidRDefault="006723EA" w:rsidP="006723EA">
            <w:pPr>
              <w:pStyle w:val="Text"/>
            </w:pPr>
            <w:r>
              <w:t xml:space="preserve">        return "4"</w:t>
            </w:r>
          </w:p>
          <w:p w14:paraId="68788B44" w14:textId="77777777" w:rsidR="006723EA" w:rsidRDefault="006723EA" w:rsidP="006723EA">
            <w:pPr>
              <w:pStyle w:val="Text"/>
            </w:pPr>
            <w:r>
              <w:t xml:space="preserve">    elif (proj2_rand_samp["Systolic_BP"] &lt; 105):</w:t>
            </w:r>
          </w:p>
          <w:p w14:paraId="7383ABC8" w14:textId="77777777" w:rsidR="006723EA" w:rsidRDefault="006723EA" w:rsidP="006723EA">
            <w:pPr>
              <w:pStyle w:val="Text"/>
            </w:pPr>
            <w:r>
              <w:t xml:space="preserve">        return "3"</w:t>
            </w:r>
          </w:p>
          <w:p w14:paraId="1D621012" w14:textId="77777777" w:rsidR="006723EA" w:rsidRDefault="006723EA" w:rsidP="006723EA">
            <w:pPr>
              <w:pStyle w:val="Text"/>
            </w:pPr>
            <w:r>
              <w:t xml:space="preserve">    else :</w:t>
            </w:r>
          </w:p>
          <w:p w14:paraId="20028FDA" w14:textId="41ADE007" w:rsidR="006723EA" w:rsidRDefault="006723EA" w:rsidP="006723EA">
            <w:pPr>
              <w:pStyle w:val="Text"/>
            </w:pPr>
            <w:r>
              <w:t xml:space="preserve">        return "</w:t>
            </w:r>
            <w:r w:rsidR="00E65339">
              <w:t>0</w:t>
            </w:r>
            <w:r>
              <w:t xml:space="preserve">"   </w:t>
            </w:r>
          </w:p>
          <w:p w14:paraId="1D5567B4" w14:textId="77777777" w:rsidR="006723EA" w:rsidRDefault="006723EA" w:rsidP="006723EA">
            <w:pPr>
              <w:pStyle w:val="Text"/>
            </w:pPr>
            <w:r>
              <w:t>proj2_rand_samp["Systolic_BP_range"] = proj2_rand_samp.apply(lambda proj2_rand_samp:xyz(proj2_rand_samp),</w:t>
            </w:r>
          </w:p>
          <w:p w14:paraId="7CFEE4CC" w14:textId="70781F22" w:rsidR="009C6433" w:rsidRDefault="006723EA" w:rsidP="006723EA">
            <w:pPr>
              <w:pStyle w:val="Text"/>
            </w:pPr>
            <w:r>
              <w:t xml:space="preserve">                                      axis = 1)</w:t>
            </w:r>
          </w:p>
          <w:p w14:paraId="6695C214" w14:textId="307618EB" w:rsidR="006723EA" w:rsidRDefault="00DD0DC8" w:rsidP="006723EA">
            <w:pPr>
              <w:pStyle w:val="Text"/>
            </w:pPr>
            <w:r>
              <w:rPr>
                <w:noProof/>
              </w:rPr>
              <mc:AlternateContent>
                <mc:Choice Requires="wps">
                  <w:drawing>
                    <wp:anchor distT="0" distB="0" distL="114300" distR="114300" simplePos="0" relativeHeight="251666432" behindDoc="0" locked="0" layoutInCell="1" allowOverlap="1" wp14:anchorId="53736774" wp14:editId="38EB284E">
                      <wp:simplePos x="0" y="0"/>
                      <wp:positionH relativeFrom="column">
                        <wp:posOffset>-48895</wp:posOffset>
                      </wp:positionH>
                      <wp:positionV relativeFrom="paragraph">
                        <wp:posOffset>169545</wp:posOffset>
                      </wp:positionV>
                      <wp:extent cx="5763260" cy="4780915"/>
                      <wp:effectExtent l="9525" t="1270" r="8890" b="8890"/>
                      <wp:wrapNone/>
                      <wp:docPr id="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3260" cy="47809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5BADF4" id="Rectangle 10" o:spid="_x0000_s1026" style="position:absolute;margin-left:-3.85pt;margin-top:13.35pt;width:453.8pt;height:37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" filled="f"/>
                  </w:pict>
                </mc:Fallback>
              </mc:AlternateContent>
            </w:r>
          </w:p>
          <w:p w14:paraId="52A5320C" w14:textId="68A67952" w:rsidR="009A3F7D" w:rsidRPr="00757241" w:rsidRDefault="00E47548" w:rsidP="003F5DAB">
            <w:pPr>
              <w:pStyle w:val="Text"/>
              <w:rPr>
                <w:rFonts w:asciiTheme="majorHAnsi" w:hAnsiTheme="majorHAnsi"/>
                <w:b/>
                <w:color w:val="476166" w:themeColor="accent1"/>
              </w:rPr>
            </w:pPr>
            <w:r w:rsidRPr="00757241">
              <w:rPr>
                <w:rFonts w:asciiTheme="majorHAnsi" w:hAnsiTheme="majorHAnsi"/>
                <w:b/>
                <w:color w:val="476166" w:themeColor="accent1"/>
              </w:rPr>
              <w:t>Diastolic_BP_range:</w:t>
            </w:r>
          </w:p>
          <w:p w14:paraId="30C42F5F" w14:textId="7125CFE3" w:rsidR="003F5DAB" w:rsidRDefault="003F5DAB" w:rsidP="003F5DAB">
            <w:pPr>
              <w:pStyle w:val="Text"/>
            </w:pPr>
            <w:r>
              <w:t>def xyz(proj2_rand_samp) :</w:t>
            </w:r>
          </w:p>
          <w:p w14:paraId="715A0BC0" w14:textId="77777777" w:rsidR="003F5DAB" w:rsidRDefault="003F5DAB" w:rsidP="003F5DAB">
            <w:pPr>
              <w:pStyle w:val="Text"/>
            </w:pPr>
            <w:r>
              <w:t xml:space="preserve">    </w:t>
            </w:r>
          </w:p>
          <w:p w14:paraId="2681C674" w14:textId="77777777" w:rsidR="003F5DAB" w:rsidRDefault="003F5DAB" w:rsidP="003F5DAB">
            <w:pPr>
              <w:pStyle w:val="Text"/>
            </w:pPr>
            <w:r>
              <w:t xml:space="preserve">    if (proj2_rand_samp["Diastolic_BP"] &gt;= 80) &amp; (proj2_rand_samp["Diastolic_BP"]&lt;= 89):</w:t>
            </w:r>
          </w:p>
          <w:p w14:paraId="5BA713CD" w14:textId="77777777" w:rsidR="003F5DAB" w:rsidRDefault="003F5DAB" w:rsidP="003F5DAB">
            <w:pPr>
              <w:pStyle w:val="Text"/>
            </w:pPr>
            <w:r>
              <w:t xml:space="preserve">        return "1"</w:t>
            </w:r>
          </w:p>
          <w:p w14:paraId="33AF7A23" w14:textId="77777777" w:rsidR="003F5DAB" w:rsidRDefault="003F5DAB" w:rsidP="003F5DAB">
            <w:pPr>
              <w:pStyle w:val="Text"/>
            </w:pPr>
            <w:r>
              <w:t xml:space="preserve">    elif (proj2_rand_samp["Diastolic_BP"] &gt;= 90) &amp; (proj2_rand_samp["Diastolic_BP"]&lt;= 120):</w:t>
            </w:r>
          </w:p>
          <w:p w14:paraId="6DED624F" w14:textId="77777777" w:rsidR="003F5DAB" w:rsidRDefault="003F5DAB" w:rsidP="003F5DAB">
            <w:pPr>
              <w:pStyle w:val="Text"/>
            </w:pPr>
            <w:r>
              <w:t xml:space="preserve">        return "2"</w:t>
            </w:r>
          </w:p>
          <w:p w14:paraId="46E1697C" w14:textId="77777777" w:rsidR="003F5DAB" w:rsidRDefault="003F5DAB" w:rsidP="003F5DAB">
            <w:pPr>
              <w:pStyle w:val="Text"/>
            </w:pPr>
            <w:r>
              <w:t xml:space="preserve">    elif (proj2_rand_samp["Diastolic_BP"] &gt;= 120):</w:t>
            </w:r>
          </w:p>
          <w:p w14:paraId="50988C64" w14:textId="77777777" w:rsidR="003F5DAB" w:rsidRDefault="003F5DAB" w:rsidP="003F5DAB">
            <w:pPr>
              <w:pStyle w:val="Text"/>
            </w:pPr>
            <w:r>
              <w:t xml:space="preserve">        return "3"</w:t>
            </w:r>
          </w:p>
          <w:p w14:paraId="074ECA13" w14:textId="77777777" w:rsidR="003F5DAB" w:rsidRDefault="003F5DAB" w:rsidP="003F5DAB">
            <w:pPr>
              <w:pStyle w:val="Text"/>
            </w:pPr>
            <w:r>
              <w:t xml:space="preserve">    elif (proj2_rand_samp["Diastolic_BP"] &gt;= 73) &amp; (proj2_rand_samp["Diastolic_BP"]&lt;= 80):</w:t>
            </w:r>
          </w:p>
          <w:p w14:paraId="74AAE409" w14:textId="77777777" w:rsidR="003F5DAB" w:rsidRDefault="003F5DAB" w:rsidP="003F5DAB">
            <w:pPr>
              <w:pStyle w:val="Text"/>
            </w:pPr>
            <w:r>
              <w:t xml:space="preserve">        return "0"</w:t>
            </w:r>
          </w:p>
          <w:p w14:paraId="5AFB22C1" w14:textId="77777777" w:rsidR="003F5DAB" w:rsidRDefault="003F5DAB" w:rsidP="003F5DAB">
            <w:pPr>
              <w:pStyle w:val="Text"/>
            </w:pPr>
            <w:r>
              <w:t xml:space="preserve">    elif (proj2_rand_samp["Diastolic_BP"] &lt; 73):</w:t>
            </w:r>
          </w:p>
          <w:p w14:paraId="6F713F1F" w14:textId="77777777" w:rsidR="003F5DAB" w:rsidRDefault="003F5DAB" w:rsidP="003F5DAB">
            <w:pPr>
              <w:pStyle w:val="Text"/>
            </w:pPr>
            <w:r>
              <w:t xml:space="preserve">        return "3"</w:t>
            </w:r>
          </w:p>
          <w:p w14:paraId="668F6F83" w14:textId="77777777" w:rsidR="003F5DAB" w:rsidRDefault="003F5DAB" w:rsidP="003F5DAB">
            <w:pPr>
              <w:pStyle w:val="Text"/>
            </w:pPr>
            <w:r>
              <w:t xml:space="preserve">    else :</w:t>
            </w:r>
          </w:p>
          <w:p w14:paraId="27B5DA1F" w14:textId="77777777" w:rsidR="003F5DAB" w:rsidRDefault="003F5DAB" w:rsidP="003F5DAB">
            <w:pPr>
              <w:pStyle w:val="Text"/>
            </w:pPr>
            <w:r>
              <w:t xml:space="preserve">        return "5"</w:t>
            </w:r>
          </w:p>
          <w:p w14:paraId="067D8F76" w14:textId="77777777" w:rsidR="003F5DAB" w:rsidRDefault="003F5DAB" w:rsidP="003F5DAB">
            <w:pPr>
              <w:pStyle w:val="Text"/>
            </w:pPr>
            <w:r>
              <w:t xml:space="preserve">    </w:t>
            </w:r>
          </w:p>
          <w:p w14:paraId="19F55E30" w14:textId="77777777" w:rsidR="003F5DAB" w:rsidRDefault="003F5DAB" w:rsidP="003F5DAB">
            <w:pPr>
              <w:pStyle w:val="Text"/>
            </w:pPr>
            <w:r>
              <w:t>proj2_rand_samp["Diastolic_BP_range"] = proj2_rand_samp.apply(lambda proj2_rand_samp:xyz(proj2_rand_samp),</w:t>
            </w:r>
          </w:p>
          <w:p w14:paraId="28BA6C3A" w14:textId="752B1361" w:rsidR="006723EA" w:rsidRDefault="003F5DAB" w:rsidP="003F5DAB">
            <w:pPr>
              <w:pStyle w:val="Text"/>
            </w:pPr>
            <w:r>
              <w:t xml:space="preserve">                                      axis = 1)</w:t>
            </w:r>
          </w:p>
          <w:p w14:paraId="4EBA1405" w14:textId="77777777" w:rsidR="003F5DAB" w:rsidRDefault="003F5DAB" w:rsidP="003F5DAB">
            <w:pPr>
              <w:pStyle w:val="Text"/>
            </w:pPr>
          </w:p>
          <w:p w14:paraId="76B44A50" w14:textId="77777777" w:rsidR="001C1D39" w:rsidRDefault="001C1D39" w:rsidP="003F5DAB">
            <w:pPr>
              <w:pStyle w:val="Text"/>
            </w:pPr>
          </w:p>
          <w:p w14:paraId="3DB2C044" w14:textId="2595F9C7" w:rsidR="007F3A24" w:rsidRDefault="00DD0DC8" w:rsidP="003F5DAB">
            <w:pPr>
              <w:pStyle w:val="Text"/>
            </w:pPr>
            <w:r>
              <w:rPr>
                <w:noProof/>
              </w:rPr>
              <w:lastRenderedPageBreak/>
              <mc:AlternateContent>
                <mc:Choice Requires="wps">
                  <w:drawing>
                    <wp:anchor distT="0" distB="0" distL="114300" distR="114300" simplePos="0" relativeHeight="251667456" behindDoc="0" locked="0" layoutInCell="1" allowOverlap="1" wp14:anchorId="1832D620" wp14:editId="6E5748EF">
                      <wp:simplePos x="0" y="0"/>
                      <wp:positionH relativeFrom="column">
                        <wp:posOffset>-229870</wp:posOffset>
                      </wp:positionH>
                      <wp:positionV relativeFrom="paragraph">
                        <wp:posOffset>53975</wp:posOffset>
                      </wp:positionV>
                      <wp:extent cx="6000750" cy="7048500"/>
                      <wp:effectExtent l="0" t="6350" r="0" b="3175"/>
                      <wp:wrapNone/>
                      <wp:docPr id="1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0" cy="70485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A1D8F" id="Rectangle 11" o:spid="_x0000_s1026" style="position:absolute;margin-left:-18.1pt;margin-top:4.25pt;width:472.5pt;height:5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" filled="f"/>
                  </w:pict>
                </mc:Fallback>
              </mc:AlternateContent>
            </w:r>
          </w:p>
          <w:p w14:paraId="75806A60" w14:textId="285771BA" w:rsidR="00E534EB" w:rsidRPr="007F3A24" w:rsidRDefault="00E534EB" w:rsidP="003F5DAB">
            <w:pPr>
              <w:pStyle w:val="Text"/>
            </w:pPr>
            <w:r w:rsidRPr="00757241">
              <w:rPr>
                <w:rFonts w:asciiTheme="majorHAnsi" w:hAnsiTheme="majorHAnsi"/>
                <w:b/>
                <w:color w:val="476166" w:themeColor="accent1"/>
              </w:rPr>
              <w:t>Heart_Rate_Range:</w:t>
            </w:r>
          </w:p>
          <w:p w14:paraId="55C5EC66" w14:textId="77777777" w:rsidR="003F5DAB" w:rsidRDefault="003F5DAB" w:rsidP="003F5DAB">
            <w:pPr>
              <w:pStyle w:val="Text"/>
            </w:pPr>
            <w:r>
              <w:t>def xyz(proj2_rand_samp) :</w:t>
            </w:r>
          </w:p>
          <w:p w14:paraId="250ADF6C" w14:textId="77777777" w:rsidR="003F5DAB" w:rsidRDefault="003F5DAB" w:rsidP="003F5DAB">
            <w:pPr>
              <w:pStyle w:val="Text"/>
            </w:pPr>
            <w:r>
              <w:t xml:space="preserve">    </w:t>
            </w:r>
          </w:p>
          <w:p w14:paraId="2D29E7F6" w14:textId="77777777" w:rsidR="003F5DAB" w:rsidRDefault="003F5DAB" w:rsidP="003F5DAB">
            <w:pPr>
              <w:pStyle w:val="Text"/>
            </w:pPr>
            <w:r>
              <w:t xml:space="preserve">    if (proj2_rand_samp["age"] &gt;= 20) &amp; (proj2_rand_samp["age"]&lt;= 29) &amp; (proj2_rand_samp["Heart_Rate"]&gt;=100) &amp; (proj2_rand_samp["Heart_Rate"]&lt;=170):</w:t>
            </w:r>
          </w:p>
          <w:p w14:paraId="3BB484E9" w14:textId="77777777" w:rsidR="003F5DAB" w:rsidRDefault="003F5DAB" w:rsidP="003F5DAB">
            <w:pPr>
              <w:pStyle w:val="Text"/>
            </w:pPr>
            <w:r>
              <w:t xml:space="preserve">        return "0"</w:t>
            </w:r>
          </w:p>
          <w:p w14:paraId="175BAF7F" w14:textId="77777777" w:rsidR="003F5DAB" w:rsidRDefault="003F5DAB" w:rsidP="003F5DAB">
            <w:pPr>
              <w:pStyle w:val="Text"/>
            </w:pPr>
            <w:r>
              <w:t xml:space="preserve">    elif (proj2_rand_samp["age"] &gt;= 30) &amp; (proj2_rand_samp["age"]&lt;= 39) &amp; (proj2_rand_samp["Heart_Rate"]&gt;=95) &amp; (proj2_rand_samp["Heart_Rate"]&lt;=157):</w:t>
            </w:r>
          </w:p>
          <w:p w14:paraId="33684E3D" w14:textId="77777777" w:rsidR="003F5DAB" w:rsidRDefault="003F5DAB" w:rsidP="003F5DAB">
            <w:pPr>
              <w:pStyle w:val="Text"/>
            </w:pPr>
            <w:r>
              <w:t xml:space="preserve">        return "0"</w:t>
            </w:r>
          </w:p>
          <w:p w14:paraId="438E4F5B" w14:textId="77777777" w:rsidR="003F5DAB" w:rsidRDefault="003F5DAB" w:rsidP="003F5DAB">
            <w:pPr>
              <w:pStyle w:val="Text"/>
            </w:pPr>
            <w:r>
              <w:t xml:space="preserve">    elif (proj2_rand_samp["age"] &gt;= 40) &amp; (proj2_rand_samp["age"]&lt;= 49) &amp; (proj2_rand_samp["Heart_Rate"]&gt;=90) &amp; (proj2_rand_samp["Heart_Rate"]&lt;=149):</w:t>
            </w:r>
          </w:p>
          <w:p w14:paraId="45871DB1" w14:textId="77777777" w:rsidR="003F5DAB" w:rsidRDefault="003F5DAB" w:rsidP="003F5DAB">
            <w:pPr>
              <w:pStyle w:val="Text"/>
            </w:pPr>
            <w:r>
              <w:t xml:space="preserve">        return "0"</w:t>
            </w:r>
          </w:p>
          <w:p w14:paraId="6B8ADBA6" w14:textId="77777777" w:rsidR="003F5DAB" w:rsidRDefault="003F5DAB" w:rsidP="003F5DAB">
            <w:pPr>
              <w:pStyle w:val="Text"/>
            </w:pPr>
            <w:r>
              <w:t xml:space="preserve">    elif (proj2_rand_samp["age"] &gt;= 50) &amp; (proj2_rand_samp["age"]&lt;= 59) &amp; (proj2_rand_samp["Heart_Rate"]&gt;=85) &amp; (proj2_rand_samp["Heart_Rate"]&lt;=140):</w:t>
            </w:r>
          </w:p>
          <w:p w14:paraId="49197307" w14:textId="77777777" w:rsidR="003F5DAB" w:rsidRDefault="003F5DAB" w:rsidP="003F5DAB">
            <w:pPr>
              <w:pStyle w:val="Text"/>
            </w:pPr>
            <w:r>
              <w:t xml:space="preserve">        return "0"</w:t>
            </w:r>
          </w:p>
          <w:p w14:paraId="705EB9F8" w14:textId="77777777" w:rsidR="003F5DAB" w:rsidRDefault="003F5DAB" w:rsidP="003F5DAB">
            <w:pPr>
              <w:pStyle w:val="Text"/>
            </w:pPr>
            <w:r>
              <w:t xml:space="preserve">    elif (proj2_rand_samp["age"] &gt;= 60) &amp; (proj2_rand_samp["age"]&lt;= 70) &amp; (proj2_rand_samp["Heart_Rate"]&gt;=80) &amp; (proj2_rand_samp["Heart_Rate"]&lt;=128):</w:t>
            </w:r>
          </w:p>
          <w:p w14:paraId="7D11448B" w14:textId="77777777" w:rsidR="003F5DAB" w:rsidRDefault="003F5DAB" w:rsidP="003F5DAB">
            <w:pPr>
              <w:pStyle w:val="Text"/>
            </w:pPr>
            <w:r>
              <w:t xml:space="preserve">        return "0"</w:t>
            </w:r>
          </w:p>
          <w:p w14:paraId="1A7F869A" w14:textId="77777777" w:rsidR="003F5DAB" w:rsidRDefault="003F5DAB" w:rsidP="003F5DAB">
            <w:pPr>
              <w:pStyle w:val="Text"/>
            </w:pPr>
            <w:r>
              <w:t xml:space="preserve">    else :</w:t>
            </w:r>
          </w:p>
          <w:p w14:paraId="295B9066" w14:textId="77777777" w:rsidR="003F5DAB" w:rsidRDefault="003F5DAB" w:rsidP="003F5DAB">
            <w:pPr>
              <w:pStyle w:val="Text"/>
            </w:pPr>
            <w:r>
              <w:t xml:space="preserve">        return "4"</w:t>
            </w:r>
          </w:p>
          <w:p w14:paraId="38BF535A" w14:textId="77777777" w:rsidR="003F5DAB" w:rsidRDefault="003F5DAB" w:rsidP="003F5DAB">
            <w:pPr>
              <w:pStyle w:val="Text"/>
            </w:pPr>
          </w:p>
          <w:p w14:paraId="1EED6350" w14:textId="77777777" w:rsidR="003F5DAB" w:rsidRDefault="003F5DAB" w:rsidP="003F5DAB">
            <w:pPr>
              <w:pStyle w:val="Text"/>
            </w:pPr>
            <w:r>
              <w:t>proj2_rand_samp["Heart_Rate_range"] = proj2_rand_samp.apply(lambda proj2_rand_samp:xyz(proj2_rand_samp),</w:t>
            </w:r>
          </w:p>
          <w:p w14:paraId="1408A0E9" w14:textId="1407AFB5" w:rsidR="003F5DAB" w:rsidRDefault="003F5DAB" w:rsidP="003F5DAB">
            <w:pPr>
              <w:pStyle w:val="Text"/>
            </w:pPr>
            <w:r>
              <w:t xml:space="preserve">                                      axis = 1)</w:t>
            </w:r>
          </w:p>
          <w:p w14:paraId="1BCE958A" w14:textId="77777777" w:rsidR="003F5DAB" w:rsidRDefault="003F5DAB" w:rsidP="003F5DAB">
            <w:pPr>
              <w:pStyle w:val="Text"/>
            </w:pPr>
          </w:p>
          <w:p w14:paraId="3963296B" w14:textId="77777777" w:rsidR="00E534EB" w:rsidRDefault="00E534EB" w:rsidP="003F5DAB">
            <w:pPr>
              <w:pStyle w:val="Text"/>
            </w:pPr>
          </w:p>
          <w:p w14:paraId="1652E552" w14:textId="77777777" w:rsidR="00E534EB" w:rsidRDefault="00E534EB" w:rsidP="003F5DAB">
            <w:pPr>
              <w:pStyle w:val="Text"/>
            </w:pPr>
          </w:p>
          <w:p w14:paraId="41B9AC04" w14:textId="77777777" w:rsidR="00E534EB" w:rsidRDefault="00E534EB" w:rsidP="003F5DAB">
            <w:pPr>
              <w:pStyle w:val="Text"/>
            </w:pPr>
          </w:p>
          <w:p w14:paraId="71A2B879" w14:textId="77777777" w:rsidR="00E534EB" w:rsidRDefault="00E534EB" w:rsidP="003F5DAB">
            <w:pPr>
              <w:pStyle w:val="Text"/>
            </w:pPr>
          </w:p>
          <w:p w14:paraId="37E05F05" w14:textId="77777777" w:rsidR="00E534EB" w:rsidRDefault="00E534EB" w:rsidP="003F5DAB">
            <w:pPr>
              <w:pStyle w:val="Text"/>
            </w:pPr>
          </w:p>
          <w:p w14:paraId="560C7964" w14:textId="77777777" w:rsidR="00E534EB" w:rsidRDefault="00E534EB" w:rsidP="003F5DAB">
            <w:pPr>
              <w:pStyle w:val="Text"/>
            </w:pPr>
          </w:p>
          <w:p w14:paraId="739B75C4" w14:textId="44D87470" w:rsidR="003F5DAB" w:rsidRDefault="00DD0DC8" w:rsidP="003F5DAB">
            <w:pPr>
              <w:pStyle w:val="Text"/>
            </w:pPr>
            <w:r>
              <w:rPr>
                <w:rFonts w:asciiTheme="majorHAnsi" w:hAnsiTheme="majorHAnsi"/>
                <w:b/>
                <w:noProof/>
                <w:color w:val="476166" w:themeColor="accent1"/>
              </w:rPr>
              <w:lastRenderedPageBreak/>
              <mc:AlternateContent>
                <mc:Choice Requires="wps">
                  <w:drawing>
                    <wp:anchor distT="0" distB="0" distL="114300" distR="114300" simplePos="0" relativeHeight="251668480" behindDoc="0" locked="0" layoutInCell="1" allowOverlap="1" wp14:anchorId="22A185F4" wp14:editId="154CF826">
                      <wp:simplePos x="0" y="0"/>
                      <wp:positionH relativeFrom="column">
                        <wp:posOffset>-62865</wp:posOffset>
                      </wp:positionH>
                      <wp:positionV relativeFrom="paragraph">
                        <wp:posOffset>0</wp:posOffset>
                      </wp:positionV>
                      <wp:extent cx="5848350" cy="3710305"/>
                      <wp:effectExtent l="5080" t="9525" r="4445" b="4445"/>
                      <wp:wrapNone/>
                      <wp:docPr id="1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350" cy="37103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D91590" id="Rectangle 12" o:spid="_x0000_s1026" style="position:absolute;margin-left:-4.95pt;margin-top:0;width:460.5pt;height:29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" filled="f"/>
                  </w:pict>
                </mc:Fallback>
              </mc:AlternateContent>
            </w:r>
            <w:r w:rsidR="000E46A6" w:rsidRPr="00757241">
              <w:rPr>
                <w:rFonts w:asciiTheme="majorHAnsi" w:hAnsiTheme="majorHAnsi"/>
                <w:b/>
                <w:color w:val="476166" w:themeColor="accent1"/>
              </w:rPr>
              <w:t>Respiratory Rate:</w:t>
            </w:r>
          </w:p>
          <w:p w14:paraId="46D34CF7" w14:textId="77777777" w:rsidR="000E46A6" w:rsidRDefault="000E46A6" w:rsidP="000E46A6">
            <w:pPr>
              <w:pStyle w:val="Text"/>
            </w:pPr>
            <w:r>
              <w:t>def xyz(proj2_rand_samp) :</w:t>
            </w:r>
          </w:p>
          <w:p w14:paraId="333C8303" w14:textId="77777777" w:rsidR="000E46A6" w:rsidRDefault="000E46A6" w:rsidP="000E46A6">
            <w:pPr>
              <w:pStyle w:val="Text"/>
            </w:pPr>
            <w:r>
              <w:t xml:space="preserve">    </w:t>
            </w:r>
          </w:p>
          <w:p w14:paraId="337AD76B" w14:textId="77777777" w:rsidR="000E46A6" w:rsidRDefault="000E46A6" w:rsidP="000E46A6">
            <w:pPr>
              <w:pStyle w:val="Text"/>
            </w:pPr>
            <w:r>
              <w:t xml:space="preserve">    if (proj2_rand_samp["age"] &gt;= 18) &amp; (proj2_rand_samp["age"]&lt;= 70) &amp; (proj2_rand_samp["Respiratory_Rate"]&gt;=12) &amp; (proj2_rand_samp["Respiratory_Rate"]&lt;=20):</w:t>
            </w:r>
          </w:p>
          <w:p w14:paraId="0AA6E8BC" w14:textId="77777777" w:rsidR="000E46A6" w:rsidRDefault="000E46A6" w:rsidP="000E46A6">
            <w:pPr>
              <w:pStyle w:val="Text"/>
            </w:pPr>
            <w:r>
              <w:t xml:space="preserve">        return "0"</w:t>
            </w:r>
          </w:p>
          <w:p w14:paraId="403B2500" w14:textId="77777777" w:rsidR="000E46A6" w:rsidRDefault="000E46A6" w:rsidP="000E46A6">
            <w:pPr>
              <w:pStyle w:val="Text"/>
            </w:pPr>
            <w:r>
              <w:t xml:space="preserve">    elif (proj2_rand_samp["age"] &gt;= 70) &amp; (proj2_rand_samp["Respiratory_Rate"]&gt;=15) &amp; (proj2_rand_samp["Respiratory_Rate"]&lt;=20):</w:t>
            </w:r>
          </w:p>
          <w:p w14:paraId="38074D63" w14:textId="77777777" w:rsidR="000E46A6" w:rsidRDefault="000E46A6" w:rsidP="000E46A6">
            <w:pPr>
              <w:pStyle w:val="Text"/>
            </w:pPr>
            <w:r>
              <w:t xml:space="preserve">        return "0"</w:t>
            </w:r>
          </w:p>
          <w:p w14:paraId="0B30A762" w14:textId="77777777" w:rsidR="000E46A6" w:rsidRDefault="000E46A6" w:rsidP="000E46A6">
            <w:pPr>
              <w:pStyle w:val="Text"/>
            </w:pPr>
            <w:r>
              <w:t xml:space="preserve">    else :</w:t>
            </w:r>
          </w:p>
          <w:p w14:paraId="64921AF7" w14:textId="77777777" w:rsidR="000E46A6" w:rsidRDefault="000E46A6" w:rsidP="000E46A6">
            <w:pPr>
              <w:pStyle w:val="Text"/>
            </w:pPr>
            <w:r>
              <w:t xml:space="preserve">        return "4"</w:t>
            </w:r>
          </w:p>
          <w:p w14:paraId="542150B1" w14:textId="77777777" w:rsidR="000E46A6" w:rsidRDefault="000E46A6" w:rsidP="000E46A6">
            <w:pPr>
              <w:pStyle w:val="Text"/>
            </w:pPr>
          </w:p>
          <w:p w14:paraId="1D2183C6" w14:textId="77777777" w:rsidR="000E46A6" w:rsidRDefault="000E46A6" w:rsidP="000E46A6">
            <w:pPr>
              <w:pStyle w:val="Text"/>
            </w:pPr>
            <w:r>
              <w:t>proj2_rand_samp["Respiratory_Rate_range"] = proj2_rand_samp.apply(lambda proj2_rand_samp:xyz(proj2_rand_samp),</w:t>
            </w:r>
          </w:p>
          <w:p w14:paraId="5025CB67" w14:textId="29C904DE" w:rsidR="000E46A6" w:rsidRDefault="000E46A6" w:rsidP="000E46A6">
            <w:pPr>
              <w:pStyle w:val="Text"/>
            </w:pPr>
            <w:r>
              <w:t xml:space="preserve">                                      axis = 1)</w:t>
            </w:r>
          </w:p>
          <w:p w14:paraId="0D1135D7" w14:textId="77777777" w:rsidR="000E46A6" w:rsidRDefault="000E46A6" w:rsidP="000E46A6">
            <w:pPr>
              <w:pStyle w:val="Text"/>
            </w:pPr>
          </w:p>
          <w:p w14:paraId="2958A684" w14:textId="652D6FF1" w:rsidR="000E46A6" w:rsidRDefault="00DD0DC8" w:rsidP="000E46A6">
            <w:pPr>
              <w:pStyle w:val="Text"/>
            </w:pPr>
            <w:r>
              <w:rPr>
                <w:noProof/>
              </w:rPr>
              <mc:AlternateContent>
                <mc:Choice Requires="wps">
                  <w:drawing>
                    <wp:anchor distT="0" distB="0" distL="114300" distR="114300" simplePos="0" relativeHeight="251669504" behindDoc="0" locked="0" layoutInCell="1" allowOverlap="1" wp14:anchorId="4F55AF44" wp14:editId="6FF6ABE5">
                      <wp:simplePos x="0" y="0"/>
                      <wp:positionH relativeFrom="column">
                        <wp:posOffset>-67945</wp:posOffset>
                      </wp:positionH>
                      <wp:positionV relativeFrom="paragraph">
                        <wp:posOffset>90805</wp:posOffset>
                      </wp:positionV>
                      <wp:extent cx="5882005" cy="3300095"/>
                      <wp:effectExtent l="9525" t="1905" r="4445" b="317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2005" cy="33000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155A1C" id="Rectangle 13" o:spid="_x0000_s1026" style="position:absolute;margin-left:-5.35pt;margin-top:7.15pt;width:463.15pt;height:259.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" filled="f"/>
                  </w:pict>
                </mc:Fallback>
              </mc:AlternateContent>
            </w:r>
          </w:p>
          <w:p w14:paraId="0D2E9D4C" w14:textId="20485768" w:rsidR="000E46A6" w:rsidRPr="00757241" w:rsidRDefault="000E46A6" w:rsidP="000E46A6">
            <w:pPr>
              <w:pStyle w:val="Text"/>
              <w:rPr>
                <w:rFonts w:asciiTheme="majorHAnsi" w:hAnsiTheme="majorHAnsi"/>
                <w:b/>
                <w:color w:val="476166" w:themeColor="accent1"/>
              </w:rPr>
            </w:pPr>
            <w:r w:rsidRPr="00757241">
              <w:rPr>
                <w:rFonts w:asciiTheme="majorHAnsi" w:hAnsiTheme="majorHAnsi"/>
                <w:b/>
                <w:color w:val="476166" w:themeColor="accent1"/>
              </w:rPr>
              <w:t>Oxygen_Saturation:</w:t>
            </w:r>
          </w:p>
          <w:p w14:paraId="053F2E1A" w14:textId="77777777" w:rsidR="00420777" w:rsidRDefault="00420777" w:rsidP="00420777">
            <w:pPr>
              <w:pStyle w:val="Text"/>
            </w:pPr>
            <w:r>
              <w:t>def xyz(proj2_rand_samp) :</w:t>
            </w:r>
          </w:p>
          <w:p w14:paraId="63D849C0" w14:textId="77777777" w:rsidR="00420777" w:rsidRDefault="00420777" w:rsidP="00420777">
            <w:pPr>
              <w:pStyle w:val="Text"/>
            </w:pPr>
            <w:r>
              <w:t xml:space="preserve">    </w:t>
            </w:r>
          </w:p>
          <w:p w14:paraId="7B922E54" w14:textId="77777777" w:rsidR="00420777" w:rsidRDefault="00420777" w:rsidP="00420777">
            <w:pPr>
              <w:pStyle w:val="Text"/>
            </w:pPr>
            <w:r>
              <w:t xml:space="preserve">    if (proj2_rand_samp["Oxygen_Saturation"] &gt;= 95):</w:t>
            </w:r>
          </w:p>
          <w:p w14:paraId="320835B7" w14:textId="77777777" w:rsidR="00420777" w:rsidRDefault="00420777" w:rsidP="00420777">
            <w:pPr>
              <w:pStyle w:val="Text"/>
            </w:pPr>
            <w:r>
              <w:t xml:space="preserve">        return "0"</w:t>
            </w:r>
          </w:p>
          <w:p w14:paraId="00018839" w14:textId="77777777" w:rsidR="00420777" w:rsidRDefault="00420777" w:rsidP="00420777">
            <w:pPr>
              <w:pStyle w:val="Text"/>
            </w:pPr>
            <w:r>
              <w:t xml:space="preserve">    elif (proj2_rand_samp["Oxygen_Saturation"] &gt;= 90) &amp; (proj2_rand_samp["Oxygen_Saturation"]&lt;= 95):</w:t>
            </w:r>
          </w:p>
          <w:p w14:paraId="55D3A4E8" w14:textId="77777777" w:rsidR="00420777" w:rsidRDefault="00420777" w:rsidP="00420777">
            <w:pPr>
              <w:pStyle w:val="Text"/>
            </w:pPr>
            <w:r>
              <w:t xml:space="preserve">        return "2"</w:t>
            </w:r>
          </w:p>
          <w:p w14:paraId="336A4CF2" w14:textId="77777777" w:rsidR="00420777" w:rsidRDefault="00420777" w:rsidP="00420777">
            <w:pPr>
              <w:pStyle w:val="Text"/>
            </w:pPr>
            <w:r>
              <w:t xml:space="preserve">    else :</w:t>
            </w:r>
          </w:p>
          <w:p w14:paraId="1016C080" w14:textId="77777777" w:rsidR="00420777" w:rsidRDefault="00420777" w:rsidP="00420777">
            <w:pPr>
              <w:pStyle w:val="Text"/>
            </w:pPr>
            <w:r>
              <w:t xml:space="preserve">        return "4"</w:t>
            </w:r>
          </w:p>
          <w:p w14:paraId="53E3A725" w14:textId="77777777" w:rsidR="00420777" w:rsidRDefault="00420777" w:rsidP="00420777">
            <w:pPr>
              <w:pStyle w:val="Text"/>
            </w:pPr>
            <w:r>
              <w:t xml:space="preserve">    </w:t>
            </w:r>
          </w:p>
          <w:p w14:paraId="5F901C91" w14:textId="77777777" w:rsidR="00420777" w:rsidRDefault="00420777" w:rsidP="00420777">
            <w:pPr>
              <w:pStyle w:val="Text"/>
            </w:pPr>
            <w:r>
              <w:t>proj2_rand_samp["Oxygen_Saturation_range"] = proj2_rand_samp.apply(lambda proj2_rand_samp:xyz(proj2_rand_samp),</w:t>
            </w:r>
          </w:p>
          <w:p w14:paraId="529C19BE" w14:textId="36A4D69F" w:rsidR="000E46A6" w:rsidRDefault="00420777" w:rsidP="00420777">
            <w:pPr>
              <w:pStyle w:val="Text"/>
            </w:pPr>
            <w:r>
              <w:t xml:space="preserve">                                      axis = 1)</w:t>
            </w:r>
          </w:p>
          <w:p w14:paraId="51CCB20B" w14:textId="77777777" w:rsidR="00420777" w:rsidRDefault="00420777" w:rsidP="00420777">
            <w:pPr>
              <w:pStyle w:val="Text"/>
            </w:pPr>
          </w:p>
          <w:p w14:paraId="4ABB2721" w14:textId="77777777" w:rsidR="00D61407" w:rsidRDefault="00D61407" w:rsidP="00420777">
            <w:pPr>
              <w:pStyle w:val="Text"/>
              <w:rPr>
                <w:b/>
                <w:bCs/>
              </w:rPr>
            </w:pPr>
          </w:p>
          <w:p w14:paraId="0925764D" w14:textId="77777777" w:rsidR="00D61407" w:rsidRDefault="00D61407" w:rsidP="00420777">
            <w:pPr>
              <w:pStyle w:val="Text"/>
              <w:rPr>
                <w:b/>
                <w:bCs/>
              </w:rPr>
            </w:pPr>
          </w:p>
          <w:p w14:paraId="6B094D63" w14:textId="77777777" w:rsidR="00D61407" w:rsidRDefault="00D61407" w:rsidP="00420777">
            <w:pPr>
              <w:pStyle w:val="Text"/>
              <w:rPr>
                <w:b/>
                <w:bCs/>
              </w:rPr>
            </w:pPr>
          </w:p>
          <w:p w14:paraId="7176723A" w14:textId="77777777" w:rsidR="00D61407" w:rsidRDefault="00D61407" w:rsidP="00420777">
            <w:pPr>
              <w:pStyle w:val="Text"/>
              <w:rPr>
                <w:b/>
                <w:bCs/>
              </w:rPr>
            </w:pPr>
          </w:p>
          <w:p w14:paraId="3EDE4FF8" w14:textId="77777777" w:rsidR="00D61407" w:rsidRDefault="00D61407" w:rsidP="00420777">
            <w:pPr>
              <w:pStyle w:val="Text"/>
              <w:rPr>
                <w:b/>
                <w:bCs/>
              </w:rPr>
            </w:pPr>
          </w:p>
          <w:p w14:paraId="57115BF8" w14:textId="77777777" w:rsidR="00D61407" w:rsidRDefault="00D61407" w:rsidP="00420777">
            <w:pPr>
              <w:pStyle w:val="Text"/>
              <w:rPr>
                <w:b/>
                <w:bCs/>
              </w:rPr>
            </w:pPr>
          </w:p>
          <w:p w14:paraId="5DB313B8" w14:textId="4604A2A5" w:rsidR="00420777" w:rsidRPr="00FE1E09" w:rsidRDefault="00DD0DC8" w:rsidP="00420777">
            <w:pPr>
              <w:pStyle w:val="Text"/>
              <w:rPr>
                <w:b/>
                <w:bCs/>
              </w:rPr>
            </w:pPr>
            <w:r>
              <w:rPr>
                <w:rFonts w:asciiTheme="majorHAnsi" w:hAnsiTheme="majorHAnsi"/>
                <w:b/>
                <w:noProof/>
                <w:color w:val="476166" w:themeColor="accent1"/>
              </w:rPr>
              <w:lastRenderedPageBreak/>
              <mc:AlternateContent>
                <mc:Choice Requires="wps">
                  <w:drawing>
                    <wp:anchor distT="0" distB="0" distL="114300" distR="114300" simplePos="0" relativeHeight="251670528" behindDoc="0" locked="0" layoutInCell="1" allowOverlap="1" wp14:anchorId="132A123C" wp14:editId="2C7600AC">
                      <wp:simplePos x="0" y="0"/>
                      <wp:positionH relativeFrom="column">
                        <wp:posOffset>-81915</wp:posOffset>
                      </wp:positionH>
                      <wp:positionV relativeFrom="paragraph">
                        <wp:posOffset>24130</wp:posOffset>
                      </wp:positionV>
                      <wp:extent cx="5781040" cy="4562475"/>
                      <wp:effectExtent l="5080" t="5080" r="5080" b="4445"/>
                      <wp:wrapNone/>
                      <wp:docPr id="1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1040" cy="45624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4F4DF" id="Rectangle 14" o:spid="_x0000_s1026" style="position:absolute;margin-left:-6.45pt;margin-top:1.9pt;width:455.2pt;height:35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" filled="f"/>
                  </w:pict>
                </mc:Fallback>
              </mc:AlternateContent>
            </w:r>
            <w:r w:rsidR="00FE1E09" w:rsidRPr="00757241">
              <w:rPr>
                <w:rFonts w:asciiTheme="majorHAnsi" w:hAnsiTheme="majorHAnsi"/>
                <w:b/>
                <w:color w:val="476166" w:themeColor="accent1"/>
              </w:rPr>
              <w:t>Temperature_C:</w:t>
            </w:r>
          </w:p>
          <w:p w14:paraId="4A58D32A" w14:textId="77777777" w:rsidR="00420777" w:rsidRDefault="00420777" w:rsidP="00420777">
            <w:pPr>
              <w:pStyle w:val="Text"/>
            </w:pPr>
            <w:r>
              <w:t>def xyz(proj2_rand_samp) :</w:t>
            </w:r>
          </w:p>
          <w:p w14:paraId="4CA9CE45" w14:textId="77777777" w:rsidR="00420777" w:rsidRDefault="00420777" w:rsidP="00420777">
            <w:pPr>
              <w:pStyle w:val="Text"/>
            </w:pPr>
            <w:r>
              <w:t xml:space="preserve">    </w:t>
            </w:r>
          </w:p>
          <w:p w14:paraId="295B0901" w14:textId="77777777" w:rsidR="00420777" w:rsidRDefault="00420777" w:rsidP="00420777">
            <w:pPr>
              <w:pStyle w:val="Text"/>
            </w:pPr>
            <w:r>
              <w:t xml:space="preserve">    if (proj2_rand_samp["Temperature_C"] &gt;= 35.1) &amp; (proj2_rand_samp["Temperature_C"]&lt; 38):</w:t>
            </w:r>
          </w:p>
          <w:p w14:paraId="24754055" w14:textId="77777777" w:rsidR="00420777" w:rsidRDefault="00420777" w:rsidP="00420777">
            <w:pPr>
              <w:pStyle w:val="Text"/>
            </w:pPr>
            <w:r>
              <w:t xml:space="preserve">        return "0"</w:t>
            </w:r>
          </w:p>
          <w:p w14:paraId="4131D5F8" w14:textId="77777777" w:rsidR="00420777" w:rsidRDefault="00420777" w:rsidP="00420777">
            <w:pPr>
              <w:pStyle w:val="Text"/>
            </w:pPr>
            <w:r>
              <w:t xml:space="preserve">    elif (proj2_rand_samp["Temperature_C"] &gt;= 38)  &amp; (proj2_rand_samp["Temperature_C"]&lt; 39.9):</w:t>
            </w:r>
          </w:p>
          <w:p w14:paraId="2FEA63CF" w14:textId="77777777" w:rsidR="00420777" w:rsidRDefault="00420777" w:rsidP="00420777">
            <w:pPr>
              <w:pStyle w:val="Text"/>
            </w:pPr>
            <w:r>
              <w:t xml:space="preserve">        return "2"</w:t>
            </w:r>
          </w:p>
          <w:p w14:paraId="4E03D86F" w14:textId="77777777" w:rsidR="00420777" w:rsidRDefault="00420777" w:rsidP="00420777">
            <w:pPr>
              <w:pStyle w:val="Text"/>
            </w:pPr>
            <w:r>
              <w:t xml:space="preserve">    elif (proj2_rand_samp["Temperature_C"] &gt;= 39.9)  &amp; (proj2_rand_samp["Temperature_C"]&lt; 41):</w:t>
            </w:r>
          </w:p>
          <w:p w14:paraId="04930B2C" w14:textId="77777777" w:rsidR="00420777" w:rsidRDefault="00420777" w:rsidP="00420777">
            <w:pPr>
              <w:pStyle w:val="Text"/>
            </w:pPr>
            <w:r>
              <w:t xml:space="preserve">        return "3"</w:t>
            </w:r>
          </w:p>
          <w:p w14:paraId="1820393B" w14:textId="77777777" w:rsidR="00420777" w:rsidRDefault="00420777" w:rsidP="00420777">
            <w:pPr>
              <w:pStyle w:val="Text"/>
            </w:pPr>
            <w:r>
              <w:t xml:space="preserve">    elif (proj2_rand_samp["Temperature_C"] &gt;= 41):</w:t>
            </w:r>
          </w:p>
          <w:p w14:paraId="27404049" w14:textId="77777777" w:rsidR="00420777" w:rsidRDefault="00420777" w:rsidP="00420777">
            <w:pPr>
              <w:pStyle w:val="Text"/>
            </w:pPr>
            <w:r>
              <w:t xml:space="preserve">        return "4"</w:t>
            </w:r>
          </w:p>
          <w:p w14:paraId="66EEFEAB" w14:textId="77777777" w:rsidR="00420777" w:rsidRDefault="00420777" w:rsidP="00420777">
            <w:pPr>
              <w:pStyle w:val="Text"/>
            </w:pPr>
            <w:r>
              <w:t xml:space="preserve">    elif (proj2_rand_samp["Temperature_C"] &lt; 35):</w:t>
            </w:r>
          </w:p>
          <w:p w14:paraId="79ACD144" w14:textId="77777777" w:rsidR="00420777" w:rsidRDefault="00420777" w:rsidP="00420777">
            <w:pPr>
              <w:pStyle w:val="Text"/>
            </w:pPr>
            <w:r>
              <w:t xml:space="preserve">        return "2"</w:t>
            </w:r>
          </w:p>
          <w:p w14:paraId="75E51429" w14:textId="77777777" w:rsidR="00420777" w:rsidRDefault="00420777" w:rsidP="00420777">
            <w:pPr>
              <w:pStyle w:val="Text"/>
            </w:pPr>
            <w:r>
              <w:t xml:space="preserve">    else :</w:t>
            </w:r>
          </w:p>
          <w:p w14:paraId="66266A30" w14:textId="4F35ACA0" w:rsidR="00420777" w:rsidRDefault="00420777" w:rsidP="00420777">
            <w:pPr>
              <w:pStyle w:val="Text"/>
            </w:pPr>
            <w:r>
              <w:t xml:space="preserve">        return "5"    </w:t>
            </w:r>
          </w:p>
          <w:p w14:paraId="6AC4A09B" w14:textId="77777777" w:rsidR="00420777" w:rsidRDefault="00420777" w:rsidP="00420777">
            <w:pPr>
              <w:pStyle w:val="Text"/>
            </w:pPr>
            <w:r>
              <w:t>proj2_rand_samp["Temperature_C_range"] = proj2_rand_samp.apply(lambda proj2_rand_samp:xyz(proj2_rand_samp),</w:t>
            </w:r>
          </w:p>
          <w:p w14:paraId="415DBB05" w14:textId="14524D1A" w:rsidR="00420777" w:rsidRDefault="00420777" w:rsidP="00420777">
            <w:pPr>
              <w:pStyle w:val="Text"/>
            </w:pPr>
            <w:r>
              <w:t xml:space="preserve">                                      axis = 1)</w:t>
            </w:r>
          </w:p>
          <w:p w14:paraId="0458CCB7" w14:textId="77777777" w:rsidR="003F5DAB" w:rsidRDefault="003F5DAB" w:rsidP="003F5DAB">
            <w:pPr>
              <w:pStyle w:val="Text"/>
            </w:pPr>
          </w:p>
          <w:p w14:paraId="6293B5FC" w14:textId="1BC67307" w:rsidR="00596326" w:rsidRDefault="00596326" w:rsidP="003F5DAB">
            <w:pPr>
              <w:pStyle w:val="Text"/>
            </w:pPr>
            <w:r w:rsidRPr="00D0533D">
              <w:rPr>
                <w:rFonts w:asciiTheme="majorHAnsi" w:hAnsiTheme="majorHAnsi"/>
                <w:b/>
                <w:color w:val="476166" w:themeColor="accent1"/>
              </w:rPr>
              <w:t>Step 3:</w:t>
            </w:r>
          </w:p>
          <w:p w14:paraId="7EE7FC4E" w14:textId="3652E128" w:rsidR="00596326" w:rsidRDefault="00596326" w:rsidP="003F5DAB">
            <w:pPr>
              <w:pStyle w:val="Text"/>
            </w:pPr>
            <w:r>
              <w:t>Next</w:t>
            </w:r>
            <w:r w:rsidR="002D1DDC">
              <w:t>,</w:t>
            </w:r>
            <w:r>
              <w:t xml:space="preserve"> we have </w:t>
            </w:r>
            <w:r w:rsidR="002D1DDC">
              <w:t>created a column Criticality Range which is the sum of all the 6 vital readings which we created in Step 2.</w:t>
            </w:r>
          </w:p>
          <w:p w14:paraId="7147A54C" w14:textId="73F14EFA" w:rsidR="002D1DDC" w:rsidRDefault="00DD0DC8" w:rsidP="003F5DAB">
            <w:pPr>
              <w:pStyle w:val="Text"/>
            </w:pPr>
            <w:r>
              <w:rPr>
                <w:noProof/>
              </w:rPr>
              <mc:AlternateContent>
                <mc:Choice Requires="wps">
                  <w:drawing>
                    <wp:anchor distT="0" distB="0" distL="114300" distR="114300" simplePos="0" relativeHeight="251671552" behindDoc="0" locked="0" layoutInCell="1" allowOverlap="1" wp14:anchorId="0E985888" wp14:editId="5BAF6CE4">
                      <wp:simplePos x="0" y="0"/>
                      <wp:positionH relativeFrom="column">
                        <wp:posOffset>-20320</wp:posOffset>
                      </wp:positionH>
                      <wp:positionV relativeFrom="paragraph">
                        <wp:posOffset>76200</wp:posOffset>
                      </wp:positionV>
                      <wp:extent cx="5577205" cy="633095"/>
                      <wp:effectExtent l="0" t="7620" r="4445" b="6985"/>
                      <wp:wrapNone/>
                      <wp:docPr id="1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7205" cy="6330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4ED321" id="Rectangle 15" o:spid="_x0000_s1026" style="position:absolute;margin-left:-1.6pt;margin-top:6pt;width:439.15pt;height:49.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" filled="f"/>
                  </w:pict>
                </mc:Fallback>
              </mc:AlternateContent>
            </w:r>
          </w:p>
          <w:p w14:paraId="7F19CBEE" w14:textId="19DAB21E" w:rsidR="002D1DDC" w:rsidRDefault="00D0533D" w:rsidP="003F5DAB">
            <w:pPr>
              <w:pStyle w:val="Text"/>
            </w:pPr>
            <w:r w:rsidRPr="00D0533D">
              <w:t>proj2_rand_samp['Criticality_Range'] = proj2_rand_samp.loc[:, 'Systolic_BP_range':'Temperature_C_range'].sum(1)</w:t>
            </w:r>
          </w:p>
          <w:p w14:paraId="0817EE69" w14:textId="77777777" w:rsidR="003F5DAB" w:rsidRDefault="003F5DAB" w:rsidP="003F5DAB">
            <w:pPr>
              <w:pStyle w:val="Text"/>
            </w:pPr>
          </w:p>
          <w:p w14:paraId="42C689B4" w14:textId="77777777" w:rsidR="003F5DAB" w:rsidRDefault="003F5DAB" w:rsidP="003F5DAB">
            <w:pPr>
              <w:pStyle w:val="Text"/>
            </w:pPr>
          </w:p>
          <w:p w14:paraId="53EB5C25" w14:textId="0BF49428" w:rsidR="003F5DAB" w:rsidRPr="005D6245" w:rsidRDefault="00B04B44" w:rsidP="003F5DAB">
            <w:pPr>
              <w:pStyle w:val="Text"/>
              <w:rPr>
                <w:rFonts w:asciiTheme="majorHAnsi" w:hAnsiTheme="majorHAnsi"/>
                <w:b/>
                <w:color w:val="476166" w:themeColor="accent1"/>
                <w:sz w:val="32"/>
                <w:szCs w:val="32"/>
              </w:rPr>
            </w:pPr>
            <w:r w:rsidRPr="005D6245">
              <w:rPr>
                <w:rFonts w:asciiTheme="majorHAnsi" w:hAnsiTheme="majorHAnsi"/>
                <w:b/>
                <w:color w:val="476166" w:themeColor="accent1"/>
                <w:sz w:val="32"/>
                <w:szCs w:val="32"/>
              </w:rPr>
              <w:t>Exploratory Data Analysis:</w:t>
            </w:r>
          </w:p>
          <w:p w14:paraId="75F46EE7" w14:textId="77777777" w:rsidR="003F5DAB" w:rsidRDefault="003F5DAB" w:rsidP="003F5DAB">
            <w:pPr>
              <w:pStyle w:val="Text"/>
            </w:pPr>
          </w:p>
          <w:p w14:paraId="3128D8A1" w14:textId="7A296727" w:rsidR="003F5DAB" w:rsidRDefault="003D0C74" w:rsidP="003F5DAB">
            <w:pPr>
              <w:pStyle w:val="Text"/>
              <w:rPr>
                <w:b/>
                <w:bCs/>
              </w:rPr>
            </w:pPr>
            <w:r w:rsidRPr="003D0C74">
              <w:rPr>
                <w:b/>
                <w:bCs/>
              </w:rPr>
              <w:t xml:space="preserve">Average of Criticality Range for each Admission </w:t>
            </w:r>
            <w:r w:rsidRPr="003D0C74">
              <w:t>Average of Criticality Range for each Admission Type.  Details are shown for Admission Type.</w:t>
            </w:r>
            <w:r w:rsidRPr="003D0C74">
              <w:rPr>
                <w:b/>
                <w:bCs/>
              </w:rPr>
              <w:br/>
              <w:t>Details are shown for Admission Type.</w:t>
            </w:r>
          </w:p>
          <w:p w14:paraId="658B36C6" w14:textId="77777777" w:rsidR="00011F33" w:rsidRDefault="00011F33" w:rsidP="003F5DAB">
            <w:pPr>
              <w:pStyle w:val="Text"/>
              <w:rPr>
                <w:b/>
                <w:bCs/>
              </w:rPr>
            </w:pPr>
          </w:p>
          <w:p w14:paraId="19C471D9" w14:textId="77777777" w:rsidR="00011F33" w:rsidRDefault="00011F33" w:rsidP="003F5DAB">
            <w:pPr>
              <w:pStyle w:val="Text"/>
              <w:rPr>
                <w:b/>
                <w:bCs/>
              </w:rPr>
            </w:pPr>
          </w:p>
          <w:p w14:paraId="417A2524" w14:textId="77777777" w:rsidR="00011F33" w:rsidRDefault="00011F33" w:rsidP="003F5DAB">
            <w:pPr>
              <w:pStyle w:val="Text"/>
              <w:rPr>
                <w:b/>
                <w:bCs/>
              </w:rPr>
            </w:pPr>
          </w:p>
          <w:p w14:paraId="55E0CBB1" w14:textId="77777777" w:rsidR="00011F33" w:rsidRDefault="00011F33" w:rsidP="003F5DAB">
            <w:pPr>
              <w:pStyle w:val="Text"/>
              <w:rPr>
                <w:b/>
                <w:bCs/>
              </w:rPr>
            </w:pPr>
          </w:p>
          <w:p w14:paraId="28EA5AA8" w14:textId="2A6E19E2" w:rsidR="00011F33" w:rsidRDefault="00011F33" w:rsidP="003F5DAB">
            <w:pPr>
              <w:pStyle w:val="Text"/>
            </w:pPr>
            <w:r w:rsidRPr="00011F33">
              <w:rPr>
                <w:noProof/>
              </w:rPr>
              <w:lastRenderedPageBreak/>
              <w:drawing>
                <wp:inline distT="0" distB="0" distL="0" distR="0" wp14:anchorId="5CE3BD34" wp14:editId="27DE6662">
                  <wp:extent cx="5500370" cy="5056505"/>
                  <wp:effectExtent l="0" t="0" r="5080" b="0"/>
                  <wp:docPr id="1030" name="Picture 6" descr="image">
                    <a:extLst xmlns:a="http://schemas.openxmlformats.org/drawingml/2006/main">
                      <a:ext uri="{FF2B5EF4-FFF2-40B4-BE49-F238E27FC236}">
                        <a16:creationId xmlns:a16="http://schemas.microsoft.com/office/drawing/2014/main" id="{FDD4D593-879E-D34F-F151-041BC9EFF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image">
                            <a:extLst>
                              <a:ext uri="{FF2B5EF4-FFF2-40B4-BE49-F238E27FC236}">
                                <a16:creationId xmlns:a16="http://schemas.microsoft.com/office/drawing/2014/main" id="{FDD4D593-879E-D34F-F151-041BC9EFF847}"/>
                              </a:ext>
                            </a:extLst>
                          </pic:cNvPr>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00370" cy="5056505"/>
                          </a:xfrm>
                          <a:prstGeom prst="rect">
                            <a:avLst/>
                          </a:prstGeom>
                          <a:solidFill>
                            <a:srgbClr val="FFFFFF"/>
                          </a:solidFill>
                        </pic:spPr>
                      </pic:pic>
                    </a:graphicData>
                  </a:graphic>
                </wp:inline>
              </w:drawing>
            </w:r>
          </w:p>
          <w:p w14:paraId="706AE076" w14:textId="77777777" w:rsidR="00011F33" w:rsidRDefault="00011F33" w:rsidP="003F5DAB">
            <w:pPr>
              <w:pStyle w:val="Text"/>
            </w:pPr>
          </w:p>
          <w:p w14:paraId="51A867BD" w14:textId="77777777" w:rsidR="00011F33" w:rsidRDefault="00011F33" w:rsidP="003F5DAB">
            <w:pPr>
              <w:pStyle w:val="Text"/>
            </w:pPr>
          </w:p>
          <w:p w14:paraId="636A526F" w14:textId="77777777" w:rsidR="00011F33" w:rsidRDefault="00011F33" w:rsidP="003F5DAB">
            <w:pPr>
              <w:pStyle w:val="Text"/>
            </w:pPr>
          </w:p>
          <w:p w14:paraId="1112E0FA" w14:textId="77777777" w:rsidR="00011F33" w:rsidRDefault="00011F33" w:rsidP="003F5DAB">
            <w:pPr>
              <w:pStyle w:val="Text"/>
            </w:pPr>
          </w:p>
          <w:p w14:paraId="778B1A5F" w14:textId="77777777" w:rsidR="005F00D7" w:rsidRDefault="005F00D7" w:rsidP="003F5DAB">
            <w:pPr>
              <w:pStyle w:val="Text"/>
              <w:rPr>
                <w:b/>
                <w:bCs/>
              </w:rPr>
            </w:pPr>
          </w:p>
          <w:p w14:paraId="740AEC77" w14:textId="77777777" w:rsidR="005F00D7" w:rsidRDefault="005F00D7" w:rsidP="003F5DAB">
            <w:pPr>
              <w:pStyle w:val="Text"/>
              <w:rPr>
                <w:b/>
                <w:bCs/>
              </w:rPr>
            </w:pPr>
          </w:p>
          <w:p w14:paraId="4828D361" w14:textId="77777777" w:rsidR="005F00D7" w:rsidRDefault="005F00D7" w:rsidP="003F5DAB">
            <w:pPr>
              <w:pStyle w:val="Text"/>
              <w:rPr>
                <w:b/>
                <w:bCs/>
              </w:rPr>
            </w:pPr>
          </w:p>
          <w:p w14:paraId="406671F6" w14:textId="77777777" w:rsidR="005F00D7" w:rsidRDefault="005F00D7" w:rsidP="003F5DAB">
            <w:pPr>
              <w:pStyle w:val="Text"/>
              <w:rPr>
                <w:b/>
                <w:bCs/>
              </w:rPr>
            </w:pPr>
          </w:p>
          <w:p w14:paraId="5BD6F1B2" w14:textId="77777777" w:rsidR="005F00D7" w:rsidRDefault="005F00D7" w:rsidP="003F5DAB">
            <w:pPr>
              <w:pStyle w:val="Text"/>
              <w:rPr>
                <w:b/>
                <w:bCs/>
              </w:rPr>
            </w:pPr>
          </w:p>
          <w:p w14:paraId="725A9EA9" w14:textId="77777777" w:rsidR="005F00D7" w:rsidRDefault="005F00D7" w:rsidP="003F5DAB">
            <w:pPr>
              <w:pStyle w:val="Text"/>
              <w:rPr>
                <w:b/>
                <w:bCs/>
              </w:rPr>
            </w:pPr>
          </w:p>
          <w:p w14:paraId="38146C70" w14:textId="77777777" w:rsidR="005F00D7" w:rsidRDefault="005F00D7" w:rsidP="003F5DAB">
            <w:pPr>
              <w:pStyle w:val="Text"/>
              <w:rPr>
                <w:b/>
                <w:bCs/>
              </w:rPr>
            </w:pPr>
          </w:p>
          <w:p w14:paraId="0B25CDAD" w14:textId="77777777" w:rsidR="005F00D7" w:rsidRDefault="005F00D7" w:rsidP="003F5DAB">
            <w:pPr>
              <w:pStyle w:val="Text"/>
              <w:rPr>
                <w:b/>
                <w:bCs/>
              </w:rPr>
            </w:pPr>
          </w:p>
          <w:p w14:paraId="4EC05B23" w14:textId="77777777" w:rsidR="005F00D7" w:rsidRDefault="005F00D7" w:rsidP="003F5DAB">
            <w:pPr>
              <w:pStyle w:val="Text"/>
              <w:rPr>
                <w:b/>
                <w:bCs/>
              </w:rPr>
            </w:pPr>
          </w:p>
          <w:p w14:paraId="5FE26895" w14:textId="77777777" w:rsidR="005F00D7" w:rsidRDefault="005F00D7" w:rsidP="003F5DAB">
            <w:pPr>
              <w:pStyle w:val="Text"/>
              <w:rPr>
                <w:b/>
                <w:bCs/>
              </w:rPr>
            </w:pPr>
          </w:p>
          <w:p w14:paraId="3732FCC4" w14:textId="77777777" w:rsidR="005F00D7" w:rsidRDefault="005F00D7" w:rsidP="003F5DAB">
            <w:pPr>
              <w:pStyle w:val="Text"/>
              <w:rPr>
                <w:b/>
                <w:bCs/>
              </w:rPr>
            </w:pPr>
          </w:p>
          <w:p w14:paraId="3CDDC972" w14:textId="77777777" w:rsidR="005F00D7" w:rsidRDefault="005F00D7" w:rsidP="003F5DAB">
            <w:pPr>
              <w:pStyle w:val="Text"/>
              <w:rPr>
                <w:b/>
                <w:bCs/>
              </w:rPr>
            </w:pPr>
          </w:p>
          <w:p w14:paraId="62DBCB99" w14:textId="77777777" w:rsidR="005F00D7" w:rsidRDefault="005F00D7" w:rsidP="003F5DAB">
            <w:pPr>
              <w:pStyle w:val="Text"/>
              <w:rPr>
                <w:b/>
                <w:bCs/>
              </w:rPr>
            </w:pPr>
          </w:p>
          <w:p w14:paraId="2025E2C0" w14:textId="77777777" w:rsidR="005F00D7" w:rsidRDefault="005F00D7" w:rsidP="003F5DAB">
            <w:pPr>
              <w:pStyle w:val="Text"/>
              <w:rPr>
                <w:b/>
                <w:bCs/>
              </w:rPr>
            </w:pPr>
          </w:p>
          <w:p w14:paraId="641E9588" w14:textId="251E8D77" w:rsidR="00011F33" w:rsidRDefault="00231EF5" w:rsidP="003F5DAB">
            <w:pPr>
              <w:pStyle w:val="Text"/>
            </w:pPr>
            <w:r w:rsidRPr="005F00D7">
              <w:rPr>
                <w:b/>
                <w:bCs/>
              </w:rPr>
              <w:t>AGE VS AVG of Criticality range</w:t>
            </w:r>
            <w:r>
              <w:t xml:space="preserve"> : </w:t>
            </w:r>
          </w:p>
          <w:p w14:paraId="7C7023EC" w14:textId="77777777" w:rsidR="00231EF5" w:rsidRDefault="00231EF5" w:rsidP="003F5DAB">
            <w:pPr>
              <w:pStyle w:val="Text"/>
            </w:pPr>
          </w:p>
          <w:p w14:paraId="40C4375A" w14:textId="4ED8A4A6" w:rsidR="00231EF5" w:rsidRDefault="00231EF5" w:rsidP="003F5DAB">
            <w:pPr>
              <w:pStyle w:val="Text"/>
            </w:pPr>
            <w:r w:rsidRPr="00231EF5">
              <w:rPr>
                <w:noProof/>
              </w:rPr>
              <w:drawing>
                <wp:inline distT="0" distB="0" distL="0" distR="0" wp14:anchorId="68315988" wp14:editId="48449F75">
                  <wp:extent cx="5500370" cy="5471160"/>
                  <wp:effectExtent l="0" t="0" r="5080" b="0"/>
                  <wp:docPr id="4" name="Picture 3">
                    <a:extLst xmlns:a="http://schemas.openxmlformats.org/drawingml/2006/main">
                      <a:ext uri="{FF2B5EF4-FFF2-40B4-BE49-F238E27FC236}">
                        <a16:creationId xmlns:a16="http://schemas.microsoft.com/office/drawing/2014/main" id="{9408F056-C645-781D-6606-6F7ABF2C3B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408F056-C645-781D-6606-6F7ABF2C3B34}"/>
                              </a:ext>
                            </a:extLst>
                          </pic:cNvPr>
                          <pic:cNvPicPr>
                            <a:picLocks noChangeAspect="1"/>
                          </pic:cNvPicPr>
                        </pic:nvPicPr>
                        <pic:blipFill>
                          <a:blip r:embed="rId18"/>
                          <a:stretch>
                            <a:fillRect/>
                          </a:stretch>
                        </pic:blipFill>
                        <pic:spPr>
                          <a:xfrm>
                            <a:off x="0" y="0"/>
                            <a:ext cx="5500370" cy="5471160"/>
                          </a:xfrm>
                          <a:prstGeom prst="rect">
                            <a:avLst/>
                          </a:prstGeom>
                        </pic:spPr>
                      </pic:pic>
                    </a:graphicData>
                  </a:graphic>
                </wp:inline>
              </w:drawing>
            </w:r>
          </w:p>
          <w:p w14:paraId="1689A242" w14:textId="77777777" w:rsidR="00081C4F" w:rsidRDefault="00081C4F" w:rsidP="003F5DAB">
            <w:pPr>
              <w:pStyle w:val="Text"/>
            </w:pPr>
          </w:p>
          <w:p w14:paraId="1363FDF8" w14:textId="77777777" w:rsidR="00081C4F" w:rsidRDefault="00081C4F" w:rsidP="003F5DAB">
            <w:pPr>
              <w:pStyle w:val="Text"/>
            </w:pPr>
          </w:p>
          <w:p w14:paraId="307E2A8A" w14:textId="77777777" w:rsidR="00081C4F" w:rsidRDefault="00081C4F" w:rsidP="003F5DAB">
            <w:pPr>
              <w:pStyle w:val="Text"/>
            </w:pPr>
          </w:p>
          <w:p w14:paraId="7F611CC7" w14:textId="77777777" w:rsidR="00081C4F" w:rsidRDefault="00081C4F" w:rsidP="003F5DAB">
            <w:pPr>
              <w:pStyle w:val="Text"/>
            </w:pPr>
          </w:p>
          <w:p w14:paraId="700F8580" w14:textId="77777777" w:rsidR="00081C4F" w:rsidRDefault="00081C4F" w:rsidP="003F5DAB">
            <w:pPr>
              <w:pStyle w:val="Text"/>
            </w:pPr>
          </w:p>
          <w:p w14:paraId="64C5BF7C" w14:textId="54F3CE62" w:rsidR="00081C4F" w:rsidRDefault="00081C4F" w:rsidP="003F5DAB">
            <w:pPr>
              <w:pStyle w:val="Text"/>
              <w:rPr>
                <w:b/>
                <w:bCs/>
              </w:rPr>
            </w:pPr>
            <w:r w:rsidRPr="00081C4F">
              <w:rPr>
                <w:b/>
                <w:bCs/>
              </w:rPr>
              <w:t>Count of Age for each Label.  Size shows average of the Criticality Range.  The marks are labeled by average of Criticality Range.</w:t>
            </w:r>
          </w:p>
          <w:p w14:paraId="2B549922" w14:textId="77777777" w:rsidR="00081C4F" w:rsidRDefault="00081C4F" w:rsidP="003F5DAB">
            <w:pPr>
              <w:pStyle w:val="Text"/>
              <w:rPr>
                <w:b/>
                <w:bCs/>
              </w:rPr>
            </w:pPr>
          </w:p>
          <w:p w14:paraId="38797BEB" w14:textId="77777777" w:rsidR="00081C4F" w:rsidRDefault="00081C4F" w:rsidP="003F5DAB">
            <w:pPr>
              <w:pStyle w:val="Text"/>
              <w:rPr>
                <w:b/>
                <w:bCs/>
              </w:rPr>
            </w:pPr>
          </w:p>
          <w:p w14:paraId="59371FD7" w14:textId="17F8D49A" w:rsidR="003F5DAB" w:rsidRDefault="00081C4F" w:rsidP="003F5DAB">
            <w:pPr>
              <w:pStyle w:val="Text"/>
            </w:pPr>
            <w:r w:rsidRPr="00081C4F">
              <w:rPr>
                <w:noProof/>
              </w:rPr>
              <w:lastRenderedPageBreak/>
              <w:drawing>
                <wp:inline distT="0" distB="0" distL="0" distR="0" wp14:anchorId="4000E51F" wp14:editId="7D62B38B">
                  <wp:extent cx="5500370" cy="2541905"/>
                  <wp:effectExtent l="323850" t="228600" r="309880" b="391795"/>
                  <wp:docPr id="3074" name="Picture 2" descr="image">
                    <a:extLst xmlns:a="http://schemas.openxmlformats.org/drawingml/2006/main">
                      <a:ext uri="{FF2B5EF4-FFF2-40B4-BE49-F238E27FC236}">
                        <a16:creationId xmlns:a16="http://schemas.microsoft.com/office/drawing/2014/main" id="{A5DA5BDA-EBCC-8447-C358-9612A47CE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a:extLst>
                              <a:ext uri="{FF2B5EF4-FFF2-40B4-BE49-F238E27FC236}">
                                <a16:creationId xmlns:a16="http://schemas.microsoft.com/office/drawing/2014/main" id="{A5DA5BDA-EBCC-8447-C358-9612A47CE8F7}"/>
                              </a:ext>
                            </a:extLst>
                          </pic:cNvPr>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00370" cy="2541905"/>
                          </a:xfrm>
                          <a:prstGeom prst="rect">
                            <a:avLst/>
                          </a:prstGeom>
                          <a:solidFill>
                            <a:srgbClr val="FFFFFF"/>
                          </a:solidFill>
                          <a:effectLst>
                            <a:outerShdw blurRad="508000" dist="101600" dir="5400000" algn="tl" rotWithShape="0">
                              <a:prstClr val="black">
                                <a:alpha val="10000"/>
                              </a:prstClr>
                            </a:outerShdw>
                          </a:effectLst>
                        </pic:spPr>
                      </pic:pic>
                    </a:graphicData>
                  </a:graphic>
                </wp:inline>
              </w:drawing>
            </w:r>
          </w:p>
          <w:p w14:paraId="2E924455" w14:textId="77777777" w:rsidR="00896F7F" w:rsidRDefault="00896F7F" w:rsidP="009541ED">
            <w:pPr>
              <w:pStyle w:val="Text"/>
            </w:pPr>
          </w:p>
          <w:p w14:paraId="4B3DCBAB" w14:textId="77777777" w:rsidR="00AF6DD4" w:rsidRPr="00AF6DD4" w:rsidRDefault="00AF6DD4" w:rsidP="00AF6DD4">
            <w:pPr>
              <w:pStyle w:val="Text"/>
              <w:rPr>
                <w:lang w:val="en-CA"/>
              </w:rPr>
            </w:pPr>
            <w:r w:rsidRPr="00AF6DD4">
              <w:rPr>
                <w:b/>
                <w:bCs/>
              </w:rPr>
              <w:t>Diagnosis, an average of Criticality Range and count of Hadm Id. Color shows details about the Admission Type. Size shows an average of Criticality Range. The marks are labeled by Diagnosis, an average of Criticality Range, and count of Hadm Id.d on Diagnosis and average of Criticality Range.</w:t>
            </w:r>
          </w:p>
          <w:p w14:paraId="04599958" w14:textId="77777777" w:rsidR="00896F7F" w:rsidRDefault="00896F7F" w:rsidP="009541ED">
            <w:pPr>
              <w:pStyle w:val="Text"/>
            </w:pPr>
          </w:p>
          <w:p w14:paraId="3C8B2D9B" w14:textId="42DC6430" w:rsidR="00AF6DD4" w:rsidRDefault="00EE7503" w:rsidP="009541ED">
            <w:pPr>
              <w:pStyle w:val="Text"/>
            </w:pPr>
            <w:r w:rsidRPr="00EE7503">
              <w:rPr>
                <w:noProof/>
              </w:rPr>
              <w:lastRenderedPageBreak/>
              <w:drawing>
                <wp:inline distT="0" distB="0" distL="0" distR="0" wp14:anchorId="1BFC6293" wp14:editId="3C5E72C6">
                  <wp:extent cx="5500370" cy="4415790"/>
                  <wp:effectExtent l="0" t="0" r="5080" b="3810"/>
                  <wp:docPr id="5" name="Picture 4">
                    <a:extLst xmlns:a="http://schemas.openxmlformats.org/drawingml/2006/main">
                      <a:ext uri="{FF2B5EF4-FFF2-40B4-BE49-F238E27FC236}">
                        <a16:creationId xmlns:a16="http://schemas.microsoft.com/office/drawing/2014/main" id="{18159939-68D8-EC80-42AB-6A545FFA01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159939-68D8-EC80-42AB-6A545FFA0144}"/>
                              </a:ext>
                            </a:extLst>
                          </pic:cNvPr>
                          <pic:cNvPicPr>
                            <a:picLocks noChangeAspect="1"/>
                          </pic:cNvPicPr>
                        </pic:nvPicPr>
                        <pic:blipFill>
                          <a:blip r:embed="rId20"/>
                          <a:stretch>
                            <a:fillRect/>
                          </a:stretch>
                        </pic:blipFill>
                        <pic:spPr>
                          <a:xfrm>
                            <a:off x="0" y="0"/>
                            <a:ext cx="5500370" cy="4415790"/>
                          </a:xfrm>
                          <a:prstGeom prst="rect">
                            <a:avLst/>
                          </a:prstGeom>
                          <a:noFill/>
                        </pic:spPr>
                      </pic:pic>
                    </a:graphicData>
                  </a:graphic>
                </wp:inline>
              </w:drawing>
            </w:r>
          </w:p>
          <w:p w14:paraId="5B44EE55" w14:textId="77777777" w:rsidR="00EE7503" w:rsidRDefault="00EE7503" w:rsidP="009541ED">
            <w:pPr>
              <w:pStyle w:val="Text"/>
            </w:pPr>
          </w:p>
          <w:p w14:paraId="09AA8489" w14:textId="77777777" w:rsidR="00EE7503" w:rsidRDefault="00EE7503" w:rsidP="009541ED">
            <w:pPr>
              <w:pStyle w:val="Text"/>
            </w:pPr>
          </w:p>
          <w:p w14:paraId="5BAD90A5" w14:textId="02449F50" w:rsidR="00EE7503" w:rsidRDefault="00EE7503" w:rsidP="009541ED">
            <w:pPr>
              <w:pStyle w:val="Text"/>
              <w:rPr>
                <w:b/>
                <w:bCs/>
              </w:rPr>
            </w:pPr>
            <w:r w:rsidRPr="00EE7503">
              <w:rPr>
                <w:b/>
                <w:bCs/>
              </w:rPr>
              <w:t>Admission Type, Diagnosis, average of Criticality Range and count of Criticality Range.  Color shows average of Criticality Range.  Size shows average of Criticality Range. </w:t>
            </w:r>
          </w:p>
          <w:p w14:paraId="786B8C0F" w14:textId="77777777" w:rsidR="00EE7503" w:rsidRDefault="00EE7503" w:rsidP="009541ED">
            <w:pPr>
              <w:pStyle w:val="Text"/>
              <w:rPr>
                <w:b/>
                <w:bCs/>
              </w:rPr>
            </w:pPr>
          </w:p>
          <w:p w14:paraId="172C65EA" w14:textId="77777777" w:rsidR="00BD0012" w:rsidRDefault="00BD0012" w:rsidP="009541ED">
            <w:pPr>
              <w:pStyle w:val="Text"/>
            </w:pPr>
          </w:p>
          <w:p w14:paraId="652091AD" w14:textId="77777777" w:rsidR="00BD0012" w:rsidRDefault="00BD0012" w:rsidP="009541ED">
            <w:pPr>
              <w:pStyle w:val="Text"/>
            </w:pPr>
          </w:p>
          <w:p w14:paraId="5BBE4768" w14:textId="77777777" w:rsidR="00BD0012" w:rsidRDefault="00BD0012" w:rsidP="009541ED">
            <w:pPr>
              <w:pStyle w:val="Text"/>
            </w:pPr>
          </w:p>
          <w:p w14:paraId="1B0479C3" w14:textId="7ACF2C7B" w:rsidR="00EE7503" w:rsidRDefault="00531A24" w:rsidP="009541ED">
            <w:pPr>
              <w:pStyle w:val="Text"/>
            </w:pPr>
            <w:r w:rsidRPr="00C83B34">
              <w:rPr>
                <w:noProof/>
              </w:rPr>
              <w:lastRenderedPageBreak/>
              <w:drawing>
                <wp:inline distT="0" distB="0" distL="0" distR="0" wp14:anchorId="78EA7081" wp14:editId="54EAEE96">
                  <wp:extent cx="5500370" cy="3669665"/>
                  <wp:effectExtent l="0" t="0" r="5080" b="6985"/>
                  <wp:docPr id="2" name="Picture 3" descr="image">
                    <a:extLst xmlns:a="http://schemas.openxmlformats.org/drawingml/2006/main">
                      <a:ext uri="{FF2B5EF4-FFF2-40B4-BE49-F238E27FC236}">
                        <a16:creationId xmlns:a16="http://schemas.microsoft.com/office/drawing/2014/main" id="{3CB05F58-F7F2-D05C-5D6C-F7E8D4C216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e">
                            <a:extLst>
                              <a:ext uri="{FF2B5EF4-FFF2-40B4-BE49-F238E27FC236}">
                                <a16:creationId xmlns:a16="http://schemas.microsoft.com/office/drawing/2014/main" id="{3CB05F58-F7F2-D05C-5D6C-F7E8D4C216B1}"/>
                              </a:ext>
                            </a:extLst>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00370" cy="3669665"/>
                          </a:xfrm>
                          <a:prstGeom prst="rect">
                            <a:avLst/>
                          </a:prstGeom>
                          <a:solidFill>
                            <a:srgbClr val="FFFFFF"/>
                          </a:solidFill>
                        </pic:spPr>
                      </pic:pic>
                    </a:graphicData>
                  </a:graphic>
                </wp:inline>
              </w:drawing>
            </w:r>
          </w:p>
          <w:p w14:paraId="3098F23A" w14:textId="77777777" w:rsidR="00531A24" w:rsidRDefault="00531A24" w:rsidP="009541ED">
            <w:pPr>
              <w:pStyle w:val="Text"/>
            </w:pPr>
          </w:p>
          <w:p w14:paraId="37FA4E9B" w14:textId="77777777" w:rsidR="00D4059C" w:rsidRDefault="00D4059C" w:rsidP="009541ED">
            <w:pPr>
              <w:pStyle w:val="Text"/>
            </w:pPr>
          </w:p>
          <w:p w14:paraId="414BFC1C" w14:textId="77777777" w:rsidR="00D4059C" w:rsidRDefault="00D4059C" w:rsidP="009541ED">
            <w:pPr>
              <w:pStyle w:val="Text"/>
            </w:pPr>
          </w:p>
          <w:p w14:paraId="58822ADB" w14:textId="77777777" w:rsidR="00D4059C" w:rsidRDefault="00D4059C" w:rsidP="009541ED">
            <w:pPr>
              <w:pStyle w:val="Text"/>
            </w:pPr>
          </w:p>
          <w:p w14:paraId="656C2941" w14:textId="77777777" w:rsidR="00886BF8" w:rsidRDefault="00EB49E8" w:rsidP="009541ED">
            <w:pPr>
              <w:pStyle w:val="Text"/>
            </w:pPr>
            <w:r>
              <w:t xml:space="preserve">From the EDA </w:t>
            </w:r>
            <w:r w:rsidR="008E4439">
              <w:t xml:space="preserve">we found the </w:t>
            </w:r>
            <w:r w:rsidR="00886BF8">
              <w:t xml:space="preserve">below </w:t>
            </w:r>
            <w:r w:rsidR="008E4439">
              <w:t>top 20 critical diagnosis types.</w:t>
            </w:r>
          </w:p>
          <w:p w14:paraId="4E8C8074" w14:textId="77777777" w:rsidR="00653E84" w:rsidRDefault="00653E84" w:rsidP="009541ED">
            <w:pPr>
              <w:pStyle w:val="Text"/>
            </w:pPr>
          </w:p>
          <w:p w14:paraId="571E13BF" w14:textId="1D5D48D1" w:rsidR="00653E84" w:rsidRPr="009435E1" w:rsidRDefault="00653E84" w:rsidP="00653E84">
            <w:pPr>
              <w:pStyle w:val="Text"/>
              <w:rPr>
                <w:sz w:val="18"/>
                <w:szCs w:val="18"/>
              </w:rPr>
            </w:pPr>
            <w:r w:rsidRPr="009435E1">
              <w:rPr>
                <w:sz w:val="18"/>
                <w:szCs w:val="18"/>
              </w:rPr>
              <w:t xml:space="preserve"> ['ALCOHOLIC HEPATITIS', 'SADDLE PE;TELEMETRY', '(AML) ACUTE MYELOGENOUS LEUKEMIA', 'ASCITIS',</w:t>
            </w:r>
          </w:p>
          <w:p w14:paraId="37E873C8" w14:textId="77777777" w:rsidR="00653E84" w:rsidRPr="009435E1" w:rsidRDefault="00653E84" w:rsidP="00653E84">
            <w:pPr>
              <w:pStyle w:val="Text"/>
              <w:rPr>
                <w:sz w:val="18"/>
                <w:szCs w:val="18"/>
              </w:rPr>
            </w:pPr>
            <w:r w:rsidRPr="009435E1">
              <w:rPr>
                <w:sz w:val="18"/>
                <w:szCs w:val="18"/>
              </w:rPr>
              <w:t xml:space="preserve">             'A,FLUTTER W,RVR,? NEW BRAIN MASS','CANCER','C3 FRACTURE',</w:t>
            </w:r>
          </w:p>
          <w:p w14:paraId="6BAEA0FC" w14:textId="77777777" w:rsidR="00653E84" w:rsidRPr="009435E1" w:rsidRDefault="00653E84" w:rsidP="00653E84">
            <w:pPr>
              <w:pStyle w:val="Text"/>
              <w:rPr>
                <w:sz w:val="18"/>
                <w:szCs w:val="18"/>
              </w:rPr>
            </w:pPr>
            <w:r w:rsidRPr="009435E1">
              <w:rPr>
                <w:sz w:val="18"/>
                <w:szCs w:val="18"/>
              </w:rPr>
              <w:t xml:space="preserve">             'ATRIAL FIBRILLATION\PHARMACOLOGICAL / NON PHARM MGMT AFIB ABLATION  **REMOTE WEST**',</w:t>
            </w:r>
          </w:p>
          <w:p w14:paraId="2562E1E1" w14:textId="77777777" w:rsidR="00653E84" w:rsidRPr="009435E1" w:rsidRDefault="00653E84" w:rsidP="00653E84">
            <w:pPr>
              <w:pStyle w:val="Text"/>
              <w:rPr>
                <w:sz w:val="18"/>
                <w:szCs w:val="18"/>
              </w:rPr>
            </w:pPr>
            <w:r w:rsidRPr="009435E1">
              <w:rPr>
                <w:sz w:val="18"/>
                <w:szCs w:val="18"/>
              </w:rPr>
              <w:t xml:space="preserve">             'AORTIC STENOSIS\ AORTIC VALVE REPLACEMENT','ALCOHOL WITHDRAWAL','BLADDER RUPTURE;SEPSIS','ARTERIAL OCCLUSION',</w:t>
            </w:r>
          </w:p>
          <w:p w14:paraId="5D8031CE" w14:textId="77777777" w:rsidR="00653E84" w:rsidRPr="009435E1" w:rsidRDefault="00653E84" w:rsidP="00653E84">
            <w:pPr>
              <w:pStyle w:val="Text"/>
              <w:rPr>
                <w:sz w:val="18"/>
                <w:szCs w:val="18"/>
              </w:rPr>
            </w:pPr>
            <w:r w:rsidRPr="009435E1">
              <w:rPr>
                <w:sz w:val="18"/>
                <w:szCs w:val="18"/>
              </w:rPr>
              <w:t xml:space="preserve">             'ASPIRATION PNEUMONIA','ABDOMINAL PERFORATION','ACUTE RESPIRATORY DISTRESS SYNDROME',</w:t>
            </w:r>
          </w:p>
          <w:p w14:paraId="1A03871A" w14:textId="77777777" w:rsidR="00653E84" w:rsidRPr="009435E1" w:rsidRDefault="00653E84" w:rsidP="00653E84">
            <w:pPr>
              <w:pStyle w:val="Text"/>
              <w:rPr>
                <w:sz w:val="18"/>
                <w:szCs w:val="18"/>
              </w:rPr>
            </w:pPr>
            <w:r w:rsidRPr="009435E1">
              <w:rPr>
                <w:sz w:val="18"/>
                <w:szCs w:val="18"/>
              </w:rPr>
              <w:t xml:space="preserve">             'ACUTE RENAL FAILURE;HYPOTENSION', 'ATRIAL TACHYCARDIA\EP STUDY; ATRIAL TACHYCARDIA ABLATION **REMOTE WEST**/SDA',</w:t>
            </w:r>
          </w:p>
          <w:p w14:paraId="1462AD11" w14:textId="77777777" w:rsidR="00653E84" w:rsidRPr="009435E1" w:rsidRDefault="00653E84" w:rsidP="00653E84">
            <w:pPr>
              <w:pStyle w:val="Text"/>
              <w:rPr>
                <w:sz w:val="18"/>
                <w:szCs w:val="18"/>
              </w:rPr>
            </w:pPr>
            <w:r w:rsidRPr="009435E1">
              <w:rPr>
                <w:sz w:val="18"/>
                <w:szCs w:val="18"/>
              </w:rPr>
              <w:t xml:space="preserve">             'ALTERED MENTAL STATUS;TELEMETRY', 'ASCENDING AORTIC ANEURYSM\BENTAL PROCEDURE REDO', </w:t>
            </w:r>
          </w:p>
          <w:p w14:paraId="4C3600C9" w14:textId="289616A1" w:rsidR="00653E84" w:rsidRDefault="00653E84" w:rsidP="00653E84">
            <w:pPr>
              <w:pStyle w:val="Text"/>
              <w:rPr>
                <w:sz w:val="18"/>
                <w:szCs w:val="18"/>
              </w:rPr>
            </w:pPr>
            <w:r w:rsidRPr="009435E1">
              <w:rPr>
                <w:sz w:val="18"/>
                <w:szCs w:val="18"/>
              </w:rPr>
              <w:t xml:space="preserve">             'ALTERED MENTAL STATUS;FEBRILE']</w:t>
            </w:r>
          </w:p>
          <w:p w14:paraId="2ACFF223" w14:textId="77777777" w:rsidR="009435E1" w:rsidRPr="009435E1" w:rsidRDefault="009435E1" w:rsidP="00653E84">
            <w:pPr>
              <w:pStyle w:val="Text"/>
              <w:rPr>
                <w:sz w:val="18"/>
                <w:szCs w:val="18"/>
              </w:rPr>
            </w:pPr>
          </w:p>
          <w:p w14:paraId="36AFDE41" w14:textId="1C037897" w:rsidR="00531A24" w:rsidRDefault="008E4439" w:rsidP="009541ED">
            <w:pPr>
              <w:pStyle w:val="Text"/>
            </w:pPr>
            <w:r>
              <w:t xml:space="preserve"> Accordingly</w:t>
            </w:r>
            <w:r w:rsidR="00394A27">
              <w:t>,</w:t>
            </w:r>
            <w:r>
              <w:t xml:space="preserve"> we have created a final </w:t>
            </w:r>
            <w:r w:rsidR="00394A27">
              <w:t>criticality column</w:t>
            </w:r>
            <w:r w:rsidR="00B84A97">
              <w:t xml:space="preserve"> based on the below </w:t>
            </w:r>
            <w:r w:rsidR="00D4059C">
              <w:t xml:space="preserve">key columns </w:t>
            </w:r>
          </w:p>
          <w:p w14:paraId="23E677E9" w14:textId="77777777" w:rsidR="00D4059C" w:rsidRDefault="00D4059C" w:rsidP="009541ED">
            <w:pPr>
              <w:pStyle w:val="Text"/>
            </w:pPr>
          </w:p>
          <w:p w14:paraId="5FCB85F5" w14:textId="77777777" w:rsidR="00D4059C" w:rsidRDefault="00D4059C" w:rsidP="00D4059C">
            <w:pPr>
              <w:pStyle w:val="Text"/>
              <w:rPr>
                <w:b/>
                <w:bCs/>
                <w:sz w:val="24"/>
                <w:szCs w:val="24"/>
              </w:rPr>
            </w:pPr>
            <w:r w:rsidRPr="00D4059C">
              <w:rPr>
                <w:b/>
                <w:bCs/>
                <w:sz w:val="24"/>
                <w:szCs w:val="24"/>
              </w:rPr>
              <w:t>Populated Avg_Criticality column based on the independent variables Admission_Type, Diagnosis, Age, Criticality_Range.</w:t>
            </w:r>
          </w:p>
          <w:p w14:paraId="182F5B3E" w14:textId="77777777" w:rsidR="0026010C" w:rsidRDefault="0026010C" w:rsidP="00D4059C">
            <w:pPr>
              <w:pStyle w:val="Text"/>
              <w:rPr>
                <w:b/>
                <w:bCs/>
                <w:sz w:val="24"/>
                <w:szCs w:val="24"/>
              </w:rPr>
            </w:pPr>
          </w:p>
          <w:p w14:paraId="0F325E21" w14:textId="77777777" w:rsidR="0026010C" w:rsidRDefault="0026010C" w:rsidP="00D4059C">
            <w:pPr>
              <w:pStyle w:val="Text"/>
              <w:rPr>
                <w:b/>
                <w:bCs/>
                <w:sz w:val="24"/>
                <w:szCs w:val="24"/>
              </w:rPr>
            </w:pPr>
          </w:p>
          <w:p w14:paraId="39F114C7" w14:textId="77777777" w:rsidR="0018763A" w:rsidRDefault="0018763A" w:rsidP="0018763A">
            <w:pPr>
              <w:pStyle w:val="Text"/>
              <w:rPr>
                <w:sz w:val="24"/>
                <w:szCs w:val="24"/>
                <w:lang w:val="en-CA"/>
              </w:rPr>
            </w:pPr>
          </w:p>
          <w:p w14:paraId="31CBA0B1" w14:textId="77777777" w:rsidR="0018763A" w:rsidRDefault="0018763A" w:rsidP="0018763A">
            <w:pPr>
              <w:pStyle w:val="Text"/>
              <w:rPr>
                <w:sz w:val="24"/>
                <w:szCs w:val="24"/>
                <w:lang w:val="en-CA"/>
              </w:rPr>
            </w:pPr>
          </w:p>
          <w:p w14:paraId="1F41AF83" w14:textId="77777777" w:rsidR="0018763A" w:rsidRDefault="0018763A" w:rsidP="0018763A">
            <w:pPr>
              <w:pStyle w:val="Text"/>
              <w:rPr>
                <w:sz w:val="24"/>
                <w:szCs w:val="24"/>
                <w:lang w:val="en-CA"/>
              </w:rPr>
            </w:pPr>
          </w:p>
          <w:p w14:paraId="7221AFC6" w14:textId="6BE08455" w:rsidR="0018763A" w:rsidRPr="0018763A" w:rsidRDefault="0018763A" w:rsidP="0018763A">
            <w:pPr>
              <w:pStyle w:val="Text"/>
              <w:rPr>
                <w:sz w:val="18"/>
                <w:szCs w:val="18"/>
              </w:rPr>
            </w:pPr>
            <w:r w:rsidRPr="0018763A">
              <w:rPr>
                <w:sz w:val="18"/>
                <w:szCs w:val="18"/>
              </w:rPr>
              <w:t>def xyz(df) :</w:t>
            </w:r>
          </w:p>
          <w:p w14:paraId="11612E34" w14:textId="77777777" w:rsidR="0018763A" w:rsidRPr="0018763A" w:rsidRDefault="0018763A" w:rsidP="0018763A">
            <w:pPr>
              <w:pStyle w:val="Text"/>
              <w:rPr>
                <w:sz w:val="18"/>
                <w:szCs w:val="18"/>
              </w:rPr>
            </w:pPr>
            <w:r w:rsidRPr="0018763A">
              <w:rPr>
                <w:sz w:val="18"/>
                <w:szCs w:val="18"/>
              </w:rPr>
              <w:t xml:space="preserve">    </w:t>
            </w:r>
          </w:p>
          <w:p w14:paraId="58362A53" w14:textId="77777777" w:rsidR="0018763A" w:rsidRPr="0018763A" w:rsidRDefault="0018763A" w:rsidP="0018763A">
            <w:pPr>
              <w:pStyle w:val="Text"/>
              <w:rPr>
                <w:sz w:val="18"/>
                <w:szCs w:val="18"/>
              </w:rPr>
            </w:pPr>
            <w:r w:rsidRPr="0018763A">
              <w:rPr>
                <w:sz w:val="18"/>
                <w:szCs w:val="18"/>
              </w:rPr>
              <w:t xml:space="preserve">    if (df["admission_type"] == 'EMERGENCY') | (df["diagnosis"] == diagnosis) &amp; (df["Criticality_Range"] &gt;3):</w:t>
            </w:r>
          </w:p>
          <w:p w14:paraId="31029D27" w14:textId="77777777" w:rsidR="0018763A" w:rsidRPr="0018763A" w:rsidRDefault="0018763A" w:rsidP="0018763A">
            <w:pPr>
              <w:pStyle w:val="Text"/>
              <w:rPr>
                <w:sz w:val="18"/>
                <w:szCs w:val="18"/>
              </w:rPr>
            </w:pPr>
            <w:r w:rsidRPr="0018763A">
              <w:rPr>
                <w:sz w:val="18"/>
                <w:szCs w:val="18"/>
              </w:rPr>
              <w:t xml:space="preserve">        return "5"</w:t>
            </w:r>
          </w:p>
          <w:p w14:paraId="4C53A354" w14:textId="77777777" w:rsidR="0018763A" w:rsidRPr="0018763A" w:rsidRDefault="0018763A" w:rsidP="0018763A">
            <w:pPr>
              <w:pStyle w:val="Text"/>
              <w:rPr>
                <w:sz w:val="18"/>
                <w:szCs w:val="18"/>
              </w:rPr>
            </w:pPr>
            <w:r w:rsidRPr="0018763A">
              <w:rPr>
                <w:sz w:val="18"/>
                <w:szCs w:val="18"/>
              </w:rPr>
              <w:t xml:space="preserve">    elif (df["icustay_id"] != 'NULL') &amp; (df["Criticality_Range"] &gt;3):</w:t>
            </w:r>
          </w:p>
          <w:p w14:paraId="3FADB644" w14:textId="77777777" w:rsidR="0018763A" w:rsidRPr="0018763A" w:rsidRDefault="0018763A" w:rsidP="0018763A">
            <w:pPr>
              <w:pStyle w:val="Text"/>
              <w:rPr>
                <w:sz w:val="18"/>
                <w:szCs w:val="18"/>
              </w:rPr>
            </w:pPr>
            <w:r w:rsidRPr="0018763A">
              <w:rPr>
                <w:sz w:val="18"/>
                <w:szCs w:val="18"/>
              </w:rPr>
              <w:t xml:space="preserve">        return "4"</w:t>
            </w:r>
          </w:p>
          <w:p w14:paraId="06362600" w14:textId="77777777" w:rsidR="0018763A" w:rsidRPr="0018763A" w:rsidRDefault="0018763A" w:rsidP="0018763A">
            <w:pPr>
              <w:pStyle w:val="Text"/>
              <w:rPr>
                <w:sz w:val="18"/>
                <w:szCs w:val="18"/>
              </w:rPr>
            </w:pPr>
            <w:r w:rsidRPr="0018763A">
              <w:rPr>
                <w:sz w:val="18"/>
                <w:szCs w:val="18"/>
              </w:rPr>
              <w:t xml:space="preserve">    elif (df["admission_type"] == 'EMERGENCY') &amp; (df["Criticality_Range"]&lt;=3 ) &amp; (df["Criticality_Range"] &gt; 1):</w:t>
            </w:r>
          </w:p>
          <w:p w14:paraId="665C7290" w14:textId="77777777" w:rsidR="0018763A" w:rsidRPr="0018763A" w:rsidRDefault="0018763A" w:rsidP="0018763A">
            <w:pPr>
              <w:pStyle w:val="Text"/>
              <w:rPr>
                <w:sz w:val="18"/>
                <w:szCs w:val="18"/>
              </w:rPr>
            </w:pPr>
            <w:r w:rsidRPr="0018763A">
              <w:rPr>
                <w:sz w:val="18"/>
                <w:szCs w:val="18"/>
              </w:rPr>
              <w:t xml:space="preserve">        return "2"</w:t>
            </w:r>
          </w:p>
          <w:p w14:paraId="03A3F0BB" w14:textId="77777777" w:rsidR="0018763A" w:rsidRPr="0018763A" w:rsidRDefault="0018763A" w:rsidP="0018763A">
            <w:pPr>
              <w:pStyle w:val="Text"/>
              <w:rPr>
                <w:sz w:val="18"/>
                <w:szCs w:val="18"/>
              </w:rPr>
            </w:pPr>
            <w:r w:rsidRPr="0018763A">
              <w:rPr>
                <w:sz w:val="18"/>
                <w:szCs w:val="18"/>
              </w:rPr>
              <w:t xml:space="preserve">    elif (df["Criticality_Range"] == 1):</w:t>
            </w:r>
          </w:p>
          <w:p w14:paraId="4356F76C" w14:textId="77777777" w:rsidR="0018763A" w:rsidRPr="0018763A" w:rsidRDefault="0018763A" w:rsidP="0018763A">
            <w:pPr>
              <w:pStyle w:val="Text"/>
              <w:rPr>
                <w:sz w:val="18"/>
                <w:szCs w:val="18"/>
              </w:rPr>
            </w:pPr>
            <w:r w:rsidRPr="0018763A">
              <w:rPr>
                <w:sz w:val="18"/>
                <w:szCs w:val="18"/>
              </w:rPr>
              <w:t xml:space="preserve">        return "1"</w:t>
            </w:r>
          </w:p>
          <w:p w14:paraId="7A5EBAA1" w14:textId="77777777" w:rsidR="0018763A" w:rsidRPr="0018763A" w:rsidRDefault="0018763A" w:rsidP="0018763A">
            <w:pPr>
              <w:pStyle w:val="Text"/>
              <w:rPr>
                <w:sz w:val="18"/>
                <w:szCs w:val="18"/>
              </w:rPr>
            </w:pPr>
            <w:r w:rsidRPr="0018763A">
              <w:rPr>
                <w:sz w:val="18"/>
                <w:szCs w:val="18"/>
              </w:rPr>
              <w:t xml:space="preserve">    else:</w:t>
            </w:r>
          </w:p>
          <w:p w14:paraId="1F2AAEDF" w14:textId="77777777" w:rsidR="0018763A" w:rsidRPr="0018763A" w:rsidRDefault="0018763A" w:rsidP="0018763A">
            <w:pPr>
              <w:pStyle w:val="Text"/>
              <w:rPr>
                <w:sz w:val="18"/>
                <w:szCs w:val="18"/>
              </w:rPr>
            </w:pPr>
            <w:r w:rsidRPr="0018763A">
              <w:rPr>
                <w:sz w:val="18"/>
                <w:szCs w:val="18"/>
              </w:rPr>
              <w:t xml:space="preserve">        return "0"</w:t>
            </w:r>
          </w:p>
          <w:p w14:paraId="43836891" w14:textId="77777777" w:rsidR="0018763A" w:rsidRPr="0018763A" w:rsidRDefault="0018763A" w:rsidP="0018763A">
            <w:pPr>
              <w:pStyle w:val="Text"/>
              <w:rPr>
                <w:sz w:val="18"/>
                <w:szCs w:val="18"/>
              </w:rPr>
            </w:pPr>
            <w:r w:rsidRPr="0018763A">
              <w:rPr>
                <w:sz w:val="18"/>
                <w:szCs w:val="18"/>
              </w:rPr>
              <w:t xml:space="preserve">    </w:t>
            </w:r>
          </w:p>
          <w:p w14:paraId="234F6E6D" w14:textId="77777777" w:rsidR="0018763A" w:rsidRPr="0018763A" w:rsidRDefault="0018763A" w:rsidP="0018763A">
            <w:pPr>
              <w:pStyle w:val="Text"/>
              <w:rPr>
                <w:sz w:val="18"/>
                <w:szCs w:val="18"/>
              </w:rPr>
            </w:pPr>
            <w:r w:rsidRPr="0018763A">
              <w:rPr>
                <w:sz w:val="18"/>
                <w:szCs w:val="18"/>
              </w:rPr>
              <w:t xml:space="preserve">df["Avg_Criticality"] = df.apply(lambda df:xyz(df),  </w:t>
            </w:r>
          </w:p>
          <w:p w14:paraId="523EC023" w14:textId="394C06B8" w:rsidR="0026010C" w:rsidRPr="00D4059C" w:rsidRDefault="0018763A" w:rsidP="0018763A">
            <w:pPr>
              <w:pStyle w:val="Text"/>
              <w:rPr>
                <w:sz w:val="18"/>
                <w:szCs w:val="18"/>
              </w:rPr>
            </w:pPr>
            <w:r w:rsidRPr="0018763A">
              <w:rPr>
                <w:sz w:val="18"/>
                <w:szCs w:val="18"/>
              </w:rPr>
              <w:t xml:space="preserve">                                      axis = 1)</w:t>
            </w:r>
          </w:p>
          <w:p w14:paraId="2EFBC544" w14:textId="77777777" w:rsidR="00D4059C" w:rsidRDefault="00D4059C" w:rsidP="009541ED">
            <w:pPr>
              <w:pStyle w:val="Text"/>
            </w:pPr>
          </w:p>
          <w:p w14:paraId="13D8B6F4" w14:textId="77777777" w:rsidR="008E4439" w:rsidRDefault="008E4439" w:rsidP="009541ED">
            <w:pPr>
              <w:pStyle w:val="Text"/>
            </w:pPr>
          </w:p>
          <w:p w14:paraId="58E11320" w14:textId="77777777" w:rsidR="00B74D5E" w:rsidRDefault="00531A24" w:rsidP="009541ED">
            <w:pPr>
              <w:pStyle w:val="Text"/>
            </w:pPr>
            <w:r>
              <w:t>Azure Machine Learning Model:</w:t>
            </w:r>
          </w:p>
          <w:p w14:paraId="3042FD37" w14:textId="77777777" w:rsidR="00B74D5E" w:rsidRDefault="00B74D5E" w:rsidP="009541ED">
            <w:pPr>
              <w:pStyle w:val="Text"/>
            </w:pPr>
          </w:p>
          <w:p w14:paraId="3E855C95" w14:textId="640E1368" w:rsidR="00531A24" w:rsidRDefault="00BD24FD" w:rsidP="009541ED">
            <w:pPr>
              <w:pStyle w:val="Text"/>
              <w:rPr>
                <w:rFonts w:cs="Arial"/>
                <w:color w:val="202124"/>
                <w:sz w:val="24"/>
                <w:szCs w:val="24"/>
                <w:shd w:val="clear" w:color="auto" w:fill="FFFFFF"/>
              </w:rPr>
            </w:pPr>
            <w:r w:rsidRPr="00F85F05">
              <w:rPr>
                <w:sz w:val="24"/>
                <w:szCs w:val="24"/>
              </w:rPr>
              <w:t xml:space="preserve">For this </w:t>
            </w:r>
            <w:r w:rsidR="000F12F4" w:rsidRPr="00F85F05">
              <w:rPr>
                <w:sz w:val="24"/>
                <w:szCs w:val="24"/>
              </w:rPr>
              <w:t>project</w:t>
            </w:r>
            <w:r w:rsidR="002D2011" w:rsidRPr="00F85F05">
              <w:rPr>
                <w:sz w:val="24"/>
                <w:szCs w:val="24"/>
              </w:rPr>
              <w:t>,</w:t>
            </w:r>
            <w:r w:rsidRPr="00F85F05">
              <w:rPr>
                <w:sz w:val="24"/>
                <w:szCs w:val="24"/>
              </w:rPr>
              <w:t xml:space="preserve"> we have used </w:t>
            </w:r>
            <w:r w:rsidR="00B74D5E" w:rsidRPr="00F85F05">
              <w:rPr>
                <w:sz w:val="24"/>
                <w:szCs w:val="24"/>
              </w:rPr>
              <w:t>Azure Machine Learning</w:t>
            </w:r>
            <w:r w:rsidR="000F12F4" w:rsidRPr="00F85F05">
              <w:rPr>
                <w:sz w:val="24"/>
                <w:szCs w:val="24"/>
              </w:rPr>
              <w:t xml:space="preserve"> which </w:t>
            </w:r>
            <w:r w:rsidR="008F79FD" w:rsidRPr="00F85F05">
              <w:rPr>
                <w:rFonts w:cs="Arial"/>
                <w:color w:val="202124"/>
                <w:sz w:val="24"/>
                <w:szCs w:val="24"/>
                <w:shd w:val="clear" w:color="auto" w:fill="FFFFFF"/>
              </w:rPr>
              <w:t>is </w:t>
            </w:r>
            <w:r w:rsidR="008F79FD" w:rsidRPr="00B74D5E">
              <w:rPr>
                <w:rFonts w:cs="Arial"/>
                <w:color w:val="202124"/>
                <w:sz w:val="24"/>
                <w:szCs w:val="24"/>
                <w:shd w:val="clear" w:color="auto" w:fill="FFFFFF"/>
              </w:rPr>
              <w:t xml:space="preserve">a workspace where you create, build, </w:t>
            </w:r>
            <w:r w:rsidR="00B74D5E">
              <w:rPr>
                <w:rFonts w:cs="Arial"/>
                <w:color w:val="202124"/>
                <w:sz w:val="24"/>
                <w:szCs w:val="24"/>
                <w:shd w:val="clear" w:color="auto" w:fill="FFFFFF"/>
              </w:rPr>
              <w:t xml:space="preserve">and </w:t>
            </w:r>
            <w:r w:rsidR="008F79FD" w:rsidRPr="00B74D5E">
              <w:rPr>
                <w:rFonts w:cs="Arial"/>
                <w:color w:val="202124"/>
                <w:sz w:val="24"/>
                <w:szCs w:val="24"/>
                <w:shd w:val="clear" w:color="auto" w:fill="FFFFFF"/>
              </w:rPr>
              <w:t xml:space="preserve">train </w:t>
            </w:r>
            <w:r w:rsidR="00395034" w:rsidRPr="00B74D5E">
              <w:rPr>
                <w:rFonts w:cs="Arial"/>
                <w:color w:val="202124"/>
                <w:sz w:val="24"/>
                <w:szCs w:val="24"/>
                <w:shd w:val="clear" w:color="auto" w:fill="FFFFFF"/>
              </w:rPr>
              <w:t>machine</w:t>
            </w:r>
            <w:r w:rsidR="008F79FD" w:rsidRPr="00B74D5E">
              <w:rPr>
                <w:rFonts w:cs="Arial"/>
                <w:color w:val="202124"/>
                <w:sz w:val="24"/>
                <w:szCs w:val="24"/>
                <w:shd w:val="clear" w:color="auto" w:fill="FFFFFF"/>
              </w:rPr>
              <w:t xml:space="preserve"> learning models.</w:t>
            </w:r>
            <w:r w:rsidR="00515C23" w:rsidRPr="00F85F05">
              <w:rPr>
                <w:rFonts w:cs="Arial"/>
                <w:color w:val="202124"/>
                <w:sz w:val="24"/>
                <w:szCs w:val="24"/>
                <w:shd w:val="clear" w:color="auto" w:fill="FFFFFF"/>
              </w:rPr>
              <w:t xml:space="preserve"> It is a </w:t>
            </w:r>
            <w:r w:rsidR="00B74D5E">
              <w:rPr>
                <w:rFonts w:cs="Arial"/>
                <w:color w:val="202124"/>
                <w:sz w:val="24"/>
                <w:szCs w:val="24"/>
                <w:shd w:val="clear" w:color="auto" w:fill="FFFFFF"/>
              </w:rPr>
              <w:t>drag-and-drop</w:t>
            </w:r>
            <w:r w:rsidR="00515C23" w:rsidRPr="00F85F05">
              <w:rPr>
                <w:rFonts w:cs="Arial"/>
                <w:color w:val="202124"/>
                <w:sz w:val="24"/>
                <w:szCs w:val="24"/>
                <w:shd w:val="clear" w:color="auto" w:fill="FFFFFF"/>
              </w:rPr>
              <w:t xml:space="preserve"> tool (Azure Machine Learning Designer) where you can drag the data sets and further process the analysis </w:t>
            </w:r>
            <w:r w:rsidR="00B74D5E">
              <w:rPr>
                <w:rFonts w:cs="Arial"/>
                <w:color w:val="202124"/>
                <w:sz w:val="24"/>
                <w:szCs w:val="24"/>
                <w:shd w:val="clear" w:color="auto" w:fill="FFFFFF"/>
              </w:rPr>
              <w:t>of</w:t>
            </w:r>
            <w:r w:rsidR="00515C23" w:rsidRPr="00F85F05">
              <w:rPr>
                <w:rFonts w:cs="Arial"/>
                <w:color w:val="202124"/>
                <w:sz w:val="24"/>
                <w:szCs w:val="24"/>
                <w:shd w:val="clear" w:color="auto" w:fill="FFFFFF"/>
              </w:rPr>
              <w:t xml:space="preserve"> that data. It offers both no-code and low-code options for projects.</w:t>
            </w:r>
          </w:p>
          <w:p w14:paraId="27BCE4E8" w14:textId="77777777" w:rsidR="0002093B" w:rsidRDefault="0002093B" w:rsidP="009541ED">
            <w:pPr>
              <w:pStyle w:val="Text"/>
              <w:rPr>
                <w:rFonts w:cs="Arial"/>
                <w:color w:val="202124"/>
                <w:sz w:val="24"/>
                <w:szCs w:val="24"/>
                <w:shd w:val="clear" w:color="auto" w:fill="FFFFFF"/>
              </w:rPr>
            </w:pPr>
          </w:p>
          <w:p w14:paraId="4CA66CC6" w14:textId="5245470A" w:rsidR="0002093B" w:rsidRDefault="0002093B" w:rsidP="009541ED">
            <w:pPr>
              <w:pStyle w:val="Text"/>
              <w:rPr>
                <w:rFonts w:cs="Arial"/>
                <w:color w:val="202124"/>
                <w:sz w:val="24"/>
                <w:szCs w:val="24"/>
                <w:shd w:val="clear" w:color="auto" w:fill="FFFFFF"/>
              </w:rPr>
            </w:pPr>
            <w:r>
              <w:rPr>
                <w:rFonts w:cs="Arial"/>
                <w:color w:val="202124"/>
                <w:sz w:val="24"/>
                <w:szCs w:val="24"/>
                <w:shd w:val="clear" w:color="auto" w:fill="FFFFFF"/>
              </w:rPr>
              <w:t xml:space="preserve">Building A </w:t>
            </w:r>
            <w:r w:rsidR="00395034">
              <w:rPr>
                <w:rFonts w:cs="Arial"/>
                <w:color w:val="202124"/>
                <w:sz w:val="24"/>
                <w:szCs w:val="24"/>
                <w:shd w:val="clear" w:color="auto" w:fill="FFFFFF"/>
              </w:rPr>
              <w:t>Model:</w:t>
            </w:r>
            <w:r>
              <w:rPr>
                <w:rFonts w:cs="Arial"/>
                <w:color w:val="202124"/>
                <w:sz w:val="24"/>
                <w:szCs w:val="24"/>
                <w:shd w:val="clear" w:color="auto" w:fill="FFFFFF"/>
              </w:rPr>
              <w:t xml:space="preserve"> </w:t>
            </w:r>
          </w:p>
          <w:p w14:paraId="65261363" w14:textId="77777777" w:rsidR="00251772" w:rsidRDefault="00251772" w:rsidP="009541ED">
            <w:pPr>
              <w:pStyle w:val="Text"/>
              <w:rPr>
                <w:rFonts w:cs="Arial"/>
                <w:color w:val="202124"/>
                <w:sz w:val="24"/>
                <w:szCs w:val="24"/>
                <w:shd w:val="clear" w:color="auto" w:fill="FFFFFF"/>
              </w:rPr>
            </w:pPr>
          </w:p>
          <w:p w14:paraId="466A9420" w14:textId="6026CA36" w:rsidR="00251772" w:rsidRDefault="00251772" w:rsidP="0080148F">
            <w:pPr>
              <w:pStyle w:val="Text"/>
              <w:numPr>
                <w:ilvl w:val="0"/>
                <w:numId w:val="8"/>
              </w:numPr>
              <w:rPr>
                <w:rFonts w:cs="Arial"/>
                <w:color w:val="202124"/>
                <w:sz w:val="24"/>
                <w:szCs w:val="24"/>
                <w:shd w:val="clear" w:color="auto" w:fill="FFFFFF"/>
              </w:rPr>
            </w:pPr>
            <w:r>
              <w:rPr>
                <w:rFonts w:cs="Arial"/>
                <w:color w:val="202124"/>
                <w:sz w:val="24"/>
                <w:szCs w:val="24"/>
                <w:shd w:val="clear" w:color="auto" w:fill="FFFFFF"/>
              </w:rPr>
              <w:t xml:space="preserve">Create a blank project </w:t>
            </w:r>
            <w:r w:rsidR="00395034">
              <w:rPr>
                <w:rFonts w:cs="Arial"/>
                <w:color w:val="202124"/>
                <w:sz w:val="24"/>
                <w:szCs w:val="24"/>
                <w:shd w:val="clear" w:color="auto" w:fill="FFFFFF"/>
              </w:rPr>
              <w:t xml:space="preserve">then drag the uploaded dataset </w:t>
            </w:r>
            <w:r w:rsidR="00BE0FB6">
              <w:rPr>
                <w:rFonts w:cs="Arial"/>
                <w:color w:val="202124"/>
                <w:sz w:val="24"/>
                <w:szCs w:val="24"/>
                <w:shd w:val="clear" w:color="auto" w:fill="FFFFFF"/>
              </w:rPr>
              <w:t>into</w:t>
            </w:r>
            <w:r w:rsidR="00395034">
              <w:rPr>
                <w:rFonts w:cs="Arial"/>
                <w:color w:val="202124"/>
                <w:sz w:val="24"/>
                <w:szCs w:val="24"/>
                <w:shd w:val="clear" w:color="auto" w:fill="FFFFFF"/>
              </w:rPr>
              <w:t xml:space="preserve"> the experiment </w:t>
            </w:r>
          </w:p>
          <w:p w14:paraId="19021FED" w14:textId="63B58FED" w:rsidR="000E01C3" w:rsidRDefault="000E01C3" w:rsidP="0080148F">
            <w:pPr>
              <w:pStyle w:val="Text"/>
              <w:numPr>
                <w:ilvl w:val="0"/>
                <w:numId w:val="8"/>
              </w:numPr>
              <w:rPr>
                <w:rFonts w:cs="Arial"/>
                <w:color w:val="202124"/>
                <w:sz w:val="24"/>
                <w:szCs w:val="24"/>
                <w:shd w:val="clear" w:color="auto" w:fill="FFFFFF"/>
              </w:rPr>
            </w:pPr>
            <w:r>
              <w:rPr>
                <w:rFonts w:cs="Arial"/>
                <w:color w:val="202124"/>
                <w:sz w:val="24"/>
                <w:szCs w:val="24"/>
                <w:shd w:val="clear" w:color="auto" w:fill="FFFFFF"/>
              </w:rPr>
              <w:t xml:space="preserve">Drag and drop the select </w:t>
            </w:r>
            <w:r w:rsidR="003679D0">
              <w:rPr>
                <w:rFonts w:cs="Arial"/>
                <w:color w:val="202124"/>
                <w:sz w:val="24"/>
                <w:szCs w:val="24"/>
                <w:shd w:val="clear" w:color="auto" w:fill="FFFFFF"/>
              </w:rPr>
              <w:t xml:space="preserve">columns in </w:t>
            </w:r>
            <w:r w:rsidR="00443999">
              <w:rPr>
                <w:rFonts w:cs="Arial"/>
                <w:color w:val="202124"/>
                <w:sz w:val="24"/>
                <w:szCs w:val="24"/>
                <w:shd w:val="clear" w:color="auto" w:fill="FFFFFF"/>
              </w:rPr>
              <w:t xml:space="preserve">the </w:t>
            </w:r>
            <w:r w:rsidR="003679D0">
              <w:rPr>
                <w:rFonts w:cs="Arial"/>
                <w:color w:val="202124"/>
                <w:sz w:val="24"/>
                <w:szCs w:val="24"/>
                <w:shd w:val="clear" w:color="auto" w:fill="FFFFFF"/>
              </w:rPr>
              <w:t xml:space="preserve">dataset item </w:t>
            </w:r>
            <w:r w:rsidR="00443999">
              <w:rPr>
                <w:rFonts w:cs="Arial"/>
                <w:color w:val="202124"/>
                <w:sz w:val="24"/>
                <w:szCs w:val="24"/>
                <w:shd w:val="clear" w:color="auto" w:fill="FFFFFF"/>
              </w:rPr>
              <w:t>after the data set</w:t>
            </w:r>
          </w:p>
          <w:p w14:paraId="31E9D3BE" w14:textId="5C7F7AFC" w:rsidR="005E3EDD" w:rsidRDefault="005E3EDD" w:rsidP="0080148F">
            <w:pPr>
              <w:pStyle w:val="Text"/>
              <w:numPr>
                <w:ilvl w:val="0"/>
                <w:numId w:val="8"/>
              </w:numPr>
              <w:rPr>
                <w:rFonts w:cs="Arial"/>
                <w:color w:val="202124"/>
                <w:sz w:val="24"/>
                <w:szCs w:val="24"/>
                <w:shd w:val="clear" w:color="auto" w:fill="FFFFFF"/>
              </w:rPr>
            </w:pPr>
            <w:r>
              <w:rPr>
                <w:rFonts w:cs="Arial"/>
                <w:color w:val="202124"/>
                <w:sz w:val="24"/>
                <w:szCs w:val="24"/>
                <w:shd w:val="clear" w:color="auto" w:fill="FFFFFF"/>
              </w:rPr>
              <w:t>Next</w:t>
            </w:r>
            <w:r w:rsidR="004A73AD">
              <w:rPr>
                <w:rFonts w:cs="Arial"/>
                <w:color w:val="202124"/>
                <w:sz w:val="24"/>
                <w:szCs w:val="24"/>
                <w:shd w:val="clear" w:color="auto" w:fill="FFFFFF"/>
              </w:rPr>
              <w:t>,</w:t>
            </w:r>
            <w:r>
              <w:rPr>
                <w:rFonts w:cs="Arial"/>
                <w:color w:val="202124"/>
                <w:sz w:val="24"/>
                <w:szCs w:val="24"/>
                <w:shd w:val="clear" w:color="auto" w:fill="FFFFFF"/>
              </w:rPr>
              <w:t xml:space="preserve"> we launched the column selector for the above item and select all the dependent and independent variables from our dataset</w:t>
            </w:r>
          </w:p>
          <w:p w14:paraId="66D0CBA8" w14:textId="3E353643" w:rsidR="00B15AA8" w:rsidRDefault="00B15AA8" w:rsidP="0080148F">
            <w:pPr>
              <w:pStyle w:val="Text"/>
              <w:numPr>
                <w:ilvl w:val="0"/>
                <w:numId w:val="8"/>
              </w:numPr>
              <w:rPr>
                <w:rFonts w:cs="Arial"/>
                <w:color w:val="202124"/>
                <w:sz w:val="24"/>
                <w:szCs w:val="24"/>
                <w:shd w:val="clear" w:color="auto" w:fill="FFFFFF"/>
              </w:rPr>
            </w:pPr>
            <w:r>
              <w:rPr>
                <w:rFonts w:cs="Arial"/>
                <w:color w:val="202124"/>
                <w:sz w:val="24"/>
                <w:szCs w:val="24"/>
                <w:shd w:val="clear" w:color="auto" w:fill="FFFFFF"/>
              </w:rPr>
              <w:t>Now we add the split data item to the columns item</w:t>
            </w:r>
            <w:r w:rsidR="00BB12B8">
              <w:rPr>
                <w:rFonts w:cs="Arial"/>
                <w:color w:val="202124"/>
                <w:sz w:val="24"/>
                <w:szCs w:val="24"/>
                <w:shd w:val="clear" w:color="auto" w:fill="FFFFFF"/>
              </w:rPr>
              <w:t xml:space="preserve"> and specify the train and test data split range </w:t>
            </w:r>
          </w:p>
          <w:p w14:paraId="06F0727F" w14:textId="53AC153A" w:rsidR="00294FA1" w:rsidRDefault="00294FA1" w:rsidP="0080148F">
            <w:pPr>
              <w:pStyle w:val="Text"/>
              <w:numPr>
                <w:ilvl w:val="0"/>
                <w:numId w:val="8"/>
              </w:numPr>
              <w:rPr>
                <w:rFonts w:cs="Arial"/>
                <w:color w:val="202124"/>
                <w:sz w:val="24"/>
                <w:szCs w:val="24"/>
                <w:shd w:val="clear" w:color="auto" w:fill="FFFFFF"/>
              </w:rPr>
            </w:pPr>
            <w:r>
              <w:rPr>
                <w:rFonts w:cs="Arial"/>
                <w:color w:val="202124"/>
                <w:sz w:val="24"/>
                <w:szCs w:val="24"/>
                <w:shd w:val="clear" w:color="auto" w:fill="FFFFFF"/>
              </w:rPr>
              <w:t xml:space="preserve">Then we connect the training data split from </w:t>
            </w:r>
            <w:r w:rsidR="00935CC8">
              <w:rPr>
                <w:rFonts w:cs="Arial"/>
                <w:color w:val="202124"/>
                <w:sz w:val="24"/>
                <w:szCs w:val="24"/>
                <w:shd w:val="clear" w:color="auto" w:fill="FFFFFF"/>
              </w:rPr>
              <w:t xml:space="preserve">the </w:t>
            </w:r>
            <w:r>
              <w:rPr>
                <w:rFonts w:cs="Arial"/>
                <w:color w:val="202124"/>
                <w:sz w:val="24"/>
                <w:szCs w:val="24"/>
                <w:shd w:val="clear" w:color="auto" w:fill="FFFFFF"/>
              </w:rPr>
              <w:t xml:space="preserve">above item </w:t>
            </w:r>
            <w:r w:rsidR="00935CC8">
              <w:rPr>
                <w:rFonts w:cs="Arial"/>
                <w:color w:val="202124"/>
                <w:sz w:val="24"/>
                <w:szCs w:val="24"/>
                <w:shd w:val="clear" w:color="auto" w:fill="FFFFFF"/>
              </w:rPr>
              <w:t>to the train model item and add the machine learning model</w:t>
            </w:r>
            <w:r w:rsidR="005E5403">
              <w:rPr>
                <w:rFonts w:cs="Arial"/>
                <w:color w:val="202124"/>
                <w:sz w:val="24"/>
                <w:szCs w:val="24"/>
                <w:shd w:val="clear" w:color="auto" w:fill="FFFFFF"/>
              </w:rPr>
              <w:t>(</w:t>
            </w:r>
            <w:r w:rsidR="005E5403" w:rsidRPr="005E5403">
              <w:rPr>
                <w:rFonts w:cs="Arial"/>
                <w:color w:val="202124"/>
                <w:sz w:val="24"/>
                <w:szCs w:val="24"/>
                <w:shd w:val="clear" w:color="auto" w:fill="FFFFFF"/>
              </w:rPr>
              <w:t>Two-Class Boosted Decision Tree</w:t>
            </w:r>
            <w:r w:rsidR="005E5403">
              <w:rPr>
                <w:rFonts w:cs="Arial"/>
                <w:color w:val="202124"/>
                <w:sz w:val="24"/>
                <w:szCs w:val="24"/>
                <w:shd w:val="clear" w:color="auto" w:fill="FFFFFF"/>
              </w:rPr>
              <w:t>)</w:t>
            </w:r>
            <w:r w:rsidR="00935CC8">
              <w:rPr>
                <w:rFonts w:cs="Arial"/>
                <w:color w:val="202124"/>
                <w:sz w:val="24"/>
                <w:szCs w:val="24"/>
                <w:shd w:val="clear" w:color="auto" w:fill="FFFFFF"/>
              </w:rPr>
              <w:t xml:space="preserve"> to the </w:t>
            </w:r>
            <w:r w:rsidR="004A73AD">
              <w:rPr>
                <w:rFonts w:cs="Arial"/>
                <w:color w:val="202124"/>
                <w:sz w:val="24"/>
                <w:szCs w:val="24"/>
                <w:shd w:val="clear" w:color="auto" w:fill="FFFFFF"/>
              </w:rPr>
              <w:t>train</w:t>
            </w:r>
            <w:r w:rsidR="008073AB">
              <w:rPr>
                <w:rFonts w:cs="Arial"/>
                <w:color w:val="202124"/>
                <w:sz w:val="24"/>
                <w:szCs w:val="24"/>
                <w:shd w:val="clear" w:color="auto" w:fill="FFFFFF"/>
              </w:rPr>
              <w:t xml:space="preserve"> model</w:t>
            </w:r>
          </w:p>
          <w:p w14:paraId="6582B9B6" w14:textId="75B87643" w:rsidR="008073AB" w:rsidRDefault="008073AB" w:rsidP="0080148F">
            <w:pPr>
              <w:pStyle w:val="Text"/>
              <w:numPr>
                <w:ilvl w:val="0"/>
                <w:numId w:val="8"/>
              </w:numPr>
              <w:rPr>
                <w:rFonts w:cs="Arial"/>
                <w:color w:val="202124"/>
                <w:sz w:val="24"/>
                <w:szCs w:val="24"/>
                <w:shd w:val="clear" w:color="auto" w:fill="FFFFFF"/>
              </w:rPr>
            </w:pPr>
            <w:r>
              <w:rPr>
                <w:rFonts w:cs="Arial"/>
                <w:color w:val="202124"/>
                <w:sz w:val="24"/>
                <w:szCs w:val="24"/>
                <w:shd w:val="clear" w:color="auto" w:fill="FFFFFF"/>
              </w:rPr>
              <w:t>At this step</w:t>
            </w:r>
            <w:r w:rsidR="004A73AD">
              <w:rPr>
                <w:rFonts w:cs="Arial"/>
                <w:color w:val="202124"/>
                <w:sz w:val="24"/>
                <w:szCs w:val="24"/>
                <w:shd w:val="clear" w:color="auto" w:fill="FFFFFF"/>
              </w:rPr>
              <w:t>,</w:t>
            </w:r>
            <w:r>
              <w:rPr>
                <w:rFonts w:cs="Arial"/>
                <w:color w:val="202124"/>
                <w:sz w:val="24"/>
                <w:szCs w:val="24"/>
                <w:shd w:val="clear" w:color="auto" w:fill="FFFFFF"/>
              </w:rPr>
              <w:t xml:space="preserve"> the model will be trained </w:t>
            </w:r>
            <w:r w:rsidR="001509E8">
              <w:rPr>
                <w:rFonts w:cs="Arial"/>
                <w:color w:val="202124"/>
                <w:sz w:val="24"/>
                <w:szCs w:val="24"/>
                <w:shd w:val="clear" w:color="auto" w:fill="FFFFFF"/>
              </w:rPr>
              <w:t>using the train data and specified machine learning model</w:t>
            </w:r>
          </w:p>
          <w:p w14:paraId="028542B7" w14:textId="620BE22E" w:rsidR="001509E8" w:rsidRDefault="00B4147B" w:rsidP="0080148F">
            <w:pPr>
              <w:pStyle w:val="Text"/>
              <w:numPr>
                <w:ilvl w:val="0"/>
                <w:numId w:val="8"/>
              </w:numPr>
              <w:rPr>
                <w:rFonts w:cs="Arial"/>
                <w:color w:val="202124"/>
                <w:sz w:val="24"/>
                <w:szCs w:val="24"/>
                <w:shd w:val="clear" w:color="auto" w:fill="FFFFFF"/>
              </w:rPr>
            </w:pPr>
            <w:r>
              <w:rPr>
                <w:rFonts w:cs="Arial"/>
                <w:color w:val="202124"/>
                <w:sz w:val="24"/>
                <w:szCs w:val="24"/>
                <w:shd w:val="clear" w:color="auto" w:fill="FFFFFF"/>
              </w:rPr>
              <w:t xml:space="preserve">Later we connect the output of </w:t>
            </w:r>
            <w:r w:rsidR="004A73AD">
              <w:rPr>
                <w:rFonts w:cs="Arial"/>
                <w:color w:val="202124"/>
                <w:sz w:val="24"/>
                <w:szCs w:val="24"/>
                <w:shd w:val="clear" w:color="auto" w:fill="FFFFFF"/>
              </w:rPr>
              <w:t xml:space="preserve">the </w:t>
            </w:r>
            <w:r>
              <w:rPr>
                <w:rFonts w:cs="Arial"/>
                <w:color w:val="202124"/>
                <w:sz w:val="24"/>
                <w:szCs w:val="24"/>
                <w:shd w:val="clear" w:color="auto" w:fill="FFFFFF"/>
              </w:rPr>
              <w:t xml:space="preserve">train model </w:t>
            </w:r>
            <w:r w:rsidR="006A120F">
              <w:rPr>
                <w:rFonts w:cs="Arial"/>
                <w:color w:val="202124"/>
                <w:sz w:val="24"/>
                <w:szCs w:val="24"/>
                <w:shd w:val="clear" w:color="auto" w:fill="FFFFFF"/>
              </w:rPr>
              <w:t xml:space="preserve">and the test data from </w:t>
            </w:r>
            <w:r w:rsidR="004A73AD">
              <w:rPr>
                <w:rFonts w:cs="Arial"/>
                <w:color w:val="202124"/>
                <w:sz w:val="24"/>
                <w:szCs w:val="24"/>
                <w:shd w:val="clear" w:color="auto" w:fill="FFFFFF"/>
              </w:rPr>
              <w:t xml:space="preserve">the split data item </w:t>
            </w:r>
            <w:r>
              <w:rPr>
                <w:rFonts w:cs="Arial"/>
                <w:color w:val="202124"/>
                <w:sz w:val="24"/>
                <w:szCs w:val="24"/>
                <w:shd w:val="clear" w:color="auto" w:fill="FFFFFF"/>
              </w:rPr>
              <w:t>t</w:t>
            </w:r>
            <w:r w:rsidR="006A120F">
              <w:rPr>
                <w:rFonts w:cs="Arial"/>
                <w:color w:val="202124"/>
                <w:sz w:val="24"/>
                <w:szCs w:val="24"/>
                <w:shd w:val="clear" w:color="auto" w:fill="FFFFFF"/>
              </w:rPr>
              <w:t>o</w:t>
            </w:r>
            <w:r>
              <w:rPr>
                <w:rFonts w:cs="Arial"/>
                <w:color w:val="202124"/>
                <w:sz w:val="24"/>
                <w:szCs w:val="24"/>
                <w:shd w:val="clear" w:color="auto" w:fill="FFFFFF"/>
              </w:rPr>
              <w:t xml:space="preserve"> </w:t>
            </w:r>
            <w:r w:rsidR="004D4C12">
              <w:rPr>
                <w:rFonts w:cs="Arial"/>
                <w:color w:val="202124"/>
                <w:sz w:val="24"/>
                <w:szCs w:val="24"/>
                <w:shd w:val="clear" w:color="auto" w:fill="FFFFFF"/>
              </w:rPr>
              <w:t xml:space="preserve">score model item </w:t>
            </w:r>
            <w:r w:rsidR="004A73AD">
              <w:rPr>
                <w:rFonts w:cs="Arial"/>
                <w:color w:val="202124"/>
                <w:sz w:val="24"/>
                <w:szCs w:val="24"/>
                <w:shd w:val="clear" w:color="auto" w:fill="FFFFFF"/>
              </w:rPr>
              <w:t>to test how well our model is working on test data</w:t>
            </w:r>
          </w:p>
          <w:p w14:paraId="408AB58E" w14:textId="66DBAC88" w:rsidR="004A73AD" w:rsidRDefault="004A73AD" w:rsidP="0080148F">
            <w:pPr>
              <w:pStyle w:val="Text"/>
              <w:numPr>
                <w:ilvl w:val="0"/>
                <w:numId w:val="8"/>
              </w:numPr>
              <w:rPr>
                <w:rFonts w:cs="Arial"/>
                <w:color w:val="202124"/>
                <w:sz w:val="24"/>
                <w:szCs w:val="24"/>
                <w:shd w:val="clear" w:color="auto" w:fill="FFFFFF"/>
              </w:rPr>
            </w:pPr>
            <w:r>
              <w:rPr>
                <w:rFonts w:cs="Arial"/>
                <w:color w:val="202124"/>
                <w:sz w:val="24"/>
                <w:szCs w:val="24"/>
                <w:shd w:val="clear" w:color="auto" w:fill="FFFFFF"/>
              </w:rPr>
              <w:t>Finally</w:t>
            </w:r>
            <w:r w:rsidR="007942AE">
              <w:rPr>
                <w:rFonts w:cs="Arial"/>
                <w:color w:val="202124"/>
                <w:sz w:val="24"/>
                <w:szCs w:val="24"/>
                <w:shd w:val="clear" w:color="auto" w:fill="FFFFFF"/>
              </w:rPr>
              <w:t xml:space="preserve"> we add the evaluate model item and connect it to score model to view the accuracy and predictions</w:t>
            </w:r>
          </w:p>
          <w:p w14:paraId="40ABA9DC" w14:textId="77777777" w:rsidR="00BB12B8" w:rsidRDefault="00BB12B8" w:rsidP="009541ED">
            <w:pPr>
              <w:pStyle w:val="Text"/>
              <w:rPr>
                <w:rFonts w:cs="Arial"/>
                <w:color w:val="202124"/>
                <w:sz w:val="24"/>
                <w:szCs w:val="24"/>
                <w:shd w:val="clear" w:color="auto" w:fill="FFFFFF"/>
              </w:rPr>
            </w:pPr>
          </w:p>
          <w:p w14:paraId="4D019077" w14:textId="77777777" w:rsidR="00395034" w:rsidRDefault="00395034" w:rsidP="009541ED">
            <w:pPr>
              <w:pStyle w:val="Text"/>
            </w:pPr>
          </w:p>
          <w:p w14:paraId="592A3C18" w14:textId="77777777" w:rsidR="00436536" w:rsidRDefault="00436536" w:rsidP="009541ED">
            <w:pPr>
              <w:pStyle w:val="Text"/>
            </w:pPr>
          </w:p>
          <w:p w14:paraId="54745185" w14:textId="77777777" w:rsidR="00436536" w:rsidRDefault="00436536" w:rsidP="009541ED">
            <w:pPr>
              <w:pStyle w:val="Text"/>
            </w:pPr>
          </w:p>
          <w:p w14:paraId="040CA406" w14:textId="77777777" w:rsidR="000D4E70" w:rsidRDefault="000D4E70" w:rsidP="009541ED">
            <w:pPr>
              <w:pStyle w:val="Text"/>
            </w:pPr>
          </w:p>
          <w:p w14:paraId="500477C6" w14:textId="77777777" w:rsidR="000D4E70" w:rsidRDefault="000D4E70" w:rsidP="009541ED">
            <w:pPr>
              <w:pStyle w:val="Text"/>
            </w:pPr>
          </w:p>
          <w:p w14:paraId="710E59BC" w14:textId="5673D90B" w:rsidR="00436536" w:rsidRDefault="00772A0D" w:rsidP="009541ED">
            <w:pPr>
              <w:pStyle w:val="Text"/>
            </w:pPr>
            <w:r w:rsidRPr="00772A0D">
              <w:rPr>
                <w:noProof/>
              </w:rPr>
              <w:drawing>
                <wp:inline distT="0" distB="0" distL="0" distR="0" wp14:anchorId="7A401A9D" wp14:editId="0849E1F0">
                  <wp:extent cx="5500370" cy="3712845"/>
                  <wp:effectExtent l="0" t="0" r="5080" b="1905"/>
                  <wp:docPr id="9" name="Content Placeholder 8" descr="Graphical user interface&#10;&#10;Description automatically generated">
                    <a:extLst xmlns:a="http://schemas.openxmlformats.org/drawingml/2006/main">
                      <a:ext uri="{FF2B5EF4-FFF2-40B4-BE49-F238E27FC236}">
                        <a16:creationId xmlns:a16="http://schemas.microsoft.com/office/drawing/2014/main" id="{A28E8B23-ED16-758A-3579-1E703E9DB6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Graphical user interface&#10;&#10;Description automatically generated">
                            <a:extLst>
                              <a:ext uri="{FF2B5EF4-FFF2-40B4-BE49-F238E27FC236}">
                                <a16:creationId xmlns:a16="http://schemas.microsoft.com/office/drawing/2014/main" id="{A28E8B23-ED16-758A-3579-1E703E9DB69C}"/>
                              </a:ext>
                            </a:extLst>
                          </pic:cNvPr>
                          <pic:cNvPicPr>
                            <a:picLocks noGrp="1" noChangeAspect="1"/>
                          </pic:cNvPicPr>
                        </pic:nvPicPr>
                        <pic:blipFill>
                          <a:blip r:embed="rId22"/>
                          <a:stretch>
                            <a:fillRect/>
                          </a:stretch>
                        </pic:blipFill>
                        <pic:spPr>
                          <a:xfrm>
                            <a:off x="0" y="0"/>
                            <a:ext cx="5500370" cy="3712845"/>
                          </a:xfrm>
                          <a:prstGeom prst="rect">
                            <a:avLst/>
                          </a:prstGeom>
                        </pic:spPr>
                      </pic:pic>
                    </a:graphicData>
                  </a:graphic>
                </wp:inline>
              </w:drawing>
            </w:r>
          </w:p>
          <w:p w14:paraId="5908D813" w14:textId="77777777" w:rsidR="00436536" w:rsidRDefault="00436536" w:rsidP="009541ED">
            <w:pPr>
              <w:pStyle w:val="Text"/>
            </w:pPr>
          </w:p>
          <w:p w14:paraId="54F2C132" w14:textId="77777777" w:rsidR="00772A0D" w:rsidRPr="00F85F05" w:rsidRDefault="00772A0D" w:rsidP="009541ED">
            <w:pPr>
              <w:pStyle w:val="Text"/>
            </w:pPr>
          </w:p>
          <w:p w14:paraId="4FAF6C9D" w14:textId="77777777" w:rsidR="000F0E71" w:rsidRDefault="000F0E71" w:rsidP="009541ED">
            <w:pPr>
              <w:pStyle w:val="Text"/>
            </w:pPr>
          </w:p>
          <w:p w14:paraId="0356E37C" w14:textId="77777777" w:rsidR="000F0E71" w:rsidRDefault="000F0E71" w:rsidP="009541ED">
            <w:pPr>
              <w:pStyle w:val="Text"/>
            </w:pPr>
          </w:p>
          <w:p w14:paraId="27357045" w14:textId="545ECFCD" w:rsidR="000F12F4" w:rsidRDefault="000D4E70" w:rsidP="009541ED">
            <w:pPr>
              <w:pStyle w:val="Text"/>
              <w:rPr>
                <w:b/>
                <w:bCs/>
              </w:rPr>
            </w:pPr>
            <w:r>
              <w:rPr>
                <w:b/>
                <w:bCs/>
              </w:rPr>
              <w:t xml:space="preserve">                                           </w:t>
            </w:r>
            <w:r w:rsidRPr="000D4E70">
              <w:rPr>
                <w:b/>
                <w:bCs/>
              </w:rPr>
              <w:t>Columns Selected</w:t>
            </w:r>
          </w:p>
          <w:p w14:paraId="22BF1E80" w14:textId="77777777" w:rsidR="000D4E70" w:rsidRDefault="000D4E70" w:rsidP="009541ED">
            <w:pPr>
              <w:pStyle w:val="Text"/>
              <w:rPr>
                <w:b/>
                <w:bCs/>
              </w:rPr>
            </w:pPr>
          </w:p>
          <w:p w14:paraId="76921A45" w14:textId="00670A53" w:rsidR="000D4E70" w:rsidRDefault="000D4E70" w:rsidP="009541ED">
            <w:pPr>
              <w:pStyle w:val="Text"/>
            </w:pPr>
            <w:r w:rsidRPr="000D4E70">
              <w:rPr>
                <w:noProof/>
              </w:rPr>
              <w:drawing>
                <wp:inline distT="0" distB="0" distL="0" distR="0" wp14:anchorId="0C03D478" wp14:editId="09FAA98F">
                  <wp:extent cx="5500370" cy="2911475"/>
                  <wp:effectExtent l="0" t="0" r="5080" b="3175"/>
                  <wp:docPr id="6" name="Content Placeholder 5" descr="Graphical user interface, application&#10;&#10;Description automatically generated">
                    <a:extLst xmlns:a="http://schemas.openxmlformats.org/drawingml/2006/main">
                      <a:ext uri="{FF2B5EF4-FFF2-40B4-BE49-F238E27FC236}">
                        <a16:creationId xmlns:a16="http://schemas.microsoft.com/office/drawing/2014/main" id="{D7BDD36E-A518-B0DC-D1D3-A5E25CEAAC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Graphical user interface, application&#10;&#10;Description automatically generated">
                            <a:extLst>
                              <a:ext uri="{FF2B5EF4-FFF2-40B4-BE49-F238E27FC236}">
                                <a16:creationId xmlns:a16="http://schemas.microsoft.com/office/drawing/2014/main" id="{D7BDD36E-A518-B0DC-D1D3-A5E25CEAACA9}"/>
                              </a:ext>
                            </a:extLst>
                          </pic:cNvPr>
                          <pic:cNvPicPr>
                            <a:picLocks noGrp="1" noChangeAspect="1"/>
                          </pic:cNvPicPr>
                        </pic:nvPicPr>
                        <pic:blipFill>
                          <a:blip r:embed="rId23"/>
                          <a:stretch>
                            <a:fillRect/>
                          </a:stretch>
                        </pic:blipFill>
                        <pic:spPr>
                          <a:xfrm>
                            <a:off x="0" y="0"/>
                            <a:ext cx="5500370" cy="2911475"/>
                          </a:xfrm>
                          <a:prstGeom prst="rect">
                            <a:avLst/>
                          </a:prstGeom>
                        </pic:spPr>
                      </pic:pic>
                    </a:graphicData>
                  </a:graphic>
                </wp:inline>
              </w:drawing>
            </w:r>
          </w:p>
          <w:p w14:paraId="2703E360" w14:textId="77777777" w:rsidR="000D4E70" w:rsidRDefault="000D4E70" w:rsidP="009541ED">
            <w:pPr>
              <w:pStyle w:val="Text"/>
            </w:pPr>
          </w:p>
          <w:p w14:paraId="0EC872AB" w14:textId="77777777" w:rsidR="000D4E70" w:rsidRDefault="000D4E70" w:rsidP="009541ED">
            <w:pPr>
              <w:pStyle w:val="Text"/>
            </w:pPr>
          </w:p>
          <w:p w14:paraId="0359A80B" w14:textId="77777777" w:rsidR="003A6045" w:rsidRDefault="003A6045" w:rsidP="009541ED">
            <w:pPr>
              <w:pStyle w:val="Text"/>
            </w:pPr>
          </w:p>
          <w:p w14:paraId="3C3A2225" w14:textId="498AFCEA" w:rsidR="003A6045" w:rsidRDefault="00410A00" w:rsidP="009541ED">
            <w:pPr>
              <w:pStyle w:val="Text"/>
              <w:rPr>
                <w:b/>
                <w:bCs/>
              </w:rPr>
            </w:pPr>
            <w:r w:rsidRPr="00410A00">
              <w:rPr>
                <w:b/>
                <w:bCs/>
              </w:rPr>
              <w:t>Score Model &amp; Evaluate Results</w:t>
            </w:r>
          </w:p>
          <w:p w14:paraId="77E760EA" w14:textId="77777777" w:rsidR="00410A00" w:rsidRDefault="00410A00" w:rsidP="009541ED">
            <w:pPr>
              <w:pStyle w:val="Text"/>
              <w:rPr>
                <w:b/>
                <w:bCs/>
              </w:rPr>
            </w:pPr>
          </w:p>
          <w:p w14:paraId="322312D1" w14:textId="1938CBEF" w:rsidR="00410A00" w:rsidRDefault="00410A00" w:rsidP="009541ED">
            <w:pPr>
              <w:pStyle w:val="Text"/>
            </w:pPr>
            <w:r w:rsidRPr="00410A00">
              <w:rPr>
                <w:noProof/>
              </w:rPr>
              <w:drawing>
                <wp:inline distT="0" distB="0" distL="0" distR="0" wp14:anchorId="32F448D9" wp14:editId="609B6913">
                  <wp:extent cx="4974336" cy="2039477"/>
                  <wp:effectExtent l="0" t="0" r="0" b="0"/>
                  <wp:docPr id="8" name="Picture 8" descr="Table&#10;&#10;Description automatically generated">
                    <a:extLst xmlns:a="http://schemas.openxmlformats.org/drawingml/2006/main">
                      <a:ext uri="{FF2B5EF4-FFF2-40B4-BE49-F238E27FC236}">
                        <a16:creationId xmlns:a16="http://schemas.microsoft.com/office/drawing/2014/main" id="{B2C7002E-E78A-347B-F812-7D6228424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able&#10;&#10;Description automatically generated">
                            <a:extLst>
                              <a:ext uri="{FF2B5EF4-FFF2-40B4-BE49-F238E27FC236}">
                                <a16:creationId xmlns:a16="http://schemas.microsoft.com/office/drawing/2014/main" id="{B2C7002E-E78A-347B-F812-7D6228424D66}"/>
                              </a:ext>
                            </a:extLst>
                          </pic:cNvPr>
                          <pic:cNvPicPr>
                            <a:picLocks noChangeAspect="1"/>
                          </pic:cNvPicPr>
                        </pic:nvPicPr>
                        <pic:blipFill>
                          <a:blip r:embed="rId24"/>
                          <a:stretch>
                            <a:fillRect/>
                          </a:stretch>
                        </pic:blipFill>
                        <pic:spPr>
                          <a:xfrm>
                            <a:off x="0" y="0"/>
                            <a:ext cx="4974336" cy="2039477"/>
                          </a:xfrm>
                          <a:prstGeom prst="rect">
                            <a:avLst/>
                          </a:prstGeom>
                        </pic:spPr>
                      </pic:pic>
                    </a:graphicData>
                  </a:graphic>
                </wp:inline>
              </w:drawing>
            </w:r>
          </w:p>
          <w:p w14:paraId="3742246C" w14:textId="77777777" w:rsidR="00410A00" w:rsidRDefault="00410A00" w:rsidP="009541ED">
            <w:pPr>
              <w:pStyle w:val="Text"/>
            </w:pPr>
          </w:p>
          <w:p w14:paraId="76BE9BF8" w14:textId="77777777" w:rsidR="00410A00" w:rsidRDefault="00410A00" w:rsidP="009541ED">
            <w:pPr>
              <w:pStyle w:val="Text"/>
            </w:pPr>
          </w:p>
          <w:p w14:paraId="05BE604B" w14:textId="77777777" w:rsidR="00410A00" w:rsidRDefault="00410A00" w:rsidP="009541ED">
            <w:pPr>
              <w:pStyle w:val="Text"/>
            </w:pPr>
          </w:p>
          <w:p w14:paraId="186DC99C" w14:textId="77777777" w:rsidR="00C41B15" w:rsidRDefault="00C41B15" w:rsidP="009541ED">
            <w:pPr>
              <w:pStyle w:val="Text"/>
            </w:pPr>
          </w:p>
          <w:p w14:paraId="2CFCDB9A" w14:textId="6ECEAB2D" w:rsidR="00410A00" w:rsidRDefault="00C41B15" w:rsidP="009541ED">
            <w:pPr>
              <w:pStyle w:val="Text"/>
            </w:pPr>
            <w:r w:rsidRPr="00C41B15">
              <w:rPr>
                <w:noProof/>
              </w:rPr>
              <w:drawing>
                <wp:inline distT="0" distB="0" distL="0" distR="0" wp14:anchorId="6DB91DA9" wp14:editId="71B3C31E">
                  <wp:extent cx="4974336" cy="2905238"/>
                  <wp:effectExtent l="0" t="0" r="0" b="0"/>
                  <wp:docPr id="10" name="Content Placeholder 6" descr="Table&#10;&#10;Description automatically generated">
                    <a:extLst xmlns:a="http://schemas.openxmlformats.org/drawingml/2006/main">
                      <a:ext uri="{FF2B5EF4-FFF2-40B4-BE49-F238E27FC236}">
                        <a16:creationId xmlns:a16="http://schemas.microsoft.com/office/drawing/2014/main" id="{C55FC41B-DAF4-DFF1-1A2C-CF064AEC0B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Table&#10;&#10;Description automatically generated">
                            <a:extLst>
                              <a:ext uri="{FF2B5EF4-FFF2-40B4-BE49-F238E27FC236}">
                                <a16:creationId xmlns:a16="http://schemas.microsoft.com/office/drawing/2014/main" id="{C55FC41B-DAF4-DFF1-1A2C-CF064AEC0BBB}"/>
                              </a:ext>
                            </a:extLst>
                          </pic:cNvPr>
                          <pic:cNvPicPr>
                            <a:picLocks noGrp="1" noChangeAspect="1"/>
                          </pic:cNvPicPr>
                        </pic:nvPicPr>
                        <pic:blipFill>
                          <a:blip r:embed="rId25"/>
                          <a:stretch>
                            <a:fillRect/>
                          </a:stretch>
                        </pic:blipFill>
                        <pic:spPr>
                          <a:xfrm>
                            <a:off x="0" y="0"/>
                            <a:ext cx="4974336" cy="2905238"/>
                          </a:xfrm>
                          <a:prstGeom prst="rect">
                            <a:avLst/>
                          </a:prstGeom>
                        </pic:spPr>
                      </pic:pic>
                    </a:graphicData>
                  </a:graphic>
                </wp:inline>
              </w:drawing>
            </w:r>
          </w:p>
          <w:p w14:paraId="6D85C245" w14:textId="77777777" w:rsidR="00C41B15" w:rsidRDefault="00C41B15" w:rsidP="009541ED">
            <w:pPr>
              <w:pStyle w:val="Text"/>
            </w:pPr>
          </w:p>
          <w:p w14:paraId="64DADFE6" w14:textId="77777777" w:rsidR="00C41B15" w:rsidRDefault="00C41B15" w:rsidP="009541ED">
            <w:pPr>
              <w:pStyle w:val="Text"/>
            </w:pPr>
          </w:p>
          <w:p w14:paraId="2BF63406" w14:textId="67BB0760" w:rsidR="00C41B15" w:rsidRDefault="00C41B15" w:rsidP="009541ED">
            <w:pPr>
              <w:pStyle w:val="Text"/>
            </w:pPr>
            <w:r>
              <w:t xml:space="preserve">Results : </w:t>
            </w:r>
          </w:p>
          <w:p w14:paraId="6C428BB1" w14:textId="77777777" w:rsidR="00B606D7" w:rsidRDefault="00B606D7" w:rsidP="009541ED">
            <w:pPr>
              <w:pStyle w:val="Text"/>
            </w:pPr>
          </w:p>
          <w:p w14:paraId="29135C15" w14:textId="698F2ADC" w:rsidR="00B606D7" w:rsidRDefault="00B606D7" w:rsidP="009541ED">
            <w:pPr>
              <w:pStyle w:val="Text"/>
            </w:pPr>
            <w:r>
              <w:t>Discussions :</w:t>
            </w:r>
          </w:p>
          <w:p w14:paraId="33331B03" w14:textId="77777777" w:rsidR="00B606D7" w:rsidRDefault="00B606D7" w:rsidP="009541ED">
            <w:pPr>
              <w:pStyle w:val="Text"/>
            </w:pPr>
          </w:p>
          <w:p w14:paraId="775179B0" w14:textId="18257142" w:rsidR="00B606D7" w:rsidRDefault="00B606D7" w:rsidP="009541ED">
            <w:pPr>
              <w:pStyle w:val="Text"/>
            </w:pPr>
            <w:r>
              <w:t xml:space="preserve">Conclusions : </w:t>
            </w:r>
          </w:p>
          <w:p w14:paraId="7DF29069" w14:textId="77777777" w:rsidR="00D537AF" w:rsidRDefault="00D537AF" w:rsidP="009541ED">
            <w:pPr>
              <w:pStyle w:val="Text"/>
            </w:pPr>
          </w:p>
          <w:p w14:paraId="4D255708" w14:textId="77777777" w:rsidR="00D537AF" w:rsidRPr="00D537AF" w:rsidRDefault="00D537AF" w:rsidP="00D537AF">
            <w:pPr>
              <w:pStyle w:val="Text"/>
              <w:numPr>
                <w:ilvl w:val="0"/>
                <w:numId w:val="9"/>
              </w:numPr>
              <w:rPr>
                <w:lang w:val="en-CA"/>
              </w:rPr>
            </w:pPr>
            <w:r w:rsidRPr="00D537AF">
              <w:t xml:space="preserve">From our Model, we conclude that the model’s prediction accuracy is 84.5% </w:t>
            </w:r>
          </w:p>
          <w:p w14:paraId="2C88AECA" w14:textId="77777777" w:rsidR="00D537AF" w:rsidRPr="00D537AF" w:rsidRDefault="00D537AF" w:rsidP="00D537AF">
            <w:pPr>
              <w:pStyle w:val="Text"/>
              <w:numPr>
                <w:ilvl w:val="0"/>
                <w:numId w:val="9"/>
              </w:numPr>
              <w:rPr>
                <w:lang w:val="en-CA"/>
              </w:rPr>
            </w:pPr>
            <w:r w:rsidRPr="00D537AF">
              <w:lastRenderedPageBreak/>
              <w:t>We would like to explore more to find underlying variables and useful insights to build the model to predict the Diagnosis/ ICD9 code used by doctors.</w:t>
            </w:r>
          </w:p>
          <w:p w14:paraId="12A64FE8" w14:textId="77777777" w:rsidR="00D537AF" w:rsidRPr="00D537AF" w:rsidRDefault="00D537AF" w:rsidP="00D537AF">
            <w:pPr>
              <w:pStyle w:val="Text"/>
              <w:numPr>
                <w:ilvl w:val="0"/>
                <w:numId w:val="9"/>
              </w:numPr>
              <w:rPr>
                <w:lang w:val="en-CA"/>
              </w:rPr>
            </w:pPr>
            <w:r w:rsidRPr="00D537AF">
              <w:t xml:space="preserve">Also, we will need to build more different models to evaluate which model fits better. </w:t>
            </w:r>
          </w:p>
          <w:p w14:paraId="1F0D7154" w14:textId="77777777" w:rsidR="00D537AF" w:rsidRDefault="00D537AF" w:rsidP="009541ED">
            <w:pPr>
              <w:pStyle w:val="Text"/>
            </w:pPr>
          </w:p>
          <w:p w14:paraId="66476904" w14:textId="40FC9D7F" w:rsidR="00D537AF" w:rsidRDefault="00D537AF" w:rsidP="009541ED">
            <w:pPr>
              <w:pStyle w:val="Text"/>
            </w:pPr>
            <w:r>
              <w:t xml:space="preserve">Contributions : </w:t>
            </w:r>
          </w:p>
          <w:p w14:paraId="5C55F481" w14:textId="77777777" w:rsidR="00D537AF" w:rsidRDefault="00D537AF" w:rsidP="009541ED">
            <w:pPr>
              <w:pStyle w:val="Text"/>
            </w:pPr>
          </w:p>
          <w:p w14:paraId="4711AE77" w14:textId="70A43503" w:rsidR="007C2D37" w:rsidRDefault="007C2D37" w:rsidP="009541ED">
            <w:pPr>
              <w:pStyle w:val="Text"/>
              <w:rPr>
                <w:rStyle w:val="pspdfkit-6fq5ysqkmc2gc1fek9b659qfh8"/>
                <w:rFonts w:ascii="Arial" w:hAnsi="Arial" w:cs="Arial"/>
                <w:color w:val="000000"/>
                <w:shd w:val="clear" w:color="auto" w:fill="FFFFFF"/>
              </w:rPr>
            </w:pPr>
            <w:r>
              <w:rPr>
                <w:rStyle w:val="pspdfkit-6fq5ysqkmc2gc1fek9b659qfh8"/>
                <w:rFonts w:ascii="Arial" w:hAnsi="Arial" w:cs="Arial"/>
                <w:color w:val="000000"/>
                <w:shd w:val="clear" w:color="auto" w:fill="FFFFFF"/>
              </w:rPr>
              <w:t>Mounika Peddayearramreddygari</w:t>
            </w:r>
            <w:r>
              <w:rPr>
                <w:rStyle w:val="pspdfkit-6fq5ysqkmc2gc1fek9b659qfh8"/>
                <w:rFonts w:ascii="Arial" w:hAnsi="Arial" w:cs="Arial"/>
                <w:color w:val="000000"/>
                <w:shd w:val="clear" w:color="auto" w:fill="FFFFFF"/>
              </w:rPr>
              <w:t>:</w:t>
            </w:r>
          </w:p>
          <w:p w14:paraId="420DA208" w14:textId="06E8B392" w:rsidR="007C2D37" w:rsidRDefault="007C2D37" w:rsidP="007C2D37">
            <w:pPr>
              <w:pStyle w:val="Text"/>
              <w:rPr>
                <w:rStyle w:val="pspdfkit-6fq5ysqkmc2gc1fek9b659qfh8"/>
                <w:rFonts w:ascii="Arial" w:hAnsi="Arial" w:cs="Arial"/>
                <w:color w:val="000000"/>
                <w:shd w:val="clear" w:color="auto" w:fill="FFFFFF"/>
              </w:rPr>
            </w:pPr>
            <w:r>
              <w:rPr>
                <w:rStyle w:val="pspdfkit-6fq5ysqkmc2gc1fek9b659qfh8"/>
                <w:rFonts w:ascii="Arial" w:hAnsi="Arial" w:cs="Arial"/>
                <w:color w:val="000000"/>
                <w:shd w:val="clear" w:color="auto" w:fill="FFFFFF"/>
              </w:rPr>
              <w:t>discussed and explored several articles with reference to the project and composed the introduction, motivation, and conclusions of the project proposal.</w:t>
            </w:r>
            <w:r>
              <w:rPr>
                <w:rStyle w:val="pspdfkit-6fq5ysqkmc2gc1fek9b659qfh8"/>
                <w:rFonts w:ascii="Arial" w:hAnsi="Arial" w:cs="Arial"/>
                <w:color w:val="000000"/>
                <w:shd w:val="clear" w:color="auto" w:fill="FFFFFF"/>
              </w:rPr>
              <w:t xml:space="preserve"> </w:t>
            </w:r>
            <w:r>
              <w:rPr>
                <w:rStyle w:val="pspdfkit-6fq5ysqkmc2gc1fek9b659qfh8"/>
                <w:rFonts w:ascii="Arial" w:hAnsi="Arial" w:cs="Arial"/>
                <w:color w:val="000000"/>
                <w:shd w:val="clear" w:color="auto" w:fill="FFFFFF"/>
              </w:rPr>
              <w:t>discussed and explored several data sets from the MIMIC-iii demo database using Big Query</w:t>
            </w:r>
            <w:r>
              <w:rPr>
                <w:rStyle w:val="pspdfkit-6fq5ysqkmc2gc1fek9b659qfh8"/>
                <w:rFonts w:ascii="Arial" w:hAnsi="Arial" w:cs="Arial"/>
                <w:color w:val="000000"/>
                <w:shd w:val="clear" w:color="auto" w:fill="FFFFFF"/>
              </w:rPr>
              <w:t>,</w:t>
            </w:r>
            <w:r>
              <w:rPr>
                <w:rStyle w:val="pspdfkit-6fq5ysqkmc2gc1fek9b659qfh8"/>
                <w:rFonts w:ascii="Arial" w:hAnsi="Arial" w:cs="Arial"/>
              </w:rPr>
              <w:t xml:space="preserve">From Admission Table - Filtered all the Diagnosis Types which Lead to Death. Found out which Diagnosis Types lead to how many Deaths by using Distinct Counts. We found there are 50 Diagnosis Types that led to death. Now did the same above but the diagnosis types did not lead to death and is not critical. But we saw that the same diagnosis types which had more deaths also lieat the top in fewer deaths. So, started exploring all other underlying factors that are involved in this by exploring more tables. Does this have anything to do with Admission Type? Either Emergency/Responsive. Checked and found out No. Collected the Subject_ID/HADM_id from Admission Table and linked what ICD Codes have been used to treat them from the diagnoses_icd table. Each Subject </w:t>
            </w:r>
            <w:r w:rsidR="000B720A">
              <w:rPr>
                <w:rStyle w:val="pspdfkit-6fq5ysqkmc2gc1fek9b659qfh8"/>
                <w:rFonts w:ascii="Arial" w:hAnsi="Arial" w:cs="Arial"/>
              </w:rPr>
              <w:t>had multiple</w:t>
            </w:r>
            <w:r>
              <w:rPr>
                <w:rStyle w:val="pspdfkit-6fq5ysqkmc2gc1fek9b659qfh8"/>
                <w:rFonts w:ascii="Arial" w:hAnsi="Arial" w:cs="Arial"/>
              </w:rPr>
              <w:t xml:space="preserve"> ICD codes associated with in diagnoses_icd table. And also checked for those ICD code descriptions in the d_icd_diagnoses table</w:t>
            </w:r>
            <w:r>
              <w:rPr>
                <w:rStyle w:val="pspdfkit-6fq5ysqkmc2gc1fek9b659qfh8"/>
                <w:rFonts w:ascii="Arial" w:hAnsi="Arial" w:cs="Arial"/>
              </w:rPr>
              <w:t xml:space="preserve">, </w:t>
            </w:r>
            <w:r>
              <w:rPr>
                <w:rStyle w:val="pspdfkit-6fq5ysqkmc2gc1fek9b659qfh8"/>
                <w:rFonts w:ascii="Arial" w:hAnsi="Arial" w:cs="Arial"/>
                <w:color w:val="000000"/>
                <w:shd w:val="clear" w:color="auto" w:fill="FFFFFF"/>
              </w:rPr>
              <w:t>EDA along with formulating complex SQL queries for data gathering and data cleaning using python.</w:t>
            </w:r>
            <w:r>
              <w:rPr>
                <w:rStyle w:val="pspdfkit-6fq5ysqkmc2gc1fek9b659qfh8"/>
                <w:rFonts w:ascii="Arial" w:hAnsi="Arial" w:cs="Arial"/>
                <w:color w:val="000000"/>
                <w:shd w:val="clear" w:color="auto" w:fill="FFFFFF"/>
              </w:rPr>
              <w:t xml:space="preserve"> </w:t>
            </w:r>
            <w:r>
              <w:rPr>
                <w:rStyle w:val="pspdfkit-6fq5ysqkmc2gc1fek9b659qfh8"/>
                <w:rFonts w:ascii="Arial" w:hAnsi="Arial" w:cs="Arial"/>
                <w:color w:val="000000"/>
                <w:shd w:val="clear" w:color="auto" w:fill="FFFFFF"/>
              </w:rPr>
              <w:t>Worked on formulating complex SQL queries for data gathering and data cleaning using python</w:t>
            </w:r>
            <w:r w:rsidR="000B720A">
              <w:rPr>
                <w:rStyle w:val="pspdfkit-6fq5ysqkmc2gc1fek9b659qfh8"/>
                <w:rFonts w:ascii="Arial" w:hAnsi="Arial" w:cs="Arial"/>
                <w:color w:val="000000"/>
                <w:shd w:val="clear" w:color="auto" w:fill="FFFFFF"/>
              </w:rPr>
              <w:t>.</w:t>
            </w:r>
          </w:p>
          <w:p w14:paraId="6692ACF2" w14:textId="200DE207" w:rsidR="007C2D37" w:rsidRDefault="007C2D37" w:rsidP="009541ED">
            <w:pPr>
              <w:pStyle w:val="Text"/>
              <w:rPr>
                <w:rStyle w:val="pspdfkit-6fq5ysqkmc2gc1fek9b659qfh8"/>
                <w:rFonts w:ascii="Arial" w:hAnsi="Arial" w:cs="Arial"/>
                <w:color w:val="000000"/>
                <w:shd w:val="clear" w:color="auto" w:fill="FFFFFF"/>
              </w:rPr>
            </w:pPr>
          </w:p>
          <w:p w14:paraId="750C0CD8" w14:textId="6A55B13A" w:rsidR="007C2D37" w:rsidRDefault="007C2D37" w:rsidP="009541ED">
            <w:pPr>
              <w:pStyle w:val="Text"/>
              <w:rPr>
                <w:rStyle w:val="pspdfkit-6fq5ysqkmc2gc1fek9b659qfh8"/>
                <w:rFonts w:ascii="Arial" w:hAnsi="Arial" w:cs="Arial"/>
                <w:color w:val="000000"/>
                <w:shd w:val="clear" w:color="auto" w:fill="FFFFFF"/>
              </w:rPr>
            </w:pPr>
          </w:p>
          <w:p w14:paraId="747CFA86" w14:textId="77777777" w:rsidR="007C2D37" w:rsidRDefault="007C2D37" w:rsidP="009541ED">
            <w:pPr>
              <w:pStyle w:val="Text"/>
              <w:rPr>
                <w:rStyle w:val="pspdfkit-6fq5ysqkmc2gc1fek9b659qfh8"/>
                <w:rFonts w:ascii="Arial" w:hAnsi="Arial" w:cs="Arial"/>
                <w:color w:val="000000"/>
                <w:shd w:val="clear" w:color="auto" w:fill="FFFFFF"/>
              </w:rPr>
            </w:pPr>
          </w:p>
          <w:p w14:paraId="38524CA2" w14:textId="44A30A6A" w:rsidR="007C2D37" w:rsidRDefault="007C2D37" w:rsidP="007C2D37">
            <w:pPr>
              <w:pStyle w:val="Text"/>
              <w:rPr>
                <w:rStyle w:val="pspdfkit-6fq5ysqkmc2gc1fek9b659qfh8"/>
                <w:rFonts w:ascii="Arial" w:hAnsi="Arial" w:cs="Arial"/>
                <w:color w:val="000000"/>
                <w:shd w:val="clear" w:color="auto" w:fill="FFFFFF"/>
              </w:rPr>
            </w:pPr>
            <w:r>
              <w:rPr>
                <w:rStyle w:val="pspdfkit-6fq5ysqkmc2gc1fek9b659qfh8"/>
                <w:rFonts w:ascii="Arial" w:hAnsi="Arial" w:cs="Arial"/>
                <w:color w:val="000000"/>
                <w:shd w:val="clear" w:color="auto" w:fill="FFFFFF"/>
              </w:rPr>
              <w:t>Petchetti Naga Vijaya Lakshmi</w:t>
            </w:r>
            <w:r>
              <w:rPr>
                <w:rStyle w:val="pspdfkit-6fq5ysqkmc2gc1fek9b659qfh8"/>
                <w:rFonts w:ascii="Arial" w:hAnsi="Arial" w:cs="Arial"/>
                <w:color w:val="000000"/>
                <w:shd w:val="clear" w:color="auto" w:fill="FFFFFF"/>
              </w:rPr>
              <w:t xml:space="preserve">: </w:t>
            </w:r>
            <w:r>
              <w:rPr>
                <w:rStyle w:val="pspdfkit-6fq5ysqkmc2gc1fek9b659qfh8"/>
                <w:rFonts w:ascii="Arial" w:hAnsi="Arial" w:cs="Arial"/>
                <w:color w:val="000000"/>
                <w:shd w:val="clear" w:color="auto" w:fill="FFFFFF"/>
              </w:rPr>
              <w:t>discussed and explored several articles with reference to the project and composed the introduction, motivation, and conclusions of the project proposal.</w:t>
            </w:r>
            <w:r>
              <w:rPr>
                <w:rStyle w:val="pspdfkit-6fq5ysqkmc2gc1fek9b659qfh8"/>
                <w:rFonts w:ascii="Arial" w:hAnsi="Arial" w:cs="Arial"/>
                <w:color w:val="000000"/>
                <w:shd w:val="clear" w:color="auto" w:fill="FFFFFF"/>
              </w:rPr>
              <w:t xml:space="preserve"> </w:t>
            </w:r>
            <w:r>
              <w:rPr>
                <w:rStyle w:val="pspdfkit-6fq5ysqkmc2gc1fek9b659qfh8"/>
                <w:rFonts w:ascii="Arial" w:hAnsi="Arial" w:cs="Arial"/>
                <w:color w:val="000000"/>
                <w:shd w:val="clear" w:color="auto" w:fill="FFFFFF"/>
              </w:rPr>
              <w:t>several data sets from the MIMIC-iii demo database using Big Query</w:t>
            </w:r>
            <w:r>
              <w:rPr>
                <w:rStyle w:val="pspdfkit-6fq5ysqkmc2gc1fek9b659qfh8"/>
                <w:rFonts w:ascii="Arial" w:hAnsi="Arial" w:cs="Arial"/>
                <w:color w:val="000000"/>
                <w:shd w:val="clear" w:color="auto" w:fill="FFFFFF"/>
              </w:rPr>
              <w:t>,</w:t>
            </w:r>
            <w:r>
              <w:rPr>
                <w:rStyle w:val="pspdfkit-6fq5ysqkmc2gc1fek9b659qfh8"/>
                <w:rFonts w:ascii="Arial" w:hAnsi="Arial" w:cs="Arial"/>
              </w:rPr>
              <w:t xml:space="preserve"> </w:t>
            </w:r>
            <w:r w:rsidR="006101D7">
              <w:rPr>
                <w:rStyle w:val="pspdfkit-6fq5ysqkmc2gc1fek9b659qfh8"/>
                <w:rFonts w:ascii="Arial" w:hAnsi="Arial" w:cs="Arial"/>
              </w:rPr>
              <w:t>worked</w:t>
            </w:r>
            <w:r>
              <w:rPr>
                <w:rStyle w:val="pspdfkit-6fq5ysqkmc2gc1fek9b659qfh8"/>
                <w:rFonts w:ascii="Arial" w:hAnsi="Arial" w:cs="Arial"/>
              </w:rPr>
              <w:t xml:space="preserve"> on the ICU_Stay table and its schema relationship tables to discover interesting patterns</w:t>
            </w:r>
            <w:r>
              <w:rPr>
                <w:rStyle w:val="pspdfkit-6fq5ysqkmc2gc1fek9b659qfh8"/>
                <w:rFonts w:ascii="Arial" w:hAnsi="Arial" w:cs="Arial"/>
              </w:rPr>
              <w:t xml:space="preserve">, </w:t>
            </w:r>
            <w:r>
              <w:rPr>
                <w:rStyle w:val="pspdfkit-6fq5ysqkmc2gc1fek9b659qfh8"/>
                <w:rFonts w:ascii="Arial" w:hAnsi="Arial" w:cs="Arial"/>
                <w:color w:val="000000"/>
                <w:shd w:val="clear" w:color="auto" w:fill="FFFFFF"/>
              </w:rPr>
              <w:t xml:space="preserve">EDA along with SQL queries </w:t>
            </w:r>
            <w:r w:rsidR="006101D7">
              <w:rPr>
                <w:rStyle w:val="pspdfkit-6fq5ysqkmc2gc1fek9b659qfh8"/>
                <w:rFonts w:ascii="Arial" w:hAnsi="Arial" w:cs="Arial"/>
                <w:color w:val="000000"/>
                <w:shd w:val="clear" w:color="auto" w:fill="FFFFFF"/>
              </w:rPr>
              <w:t>for data</w:t>
            </w:r>
            <w:r>
              <w:rPr>
                <w:rStyle w:val="pspdfkit-6fq5ysqkmc2gc1fek9b659qfh8"/>
                <w:rFonts w:ascii="Arial" w:hAnsi="Arial" w:cs="Arial"/>
                <w:color w:val="000000"/>
                <w:shd w:val="clear" w:color="auto" w:fill="FFFFFF"/>
              </w:rPr>
              <w:t xml:space="preserve"> gathering</w:t>
            </w:r>
            <w:r>
              <w:rPr>
                <w:rStyle w:val="pspdfkit-6fq5ysqkmc2gc1fek9b659qfh8"/>
                <w:rFonts w:ascii="Arial" w:hAnsi="Arial" w:cs="Arial"/>
                <w:color w:val="000000"/>
                <w:shd w:val="clear" w:color="auto" w:fill="FFFFFF"/>
              </w:rPr>
              <w:t xml:space="preserve">, </w:t>
            </w:r>
            <w:r>
              <w:rPr>
                <w:rStyle w:val="pspdfkit-6fq5ysqkmc2gc1fek9b659qfh8"/>
                <w:rFonts w:ascii="Arial" w:hAnsi="Arial" w:cs="Arial"/>
                <w:color w:val="000000"/>
                <w:shd w:val="clear" w:color="auto" w:fill="FFFFFF"/>
              </w:rPr>
              <w:t>SQL queries for data gathering</w:t>
            </w:r>
            <w:r w:rsidR="006101D7">
              <w:rPr>
                <w:rStyle w:val="pspdfkit-6fq5ysqkmc2gc1fek9b659qfh8"/>
                <w:rFonts w:ascii="Arial" w:hAnsi="Arial" w:cs="Arial"/>
                <w:color w:val="000000"/>
                <w:shd w:val="clear" w:color="auto" w:fill="FFFFFF"/>
              </w:rPr>
              <w:t xml:space="preserve"> </w:t>
            </w:r>
            <w:r w:rsidR="00A53CF4">
              <w:rPr>
                <w:rStyle w:val="pspdfkit-6fq5ysqkmc2gc1fek9b659qfh8"/>
                <w:rFonts w:ascii="Arial" w:hAnsi="Arial" w:cs="Arial"/>
                <w:color w:val="000000"/>
                <w:shd w:val="clear" w:color="auto" w:fill="FFFFFF"/>
              </w:rPr>
              <w:t>and created a new column and identified the fields to find the criticality of the patient.</w:t>
            </w:r>
          </w:p>
          <w:p w14:paraId="33F67855" w14:textId="4852B665" w:rsidR="007C2D37" w:rsidRDefault="007C2D37" w:rsidP="009541ED">
            <w:pPr>
              <w:pStyle w:val="Text"/>
              <w:rPr>
                <w:rStyle w:val="pspdfkit-6fq5ysqkmc2gc1fek9b659qfh8"/>
                <w:rFonts w:ascii="Arial" w:hAnsi="Arial" w:cs="Arial"/>
                <w:color w:val="000000"/>
                <w:shd w:val="clear" w:color="auto" w:fill="FFFFFF"/>
              </w:rPr>
            </w:pPr>
          </w:p>
          <w:p w14:paraId="3506DF45" w14:textId="77777777" w:rsidR="007C2D37" w:rsidRDefault="007C2D37" w:rsidP="009541ED">
            <w:pPr>
              <w:pStyle w:val="Text"/>
              <w:rPr>
                <w:rStyle w:val="pspdfkit-6fq5ysqkmc2gc1fek9b659qfh8"/>
                <w:rFonts w:ascii="Arial" w:hAnsi="Arial" w:cs="Arial"/>
                <w:color w:val="000000"/>
                <w:shd w:val="clear" w:color="auto" w:fill="FFFFFF"/>
              </w:rPr>
            </w:pPr>
          </w:p>
          <w:p w14:paraId="547E1F61" w14:textId="1B02CBA9" w:rsidR="007C2D37" w:rsidRDefault="007C2D37" w:rsidP="007C2D37">
            <w:pPr>
              <w:pStyle w:val="Text"/>
              <w:rPr>
                <w:rStyle w:val="pspdfkit-6fq5ysqkmc2gc1fek9b659qfh8"/>
                <w:rFonts w:ascii="Arial" w:hAnsi="Arial" w:cs="Arial"/>
                <w:color w:val="000000"/>
                <w:shd w:val="clear" w:color="auto" w:fill="FFFFFF"/>
              </w:rPr>
            </w:pPr>
            <w:r>
              <w:rPr>
                <w:rStyle w:val="pspdfkit-6fq5ysqkmc2gc1fek9b659qfh8"/>
                <w:rFonts w:ascii="Arial" w:hAnsi="Arial" w:cs="Arial"/>
                <w:color w:val="000000"/>
                <w:shd w:val="clear" w:color="auto" w:fill="FFFFFF"/>
              </w:rPr>
              <w:t>Bolisetti Sai Satwik</w:t>
            </w:r>
            <w:r>
              <w:rPr>
                <w:rStyle w:val="pspdfkit-6fq5ysqkmc2gc1fek9b659qfh8"/>
                <w:rFonts w:ascii="Arial" w:hAnsi="Arial" w:cs="Arial"/>
                <w:color w:val="000000"/>
                <w:shd w:val="clear" w:color="auto" w:fill="FFFFFF"/>
              </w:rPr>
              <w:t xml:space="preserve">: </w:t>
            </w:r>
            <w:r>
              <w:rPr>
                <w:rStyle w:val="pspdfkit-6fq5ysqkmc2gc1fek9b659qfh8"/>
                <w:rFonts w:ascii="Arial" w:hAnsi="Arial" w:cs="Arial"/>
                <w:color w:val="000000"/>
                <w:shd w:val="clear" w:color="auto" w:fill="FFFFFF"/>
              </w:rPr>
              <w:t>discussed and explored several articles with reference to the project and composed the introduction, motivation, and conclusions of the project proposal</w:t>
            </w:r>
            <w:r w:rsidR="00A53CF4">
              <w:rPr>
                <w:rStyle w:val="pspdfkit-6fq5ysqkmc2gc1fek9b659qfh8"/>
                <w:rFonts w:ascii="Arial" w:hAnsi="Arial" w:cs="Arial"/>
                <w:color w:val="000000"/>
                <w:shd w:val="clear" w:color="auto" w:fill="FFFFFF"/>
              </w:rPr>
              <w:t xml:space="preserve">, </w:t>
            </w:r>
            <w:r>
              <w:rPr>
                <w:rStyle w:val="pspdfkit-6fq5ysqkmc2gc1fek9b659qfh8"/>
                <w:rFonts w:ascii="Arial" w:hAnsi="Arial" w:cs="Arial"/>
                <w:color w:val="000000"/>
                <w:shd w:val="clear" w:color="auto" w:fill="FFFFFF"/>
              </w:rPr>
              <w:t>several data sets from the MIMIC-iii demo database using Big Query</w:t>
            </w:r>
            <w:r>
              <w:rPr>
                <w:rStyle w:val="pspdfkit-6fq5ysqkmc2gc1fek9b659qfh8"/>
                <w:rFonts w:ascii="Arial" w:hAnsi="Arial" w:cs="Arial"/>
                <w:color w:val="000000"/>
                <w:shd w:val="clear" w:color="auto" w:fill="FFFFFF"/>
              </w:rPr>
              <w:t>,</w:t>
            </w:r>
            <w:r>
              <w:rPr>
                <w:rStyle w:val="pspdfkit-6fq5ysqkmc2gc1fek9b659qfh8"/>
                <w:rFonts w:ascii="Arial" w:hAnsi="Arial" w:cs="Arial"/>
              </w:rPr>
              <w:t xml:space="preserve"> </w:t>
            </w:r>
            <w:r>
              <w:rPr>
                <w:rStyle w:val="pspdfkit-6fq5ysqkmc2gc1fek9b659qfh8"/>
                <w:rFonts w:ascii="Arial" w:hAnsi="Arial" w:cs="Arial"/>
              </w:rPr>
              <w:t xml:space="preserve">Set up the Google </w:t>
            </w:r>
            <w:r w:rsidR="00A53CF4">
              <w:rPr>
                <w:rStyle w:val="pspdfkit-6fq5ysqkmc2gc1fek9b659qfh8"/>
                <w:rFonts w:ascii="Arial" w:hAnsi="Arial" w:cs="Arial"/>
              </w:rPr>
              <w:t>Big Query</w:t>
            </w:r>
            <w:r>
              <w:rPr>
                <w:rStyle w:val="pspdfkit-6fq5ysqkmc2gc1fek9b659qfh8"/>
                <w:rFonts w:ascii="Arial" w:hAnsi="Arial" w:cs="Arial"/>
              </w:rPr>
              <w:t xml:space="preserve"> for the MIMIC-III database and started analyzing the tables by querying into the MIMIC_clinical database and generating the relationship between tables like Admission Table, diagnoses_icd table, d_icd_diagnoses, chartevents, d_items, ICU_Stay and working on data cleaning</w:t>
            </w:r>
            <w:r>
              <w:rPr>
                <w:rStyle w:val="pspdfkit-6fq5ysqkmc2gc1fek9b659qfh8"/>
                <w:rFonts w:ascii="Arial" w:hAnsi="Arial" w:cs="Arial"/>
              </w:rPr>
              <w:t xml:space="preserve">, </w:t>
            </w:r>
            <w:r w:rsidR="00A53CF4">
              <w:rPr>
                <w:rStyle w:val="pspdfkit-6fq5ysqkmc2gc1fek9b659qfh8"/>
                <w:rFonts w:ascii="Arial" w:hAnsi="Arial" w:cs="Arial"/>
                <w:color w:val="000000"/>
                <w:shd w:val="clear" w:color="auto" w:fill="FFFFFF"/>
              </w:rPr>
              <w:t>worked</w:t>
            </w:r>
            <w:r>
              <w:rPr>
                <w:rStyle w:val="pspdfkit-6fq5ysqkmc2gc1fek9b659qfh8"/>
                <w:rFonts w:ascii="Arial" w:hAnsi="Arial" w:cs="Arial"/>
                <w:color w:val="000000"/>
                <w:shd w:val="clear" w:color="auto" w:fill="FFFFFF"/>
              </w:rPr>
              <w:t xml:space="preserve"> on EDA along with formulating complex SQL queries for data gathering and data cleaning using python</w:t>
            </w:r>
            <w:r>
              <w:rPr>
                <w:rStyle w:val="pspdfkit-6fq5ysqkmc2gc1fek9b659qfh8"/>
                <w:rFonts w:ascii="Arial" w:hAnsi="Arial" w:cs="Arial"/>
                <w:color w:val="000000"/>
                <w:shd w:val="clear" w:color="auto" w:fill="FFFFFF"/>
              </w:rPr>
              <w:t xml:space="preserve">, </w:t>
            </w:r>
            <w:r>
              <w:rPr>
                <w:rStyle w:val="pspdfkit-6fq5ysqkmc2gc1fek9b659qfh8"/>
                <w:rFonts w:ascii="Arial" w:hAnsi="Arial" w:cs="Arial"/>
                <w:color w:val="000000"/>
                <w:shd w:val="clear" w:color="auto" w:fill="FFFFFF"/>
              </w:rPr>
              <w:t>formulating complex SQL queries for data gathering and data cleaning using python</w:t>
            </w:r>
            <w:r>
              <w:rPr>
                <w:rStyle w:val="pspdfkit-6fq5ysqkmc2gc1fek9b659qfh8"/>
                <w:rFonts w:ascii="Arial" w:hAnsi="Arial" w:cs="Arial"/>
                <w:color w:val="000000"/>
                <w:shd w:val="clear" w:color="auto" w:fill="FFFFFF"/>
              </w:rPr>
              <w:t xml:space="preserve">, </w:t>
            </w:r>
            <w:r>
              <w:rPr>
                <w:rStyle w:val="pspdfkit-6fq5ysqkmc2gc1fek9b659qfh8"/>
                <w:rFonts w:ascii="Arial" w:hAnsi="Arial" w:cs="Arial"/>
                <w:color w:val="000000"/>
                <w:shd w:val="clear" w:color="auto" w:fill="FFFFFF"/>
              </w:rPr>
              <w:t>standardizing the data and started researching on the different ML algorithms to create the ML model to identify the criticality of the patient.</w:t>
            </w:r>
          </w:p>
          <w:p w14:paraId="2C056BA6" w14:textId="0586B67E" w:rsidR="007C2D37" w:rsidRDefault="007C2D37" w:rsidP="009541ED">
            <w:pPr>
              <w:pStyle w:val="Text"/>
              <w:rPr>
                <w:rStyle w:val="pspdfkit-6fq5ysqkmc2gc1fek9b659qfh8"/>
                <w:rFonts w:ascii="Arial" w:hAnsi="Arial" w:cs="Arial"/>
                <w:color w:val="000000"/>
                <w:shd w:val="clear" w:color="auto" w:fill="FFFFFF"/>
              </w:rPr>
            </w:pPr>
          </w:p>
          <w:p w14:paraId="7643454D" w14:textId="77777777" w:rsidR="007C2D37" w:rsidRDefault="007C2D37" w:rsidP="009541ED">
            <w:pPr>
              <w:pStyle w:val="Text"/>
              <w:rPr>
                <w:rStyle w:val="pspdfkit-6fq5ysqkmc2gc1fek9b659qfh8"/>
                <w:rFonts w:ascii="Arial" w:hAnsi="Arial" w:cs="Arial"/>
                <w:color w:val="000000"/>
                <w:shd w:val="clear" w:color="auto" w:fill="FFFFFF"/>
              </w:rPr>
            </w:pPr>
          </w:p>
          <w:p w14:paraId="79DC7179" w14:textId="77777777" w:rsidR="007C2D37" w:rsidRDefault="007C2D37" w:rsidP="009541ED">
            <w:pPr>
              <w:pStyle w:val="Text"/>
              <w:rPr>
                <w:rStyle w:val="pspdfkit-6fq5ysqkmc2gc1fek9b659qfh8"/>
                <w:rFonts w:ascii="Arial" w:hAnsi="Arial" w:cs="Arial"/>
                <w:color w:val="000000"/>
                <w:shd w:val="clear" w:color="auto" w:fill="FFFFFF"/>
              </w:rPr>
            </w:pPr>
            <w:r>
              <w:rPr>
                <w:rStyle w:val="pspdfkit-6fq5ysqkmc2gc1fek9b659qfh8"/>
                <w:rFonts w:ascii="Arial" w:hAnsi="Arial" w:cs="Arial"/>
                <w:color w:val="000000"/>
                <w:shd w:val="clear" w:color="auto" w:fill="FFFFFF"/>
              </w:rPr>
              <w:t>K</w:t>
            </w:r>
            <w:r>
              <w:rPr>
                <w:rStyle w:val="pspdfkit-6fq5ysqkmc2gc1fek9b659qfh8"/>
                <w:rFonts w:ascii="Arial" w:hAnsi="Arial" w:cs="Arial"/>
                <w:color w:val="000000"/>
                <w:shd w:val="clear" w:color="auto" w:fill="FFFFFF"/>
              </w:rPr>
              <w:t>onatham Nikhil Reddy</w:t>
            </w:r>
            <w:r>
              <w:rPr>
                <w:rStyle w:val="pspdfkit-6fq5ysqkmc2gc1fek9b659qfh8"/>
                <w:rFonts w:ascii="Arial" w:hAnsi="Arial" w:cs="Arial"/>
                <w:color w:val="000000"/>
                <w:shd w:val="clear" w:color="auto" w:fill="FFFFFF"/>
              </w:rPr>
              <w:t>:</w:t>
            </w:r>
          </w:p>
          <w:p w14:paraId="7CBC93C3" w14:textId="432D33EA" w:rsidR="007C2D37" w:rsidRDefault="007C2D37" w:rsidP="009541ED">
            <w:pPr>
              <w:pStyle w:val="Text"/>
            </w:pPr>
            <w:r>
              <w:rPr>
                <w:rStyle w:val="pspdfkit-6fq5ysqkmc2gc1fek9b659qfh8"/>
                <w:rFonts w:ascii="Arial" w:hAnsi="Arial" w:cs="Arial"/>
                <w:color w:val="000000"/>
                <w:shd w:val="clear" w:color="auto" w:fill="FFFFFF"/>
              </w:rPr>
              <w:t>d</w:t>
            </w:r>
            <w:r>
              <w:rPr>
                <w:rStyle w:val="pspdfkit-6fq5ysqkmc2gc1fek9b659qfh8"/>
                <w:rFonts w:ascii="Arial" w:hAnsi="Arial" w:cs="Arial"/>
                <w:color w:val="000000"/>
                <w:shd w:val="clear" w:color="auto" w:fill="FFFFFF"/>
              </w:rPr>
              <w:t>iscussed and explored several articles with reference to the project and composed the introduction, motivation, and conclusions of the project proposal.</w:t>
            </w:r>
            <w:r>
              <w:rPr>
                <w:rStyle w:val="pspdfkit-6fq5ysqkmc2gc1fek9b659qfh8"/>
                <w:rFonts w:ascii="Arial" w:hAnsi="Arial" w:cs="Arial"/>
                <w:color w:val="000000"/>
                <w:shd w:val="clear" w:color="auto" w:fill="FFFFFF"/>
              </w:rPr>
              <w:t xml:space="preserve"> </w:t>
            </w:r>
            <w:r>
              <w:rPr>
                <w:rStyle w:val="pspdfkit-6fq5ysqkmc2gc1fek9b659qfh8"/>
                <w:rFonts w:ascii="Arial" w:hAnsi="Arial" w:cs="Arial"/>
                <w:color w:val="000000"/>
                <w:shd w:val="clear" w:color="auto" w:fill="FFFFFF"/>
              </w:rPr>
              <w:t>discussed and explored several data sets from the MIMIC-iii demo database using Big Query</w:t>
            </w:r>
            <w:r>
              <w:rPr>
                <w:rStyle w:val="pspdfkit-6fq5ysqkmc2gc1fek9b659qfh8"/>
                <w:rFonts w:ascii="Arial" w:hAnsi="Arial" w:cs="Arial"/>
                <w:color w:val="000000"/>
                <w:shd w:val="clear" w:color="auto" w:fill="FFFFFF"/>
              </w:rPr>
              <w:t xml:space="preserve">, </w:t>
            </w:r>
            <w:r w:rsidR="00A53CF4">
              <w:rPr>
                <w:rStyle w:val="pspdfkit-6fq5ysqkmc2gc1fek9b659qfh8"/>
                <w:rFonts w:ascii="Arial" w:hAnsi="Arial" w:cs="Arial"/>
              </w:rPr>
              <w:t>worked</w:t>
            </w:r>
            <w:r>
              <w:rPr>
                <w:rStyle w:val="pspdfkit-6fq5ysqkmc2gc1fek9b659qfh8"/>
                <w:rFonts w:ascii="Arial" w:hAnsi="Arial" w:cs="Arial"/>
              </w:rPr>
              <w:t xml:space="preserve"> on data analysis and </w:t>
            </w:r>
            <w:r w:rsidR="006101D7">
              <w:rPr>
                <w:rStyle w:val="pspdfkit-6fq5ysqkmc2gc1fek9b659qfh8"/>
                <w:rFonts w:ascii="Arial" w:hAnsi="Arial" w:cs="Arial"/>
              </w:rPr>
              <w:t>cleaning,</w:t>
            </w:r>
            <w:r>
              <w:rPr>
                <w:rStyle w:val="pspdfkit-6fq5ysqkmc2gc1fek9b659qfh8"/>
                <w:rFonts w:ascii="Arial" w:hAnsi="Arial" w:cs="Arial"/>
              </w:rPr>
              <w:t xml:space="preserve"> and helped in documenting the relationship between the table for future reference.</w:t>
            </w:r>
            <w:r w:rsidR="00A53CF4">
              <w:rPr>
                <w:rStyle w:val="pspdfkit-6fq5ysqkmc2gc1fek9b659qfh8"/>
                <w:rFonts w:ascii="Arial" w:hAnsi="Arial" w:cs="Arial"/>
                <w:color w:val="000000"/>
                <w:shd w:val="clear" w:color="auto" w:fill="FFFFFF"/>
              </w:rPr>
              <w:t xml:space="preserve"> worked</w:t>
            </w:r>
            <w:r>
              <w:rPr>
                <w:rStyle w:val="pspdfkit-6fq5ysqkmc2gc1fek9b659qfh8"/>
                <w:rFonts w:ascii="Arial" w:hAnsi="Arial" w:cs="Arial"/>
                <w:color w:val="000000"/>
                <w:shd w:val="clear" w:color="auto" w:fill="FFFFFF"/>
              </w:rPr>
              <w:t xml:space="preserve"> on EDA</w:t>
            </w:r>
            <w:r w:rsidR="00A53CF4">
              <w:rPr>
                <w:rStyle w:val="pspdfkit-6fq5ysqkmc2gc1fek9b659qfh8"/>
                <w:rFonts w:ascii="Arial" w:hAnsi="Arial" w:cs="Arial"/>
                <w:color w:val="000000"/>
                <w:shd w:val="clear" w:color="auto" w:fill="FFFFFF"/>
              </w:rPr>
              <w:t xml:space="preserve"> and data cleaning on python</w:t>
            </w:r>
            <w:r>
              <w:rPr>
                <w:rStyle w:val="pspdfkit-6fq5ysqkmc2gc1fek9b659qfh8"/>
                <w:rFonts w:ascii="Arial" w:hAnsi="Arial" w:cs="Arial"/>
                <w:color w:val="000000"/>
                <w:shd w:val="clear" w:color="auto" w:fill="FFFFFF"/>
              </w:rPr>
              <w:t>.</w:t>
            </w:r>
          </w:p>
          <w:p w14:paraId="53A4AC35" w14:textId="77777777" w:rsidR="00832524" w:rsidRDefault="00832524" w:rsidP="009541ED">
            <w:pPr>
              <w:pStyle w:val="Text"/>
            </w:pPr>
          </w:p>
          <w:p w14:paraId="1B067544" w14:textId="3E59D0C9" w:rsidR="00832524" w:rsidRDefault="00BA74CE" w:rsidP="009541ED">
            <w:pPr>
              <w:pStyle w:val="Text"/>
            </w:pPr>
            <w:r>
              <w:t xml:space="preserve">References : </w:t>
            </w:r>
          </w:p>
          <w:p w14:paraId="4D1E780F" w14:textId="77777777" w:rsidR="00BA74CE" w:rsidRDefault="00BA74CE" w:rsidP="009541ED">
            <w:pPr>
              <w:pStyle w:val="Text"/>
            </w:pPr>
          </w:p>
          <w:p w14:paraId="20B21BBF" w14:textId="77777777" w:rsidR="00832524" w:rsidRDefault="00832524" w:rsidP="009541ED">
            <w:pPr>
              <w:pStyle w:val="Text"/>
            </w:pPr>
          </w:p>
          <w:p w14:paraId="6B30BBA8" w14:textId="77777777" w:rsidR="00BA74CE" w:rsidRPr="00BA74CE" w:rsidRDefault="00BA74CE" w:rsidP="00BA74CE">
            <w:pPr>
              <w:pStyle w:val="Text"/>
              <w:numPr>
                <w:ilvl w:val="0"/>
                <w:numId w:val="9"/>
              </w:numPr>
            </w:pPr>
            <w:r w:rsidRPr="00BA74CE">
              <w:t xml:space="preserve">All the entity relationships and database details in this project are taken from the Mimic-iii schema and Entity Relationship on the below page. </w:t>
            </w:r>
            <w:hyperlink r:id="rId26" w:history="1">
              <w:r w:rsidRPr="00BA74CE">
                <w:t>https://mit-lcp.github.io/mimic-schema-spy/index.html</w:t>
              </w:r>
            </w:hyperlink>
          </w:p>
          <w:p w14:paraId="479C1F28" w14:textId="77777777" w:rsidR="00BA74CE" w:rsidRPr="00BA74CE" w:rsidRDefault="00BA74CE" w:rsidP="00BA74CE">
            <w:pPr>
              <w:pStyle w:val="Text"/>
              <w:numPr>
                <w:ilvl w:val="0"/>
                <w:numId w:val="9"/>
              </w:numPr>
            </w:pPr>
            <w:r w:rsidRPr="00BA74CE">
              <w:t xml:space="preserve">The dataset can be found using the below U : </w:t>
            </w:r>
            <w:hyperlink r:id="rId27" w:history="1">
              <w:r w:rsidRPr="00BA74CE">
                <w:t>https://physionet.org/content/mimiciii/1.4/</w:t>
              </w:r>
            </w:hyperlink>
          </w:p>
          <w:p w14:paraId="4B641693" w14:textId="77777777" w:rsidR="00BA74CE" w:rsidRPr="00BA74CE" w:rsidRDefault="00000000" w:rsidP="00BA74CE">
            <w:pPr>
              <w:pStyle w:val="Text"/>
              <w:numPr>
                <w:ilvl w:val="0"/>
                <w:numId w:val="9"/>
              </w:numPr>
            </w:pPr>
            <w:hyperlink r:id="rId28" w:history="1">
              <w:r w:rsidR="00BA74CE" w:rsidRPr="00BA74CE">
                <w:t>https://www.health.state.mn.us/diseases/coronavirus/pulseoximeter.html</w:t>
              </w:r>
            </w:hyperlink>
          </w:p>
          <w:p w14:paraId="59C2E576" w14:textId="77777777" w:rsidR="00BA74CE" w:rsidRPr="00BA74CE" w:rsidRDefault="00000000" w:rsidP="00BA74CE">
            <w:pPr>
              <w:pStyle w:val="Text"/>
              <w:numPr>
                <w:ilvl w:val="0"/>
                <w:numId w:val="9"/>
              </w:numPr>
            </w:pPr>
            <w:hyperlink r:id="rId29" w:history="1">
              <w:r w:rsidR="00BA74CE" w:rsidRPr="00BA74CE">
                <w:t>https://www.medicalnewstoday.com/articles/323819</w:t>
              </w:r>
            </w:hyperlink>
          </w:p>
          <w:p w14:paraId="24E9B477" w14:textId="77777777" w:rsidR="00BA74CE" w:rsidRPr="00BA74CE" w:rsidRDefault="00000000" w:rsidP="00BA74CE">
            <w:pPr>
              <w:pStyle w:val="Text"/>
              <w:numPr>
                <w:ilvl w:val="0"/>
                <w:numId w:val="10"/>
              </w:numPr>
            </w:pPr>
            <w:hyperlink r:id="rId30" w:history="1">
              <w:r w:rsidR="00BA74CE" w:rsidRPr="00BA74CE">
                <w:t>https://www.researchgate.net/figure/The-Group-age-range-of-age-and-the-normal-Respiratory-rate-table-type-styles-</w:t>
              </w:r>
              <w:r w:rsidR="00BA74CE" w:rsidRPr="00BA74CE">
                <w:lastRenderedPageBreak/>
                <w:t>4_tbl1_342236322</w:t>
              </w:r>
            </w:hyperlink>
          </w:p>
          <w:p w14:paraId="34BCEF7B" w14:textId="77777777" w:rsidR="00BA74CE" w:rsidRPr="00BA74CE" w:rsidRDefault="00000000" w:rsidP="00BA74CE">
            <w:pPr>
              <w:pStyle w:val="Text"/>
              <w:numPr>
                <w:ilvl w:val="0"/>
                <w:numId w:val="10"/>
              </w:numPr>
            </w:pPr>
            <w:hyperlink r:id="rId31" w:history="1">
              <w:r w:rsidR="00BA74CE" w:rsidRPr="00BA74CE">
                <w:t>https://emoha.com/blogs/health/what-is-normal-bp-range-for-women-and-men</w:t>
              </w:r>
            </w:hyperlink>
          </w:p>
          <w:p w14:paraId="260DADFD" w14:textId="77777777" w:rsidR="00832524" w:rsidRDefault="00832524" w:rsidP="009541ED">
            <w:pPr>
              <w:pStyle w:val="Text"/>
            </w:pPr>
          </w:p>
          <w:p w14:paraId="0F67616E" w14:textId="77777777" w:rsidR="00832524" w:rsidRDefault="00832524" w:rsidP="009541ED">
            <w:pPr>
              <w:pStyle w:val="Text"/>
            </w:pPr>
          </w:p>
          <w:p w14:paraId="12FB5C0E" w14:textId="77777777" w:rsidR="00832524" w:rsidRDefault="00832524" w:rsidP="009541ED">
            <w:pPr>
              <w:pStyle w:val="Text"/>
            </w:pPr>
          </w:p>
          <w:p w14:paraId="3E6E10DE" w14:textId="77777777" w:rsidR="00832524" w:rsidRDefault="00832524" w:rsidP="009541ED">
            <w:pPr>
              <w:pStyle w:val="Text"/>
            </w:pPr>
          </w:p>
          <w:p w14:paraId="07AC18D0" w14:textId="77777777" w:rsidR="00832524" w:rsidRDefault="00832524" w:rsidP="009541ED">
            <w:pPr>
              <w:pStyle w:val="Text"/>
            </w:pPr>
          </w:p>
          <w:p w14:paraId="7922E9F9" w14:textId="2AD1AF5E" w:rsidR="00832524" w:rsidRDefault="005E7C61" w:rsidP="009541ED">
            <w:pPr>
              <w:pStyle w:val="Text"/>
            </w:pPr>
            <w:r w:rsidRPr="005E7C61">
              <w:t>https://emoha.com/blogs/health/what-is-normal-bp-range-for-women-and-men</w:t>
            </w:r>
          </w:p>
          <w:p w14:paraId="2E0BA286" w14:textId="77777777" w:rsidR="00832524" w:rsidRDefault="00832524" w:rsidP="009541ED">
            <w:pPr>
              <w:pStyle w:val="Text"/>
            </w:pPr>
          </w:p>
          <w:p w14:paraId="70563F77" w14:textId="77777777" w:rsidR="00832524" w:rsidRDefault="00832524" w:rsidP="009541ED">
            <w:pPr>
              <w:pStyle w:val="Text"/>
            </w:pPr>
          </w:p>
          <w:p w14:paraId="6A93A735" w14:textId="77777777" w:rsidR="00832524" w:rsidRDefault="00832524" w:rsidP="009541ED">
            <w:pPr>
              <w:pStyle w:val="Text"/>
            </w:pPr>
          </w:p>
          <w:p w14:paraId="56CD2545" w14:textId="77777777" w:rsidR="00832524" w:rsidRDefault="00832524" w:rsidP="009541ED">
            <w:pPr>
              <w:pStyle w:val="Text"/>
            </w:pPr>
          </w:p>
          <w:p w14:paraId="1B7AE34F" w14:textId="77777777" w:rsidR="00832524" w:rsidRDefault="00832524" w:rsidP="009541ED">
            <w:pPr>
              <w:pStyle w:val="Text"/>
            </w:pPr>
          </w:p>
          <w:p w14:paraId="417E8DAB" w14:textId="77777777" w:rsidR="00832524" w:rsidRDefault="00832524" w:rsidP="009541ED">
            <w:pPr>
              <w:pStyle w:val="Text"/>
            </w:pPr>
          </w:p>
          <w:p w14:paraId="346DF361" w14:textId="77777777" w:rsidR="00BA364A" w:rsidRDefault="00BA364A" w:rsidP="009541ED">
            <w:pPr>
              <w:pStyle w:val="Text"/>
            </w:pPr>
          </w:p>
          <w:p w14:paraId="258FB40C" w14:textId="77777777" w:rsidR="00BA364A" w:rsidRDefault="00BA364A" w:rsidP="009541ED">
            <w:pPr>
              <w:pStyle w:val="Text"/>
            </w:pPr>
          </w:p>
          <w:p w14:paraId="7AD7B9D2" w14:textId="77777777" w:rsidR="00BA364A" w:rsidRDefault="00BA364A" w:rsidP="009541ED">
            <w:pPr>
              <w:pStyle w:val="Text"/>
            </w:pPr>
          </w:p>
          <w:p w14:paraId="5193D1F3" w14:textId="77777777" w:rsidR="00BA364A" w:rsidRDefault="00BA364A" w:rsidP="009541ED">
            <w:pPr>
              <w:pStyle w:val="Text"/>
            </w:pPr>
          </w:p>
          <w:p w14:paraId="6D56506F" w14:textId="77777777" w:rsidR="00BA364A" w:rsidRDefault="00BA364A" w:rsidP="009541ED">
            <w:pPr>
              <w:pStyle w:val="Text"/>
            </w:pPr>
          </w:p>
          <w:p w14:paraId="38DCD877" w14:textId="77777777" w:rsidR="00BA364A" w:rsidRDefault="00BA364A" w:rsidP="009541ED">
            <w:pPr>
              <w:pStyle w:val="Text"/>
            </w:pPr>
          </w:p>
          <w:p w14:paraId="009DD2F0" w14:textId="77777777" w:rsidR="00832524" w:rsidRDefault="00832524" w:rsidP="009541ED">
            <w:pPr>
              <w:pStyle w:val="Text"/>
            </w:pPr>
          </w:p>
          <w:p w14:paraId="642C021C" w14:textId="77777777" w:rsidR="00832524" w:rsidRDefault="00832524" w:rsidP="009541ED">
            <w:pPr>
              <w:pStyle w:val="Text"/>
            </w:pPr>
          </w:p>
          <w:p w14:paraId="1B55E405" w14:textId="77777777" w:rsidR="00832524" w:rsidRDefault="00832524" w:rsidP="009541ED">
            <w:pPr>
              <w:pStyle w:val="Text"/>
            </w:pPr>
          </w:p>
          <w:p w14:paraId="6E1528C6" w14:textId="77777777" w:rsidR="00832524" w:rsidRDefault="00832524" w:rsidP="009541ED">
            <w:pPr>
              <w:pStyle w:val="Text"/>
            </w:pPr>
          </w:p>
          <w:p w14:paraId="011FB79C" w14:textId="491963C4" w:rsidR="00832524" w:rsidRDefault="00832524" w:rsidP="009541ED">
            <w:pPr>
              <w:pStyle w:val="Text"/>
            </w:pPr>
          </w:p>
        </w:tc>
        <w:tc>
          <w:tcPr>
            <w:tcW w:w="1082" w:type="dxa"/>
          </w:tcPr>
          <w:p w14:paraId="38D3906C" w14:textId="77777777" w:rsidR="00047BCD" w:rsidRDefault="00047BCD" w:rsidP="00EC4119"/>
        </w:tc>
      </w:tr>
    </w:tbl>
    <w:p w14:paraId="29CDA141" w14:textId="77777777" w:rsidR="0048120C" w:rsidRDefault="0048120C"/>
    <w:p w14:paraId="4F424078" w14:textId="77777777" w:rsidR="00047BCD" w:rsidRDefault="00047BCD"/>
    <w:p w14:paraId="6EE52177" w14:textId="77777777" w:rsidR="00047BCD" w:rsidRDefault="00047BCD"/>
    <w:p w14:paraId="61DCAD62" w14:textId="77777777" w:rsidR="00047BCD" w:rsidRDefault="00047BCD"/>
    <w:p w14:paraId="63E0C7A3" w14:textId="77777777" w:rsidR="00047BCD" w:rsidRDefault="00047BCD"/>
    <w:p w14:paraId="5ABE2FE6" w14:textId="77777777" w:rsidR="00047BCD" w:rsidRDefault="00047BCD"/>
    <w:p w14:paraId="3C7D4FAA" w14:textId="77777777" w:rsidR="00047BCD" w:rsidRDefault="00047BCD"/>
    <w:p w14:paraId="180CF04E" w14:textId="77777777" w:rsidR="00047BCD" w:rsidRDefault="00047BCD"/>
    <w:p w14:paraId="11A4FDA4" w14:textId="77777777" w:rsidR="00047BCD" w:rsidRDefault="00047BCD"/>
    <w:p w14:paraId="6F659900" w14:textId="77777777" w:rsidR="00047BCD" w:rsidRDefault="00047BCD"/>
    <w:p w14:paraId="7C3FEC55" w14:textId="77777777" w:rsidR="00047BCD" w:rsidRDefault="00047BCD"/>
    <w:p w14:paraId="16DBA3DD" w14:textId="77777777" w:rsidR="00047BCD" w:rsidRDefault="00047BCD"/>
    <w:p w14:paraId="7D712016" w14:textId="77777777" w:rsidR="00047BCD" w:rsidRDefault="00047BCD"/>
    <w:p w14:paraId="3F43F132" w14:textId="77777777" w:rsidR="00047BCD" w:rsidRDefault="00047BCD"/>
    <w:p w14:paraId="1C081A8E" w14:textId="77777777" w:rsidR="00047BCD" w:rsidRDefault="00047BCD"/>
    <w:p w14:paraId="64F89354" w14:textId="77777777" w:rsidR="00047BCD" w:rsidRDefault="00047BCD"/>
    <w:p w14:paraId="34AFF874" w14:textId="77777777" w:rsidR="00047BCD" w:rsidRDefault="00047BCD"/>
    <w:p w14:paraId="4031ECE0" w14:textId="77777777" w:rsidR="00047BCD" w:rsidRDefault="00047BCD"/>
    <w:p w14:paraId="35E33369" w14:textId="77777777" w:rsidR="00047BCD" w:rsidRDefault="00047BCD"/>
    <w:p w14:paraId="4B948307" w14:textId="77777777" w:rsidR="00047BCD" w:rsidRDefault="00047BCD"/>
    <w:p w14:paraId="3B7249AF" w14:textId="77777777" w:rsidR="00047BCD" w:rsidRDefault="00047BCD"/>
    <w:p w14:paraId="4848319C" w14:textId="77777777" w:rsidR="00047BCD" w:rsidRDefault="00047BCD"/>
    <w:p w14:paraId="76A0DD27" w14:textId="77777777" w:rsidR="00047BCD" w:rsidRDefault="00047BCD"/>
    <w:p w14:paraId="0488ED25" w14:textId="77777777" w:rsidR="00047BCD" w:rsidRDefault="00047BCD"/>
    <w:p w14:paraId="214E6F39" w14:textId="77777777" w:rsidR="00047BCD" w:rsidRDefault="00047BCD"/>
    <w:p w14:paraId="7C83FBD5" w14:textId="77777777" w:rsidR="00047BCD" w:rsidRDefault="00047BCD"/>
    <w:p w14:paraId="1D6E0181" w14:textId="77777777" w:rsidR="00047BCD" w:rsidRDefault="00047BCD"/>
    <w:p w14:paraId="484D892C" w14:textId="77777777" w:rsidR="00047BCD" w:rsidRDefault="00047BCD"/>
    <w:p w14:paraId="1063B32B" w14:textId="77777777" w:rsidR="00047BCD" w:rsidRDefault="00047BCD"/>
    <w:p w14:paraId="5169F04D" w14:textId="77777777" w:rsidR="00047BCD" w:rsidRDefault="00047BCD"/>
    <w:p w14:paraId="46228CB2" w14:textId="77777777" w:rsidR="00047BCD" w:rsidRDefault="00047BCD"/>
    <w:p w14:paraId="5F5FA391" w14:textId="77777777" w:rsidR="00047BCD" w:rsidRDefault="00047BCD"/>
    <w:p w14:paraId="58F4F028" w14:textId="77777777" w:rsidR="00047BCD" w:rsidRDefault="00047BCD"/>
    <w:sectPr w:rsidR="00047BCD" w:rsidSect="00E74B29">
      <w:footerReference w:type="even" r:id="rId32"/>
      <w:footerReference w:type="default" r:id="rId33"/>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E91F1" w14:textId="77777777" w:rsidR="002A26FB" w:rsidRDefault="002A26FB" w:rsidP="00E74B29">
      <w:r>
        <w:separator/>
      </w:r>
    </w:p>
  </w:endnote>
  <w:endnote w:type="continuationSeparator" w:id="0">
    <w:p w14:paraId="633A04A8" w14:textId="77777777" w:rsidR="002A26FB" w:rsidRDefault="002A26F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791687F5"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6AB588"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3209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6C6BB470" w14:textId="77777777" w:rsidTr="006709F1">
      <w:tc>
        <w:tcPr>
          <w:tcW w:w="1079" w:type="dxa"/>
        </w:tcPr>
        <w:p w14:paraId="33163E49" w14:textId="77777777" w:rsidR="00E74B29" w:rsidRPr="00E74B29" w:rsidRDefault="00E74B29" w:rsidP="006709F1">
          <w:pPr>
            <w:pStyle w:val="Footer"/>
          </w:pPr>
        </w:p>
      </w:tc>
      <w:tc>
        <w:tcPr>
          <w:tcW w:w="5395" w:type="dxa"/>
        </w:tcPr>
        <w:p w14:paraId="7760530E" w14:textId="77777777" w:rsidR="00E74B29" w:rsidRPr="00874FE7" w:rsidRDefault="00000000" w:rsidP="006709F1">
          <w:pPr>
            <w:pStyle w:val="Footer"/>
          </w:pPr>
          <w:sdt>
            <w:sdtPr>
              <w:id w:val="707152945"/>
              <w:placeholder>
                <w:docPart w:val="1513DA18361F45C883F26253E65F7FA7"/>
              </w:placeholder>
              <w:temporary/>
              <w:showingPlcHdr/>
              <w15:appearance w15:val="hidden"/>
            </w:sdt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Content>
            <w:p w14:paraId="455F2670"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6E527552" w14:textId="77777777" w:rsidR="00E74B29" w:rsidRPr="00E74B29" w:rsidRDefault="00E74B29" w:rsidP="006709F1">
          <w:pPr>
            <w:pStyle w:val="Footer"/>
          </w:pPr>
        </w:p>
      </w:tc>
    </w:tr>
  </w:tbl>
  <w:p w14:paraId="7AF60B05"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CF18C" w14:textId="77777777" w:rsidR="002A26FB" w:rsidRDefault="002A26FB" w:rsidP="00E74B29">
      <w:r>
        <w:separator/>
      </w:r>
    </w:p>
  </w:footnote>
  <w:footnote w:type="continuationSeparator" w:id="0">
    <w:p w14:paraId="13AD1263" w14:textId="77777777" w:rsidR="002A26FB" w:rsidRDefault="002A26F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51131"/>
    <w:multiLevelType w:val="hybridMultilevel"/>
    <w:tmpl w:val="485673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83A231F"/>
    <w:multiLevelType w:val="hybridMultilevel"/>
    <w:tmpl w:val="4B0437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D674195"/>
    <w:multiLevelType w:val="hybridMultilevel"/>
    <w:tmpl w:val="EAD812E0"/>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204262E"/>
    <w:multiLevelType w:val="hybridMultilevel"/>
    <w:tmpl w:val="C3763550"/>
    <w:lvl w:ilvl="0" w:tplc="B4FEED20">
      <w:start w:val="1"/>
      <w:numFmt w:val="bullet"/>
      <w:lvlText w:val="•"/>
      <w:lvlJc w:val="left"/>
      <w:pPr>
        <w:tabs>
          <w:tab w:val="num" w:pos="720"/>
        </w:tabs>
        <w:ind w:left="720" w:hanging="360"/>
      </w:pPr>
      <w:rPr>
        <w:rFonts w:ascii="Arial" w:hAnsi="Arial" w:hint="default"/>
      </w:rPr>
    </w:lvl>
    <w:lvl w:ilvl="1" w:tplc="A4F85218" w:tentative="1">
      <w:start w:val="1"/>
      <w:numFmt w:val="bullet"/>
      <w:lvlText w:val="•"/>
      <w:lvlJc w:val="left"/>
      <w:pPr>
        <w:tabs>
          <w:tab w:val="num" w:pos="1440"/>
        </w:tabs>
        <w:ind w:left="1440" w:hanging="360"/>
      </w:pPr>
      <w:rPr>
        <w:rFonts w:ascii="Arial" w:hAnsi="Arial" w:hint="default"/>
      </w:rPr>
    </w:lvl>
    <w:lvl w:ilvl="2" w:tplc="D366B0CE" w:tentative="1">
      <w:start w:val="1"/>
      <w:numFmt w:val="bullet"/>
      <w:lvlText w:val="•"/>
      <w:lvlJc w:val="left"/>
      <w:pPr>
        <w:tabs>
          <w:tab w:val="num" w:pos="2160"/>
        </w:tabs>
        <w:ind w:left="2160" w:hanging="360"/>
      </w:pPr>
      <w:rPr>
        <w:rFonts w:ascii="Arial" w:hAnsi="Arial" w:hint="default"/>
      </w:rPr>
    </w:lvl>
    <w:lvl w:ilvl="3" w:tplc="469AFCD6" w:tentative="1">
      <w:start w:val="1"/>
      <w:numFmt w:val="bullet"/>
      <w:lvlText w:val="•"/>
      <w:lvlJc w:val="left"/>
      <w:pPr>
        <w:tabs>
          <w:tab w:val="num" w:pos="2880"/>
        </w:tabs>
        <w:ind w:left="2880" w:hanging="360"/>
      </w:pPr>
      <w:rPr>
        <w:rFonts w:ascii="Arial" w:hAnsi="Arial" w:hint="default"/>
      </w:rPr>
    </w:lvl>
    <w:lvl w:ilvl="4" w:tplc="563CC1BE" w:tentative="1">
      <w:start w:val="1"/>
      <w:numFmt w:val="bullet"/>
      <w:lvlText w:val="•"/>
      <w:lvlJc w:val="left"/>
      <w:pPr>
        <w:tabs>
          <w:tab w:val="num" w:pos="3600"/>
        </w:tabs>
        <w:ind w:left="3600" w:hanging="360"/>
      </w:pPr>
      <w:rPr>
        <w:rFonts w:ascii="Arial" w:hAnsi="Arial" w:hint="default"/>
      </w:rPr>
    </w:lvl>
    <w:lvl w:ilvl="5" w:tplc="32241D14" w:tentative="1">
      <w:start w:val="1"/>
      <w:numFmt w:val="bullet"/>
      <w:lvlText w:val="•"/>
      <w:lvlJc w:val="left"/>
      <w:pPr>
        <w:tabs>
          <w:tab w:val="num" w:pos="4320"/>
        </w:tabs>
        <w:ind w:left="4320" w:hanging="360"/>
      </w:pPr>
      <w:rPr>
        <w:rFonts w:ascii="Arial" w:hAnsi="Arial" w:hint="default"/>
      </w:rPr>
    </w:lvl>
    <w:lvl w:ilvl="6" w:tplc="F51CD920" w:tentative="1">
      <w:start w:val="1"/>
      <w:numFmt w:val="bullet"/>
      <w:lvlText w:val="•"/>
      <w:lvlJc w:val="left"/>
      <w:pPr>
        <w:tabs>
          <w:tab w:val="num" w:pos="5040"/>
        </w:tabs>
        <w:ind w:left="5040" w:hanging="360"/>
      </w:pPr>
      <w:rPr>
        <w:rFonts w:ascii="Arial" w:hAnsi="Arial" w:hint="default"/>
      </w:rPr>
    </w:lvl>
    <w:lvl w:ilvl="7" w:tplc="1D7EE976" w:tentative="1">
      <w:start w:val="1"/>
      <w:numFmt w:val="bullet"/>
      <w:lvlText w:val="•"/>
      <w:lvlJc w:val="left"/>
      <w:pPr>
        <w:tabs>
          <w:tab w:val="num" w:pos="5760"/>
        </w:tabs>
        <w:ind w:left="5760" w:hanging="360"/>
      </w:pPr>
      <w:rPr>
        <w:rFonts w:ascii="Arial" w:hAnsi="Arial" w:hint="default"/>
      </w:rPr>
    </w:lvl>
    <w:lvl w:ilvl="8" w:tplc="F67CBEA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B665085"/>
    <w:multiLevelType w:val="hybridMultilevel"/>
    <w:tmpl w:val="A6AC9D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2C93F50"/>
    <w:multiLevelType w:val="hybridMultilevel"/>
    <w:tmpl w:val="35C63550"/>
    <w:lvl w:ilvl="0" w:tplc="C7104096">
      <w:start w:val="1"/>
      <w:numFmt w:val="bullet"/>
      <w:lvlText w:val="•"/>
      <w:lvlJc w:val="left"/>
      <w:pPr>
        <w:tabs>
          <w:tab w:val="num" w:pos="720"/>
        </w:tabs>
        <w:ind w:left="720" w:hanging="360"/>
      </w:pPr>
      <w:rPr>
        <w:rFonts w:ascii="Arial" w:hAnsi="Arial" w:hint="default"/>
      </w:rPr>
    </w:lvl>
    <w:lvl w:ilvl="1" w:tplc="38440D8A" w:tentative="1">
      <w:start w:val="1"/>
      <w:numFmt w:val="bullet"/>
      <w:lvlText w:val="•"/>
      <w:lvlJc w:val="left"/>
      <w:pPr>
        <w:tabs>
          <w:tab w:val="num" w:pos="1440"/>
        </w:tabs>
        <w:ind w:left="1440" w:hanging="360"/>
      </w:pPr>
      <w:rPr>
        <w:rFonts w:ascii="Arial" w:hAnsi="Arial" w:hint="default"/>
      </w:rPr>
    </w:lvl>
    <w:lvl w:ilvl="2" w:tplc="AB78C0D4" w:tentative="1">
      <w:start w:val="1"/>
      <w:numFmt w:val="bullet"/>
      <w:lvlText w:val="•"/>
      <w:lvlJc w:val="left"/>
      <w:pPr>
        <w:tabs>
          <w:tab w:val="num" w:pos="2160"/>
        </w:tabs>
        <w:ind w:left="2160" w:hanging="360"/>
      </w:pPr>
      <w:rPr>
        <w:rFonts w:ascii="Arial" w:hAnsi="Arial" w:hint="default"/>
      </w:rPr>
    </w:lvl>
    <w:lvl w:ilvl="3" w:tplc="3DAC6FA0" w:tentative="1">
      <w:start w:val="1"/>
      <w:numFmt w:val="bullet"/>
      <w:lvlText w:val="•"/>
      <w:lvlJc w:val="left"/>
      <w:pPr>
        <w:tabs>
          <w:tab w:val="num" w:pos="2880"/>
        </w:tabs>
        <w:ind w:left="2880" w:hanging="360"/>
      </w:pPr>
      <w:rPr>
        <w:rFonts w:ascii="Arial" w:hAnsi="Arial" w:hint="default"/>
      </w:rPr>
    </w:lvl>
    <w:lvl w:ilvl="4" w:tplc="CD385B9C" w:tentative="1">
      <w:start w:val="1"/>
      <w:numFmt w:val="bullet"/>
      <w:lvlText w:val="•"/>
      <w:lvlJc w:val="left"/>
      <w:pPr>
        <w:tabs>
          <w:tab w:val="num" w:pos="3600"/>
        </w:tabs>
        <w:ind w:left="3600" w:hanging="360"/>
      </w:pPr>
      <w:rPr>
        <w:rFonts w:ascii="Arial" w:hAnsi="Arial" w:hint="default"/>
      </w:rPr>
    </w:lvl>
    <w:lvl w:ilvl="5" w:tplc="EFA0977E" w:tentative="1">
      <w:start w:val="1"/>
      <w:numFmt w:val="bullet"/>
      <w:lvlText w:val="•"/>
      <w:lvlJc w:val="left"/>
      <w:pPr>
        <w:tabs>
          <w:tab w:val="num" w:pos="4320"/>
        </w:tabs>
        <w:ind w:left="4320" w:hanging="360"/>
      </w:pPr>
      <w:rPr>
        <w:rFonts w:ascii="Arial" w:hAnsi="Arial" w:hint="default"/>
      </w:rPr>
    </w:lvl>
    <w:lvl w:ilvl="6" w:tplc="44DE5B36" w:tentative="1">
      <w:start w:val="1"/>
      <w:numFmt w:val="bullet"/>
      <w:lvlText w:val="•"/>
      <w:lvlJc w:val="left"/>
      <w:pPr>
        <w:tabs>
          <w:tab w:val="num" w:pos="5040"/>
        </w:tabs>
        <w:ind w:left="5040" w:hanging="360"/>
      </w:pPr>
      <w:rPr>
        <w:rFonts w:ascii="Arial" w:hAnsi="Arial" w:hint="default"/>
      </w:rPr>
    </w:lvl>
    <w:lvl w:ilvl="7" w:tplc="8648F454" w:tentative="1">
      <w:start w:val="1"/>
      <w:numFmt w:val="bullet"/>
      <w:lvlText w:val="•"/>
      <w:lvlJc w:val="left"/>
      <w:pPr>
        <w:tabs>
          <w:tab w:val="num" w:pos="5760"/>
        </w:tabs>
        <w:ind w:left="5760" w:hanging="360"/>
      </w:pPr>
      <w:rPr>
        <w:rFonts w:ascii="Arial" w:hAnsi="Arial" w:hint="default"/>
      </w:rPr>
    </w:lvl>
    <w:lvl w:ilvl="8" w:tplc="F634E79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21A3C33"/>
    <w:multiLevelType w:val="hybridMultilevel"/>
    <w:tmpl w:val="F196C3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A3369B6"/>
    <w:multiLevelType w:val="hybridMultilevel"/>
    <w:tmpl w:val="521215DA"/>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F110C36"/>
    <w:multiLevelType w:val="hybridMultilevel"/>
    <w:tmpl w:val="65748114"/>
    <w:lvl w:ilvl="0" w:tplc="8124B61E">
      <w:start w:val="1"/>
      <w:numFmt w:val="bullet"/>
      <w:lvlText w:val="•"/>
      <w:lvlJc w:val="left"/>
      <w:pPr>
        <w:tabs>
          <w:tab w:val="num" w:pos="720"/>
        </w:tabs>
        <w:ind w:left="720" w:hanging="360"/>
      </w:pPr>
      <w:rPr>
        <w:rFonts w:ascii="Arial" w:hAnsi="Arial" w:hint="default"/>
      </w:rPr>
    </w:lvl>
    <w:lvl w:ilvl="1" w:tplc="12D26748" w:tentative="1">
      <w:start w:val="1"/>
      <w:numFmt w:val="bullet"/>
      <w:lvlText w:val="•"/>
      <w:lvlJc w:val="left"/>
      <w:pPr>
        <w:tabs>
          <w:tab w:val="num" w:pos="1440"/>
        </w:tabs>
        <w:ind w:left="1440" w:hanging="360"/>
      </w:pPr>
      <w:rPr>
        <w:rFonts w:ascii="Arial" w:hAnsi="Arial" w:hint="default"/>
      </w:rPr>
    </w:lvl>
    <w:lvl w:ilvl="2" w:tplc="C3A63FEA" w:tentative="1">
      <w:start w:val="1"/>
      <w:numFmt w:val="bullet"/>
      <w:lvlText w:val="•"/>
      <w:lvlJc w:val="left"/>
      <w:pPr>
        <w:tabs>
          <w:tab w:val="num" w:pos="2160"/>
        </w:tabs>
        <w:ind w:left="2160" w:hanging="360"/>
      </w:pPr>
      <w:rPr>
        <w:rFonts w:ascii="Arial" w:hAnsi="Arial" w:hint="default"/>
      </w:rPr>
    </w:lvl>
    <w:lvl w:ilvl="3" w:tplc="6AFEF1EE" w:tentative="1">
      <w:start w:val="1"/>
      <w:numFmt w:val="bullet"/>
      <w:lvlText w:val="•"/>
      <w:lvlJc w:val="left"/>
      <w:pPr>
        <w:tabs>
          <w:tab w:val="num" w:pos="2880"/>
        </w:tabs>
        <w:ind w:left="2880" w:hanging="360"/>
      </w:pPr>
      <w:rPr>
        <w:rFonts w:ascii="Arial" w:hAnsi="Arial" w:hint="default"/>
      </w:rPr>
    </w:lvl>
    <w:lvl w:ilvl="4" w:tplc="BD1A418C" w:tentative="1">
      <w:start w:val="1"/>
      <w:numFmt w:val="bullet"/>
      <w:lvlText w:val="•"/>
      <w:lvlJc w:val="left"/>
      <w:pPr>
        <w:tabs>
          <w:tab w:val="num" w:pos="3600"/>
        </w:tabs>
        <w:ind w:left="3600" w:hanging="360"/>
      </w:pPr>
      <w:rPr>
        <w:rFonts w:ascii="Arial" w:hAnsi="Arial" w:hint="default"/>
      </w:rPr>
    </w:lvl>
    <w:lvl w:ilvl="5" w:tplc="164A9C5A" w:tentative="1">
      <w:start w:val="1"/>
      <w:numFmt w:val="bullet"/>
      <w:lvlText w:val="•"/>
      <w:lvlJc w:val="left"/>
      <w:pPr>
        <w:tabs>
          <w:tab w:val="num" w:pos="4320"/>
        </w:tabs>
        <w:ind w:left="4320" w:hanging="360"/>
      </w:pPr>
      <w:rPr>
        <w:rFonts w:ascii="Arial" w:hAnsi="Arial" w:hint="default"/>
      </w:rPr>
    </w:lvl>
    <w:lvl w:ilvl="6" w:tplc="B6765B28" w:tentative="1">
      <w:start w:val="1"/>
      <w:numFmt w:val="bullet"/>
      <w:lvlText w:val="•"/>
      <w:lvlJc w:val="left"/>
      <w:pPr>
        <w:tabs>
          <w:tab w:val="num" w:pos="5040"/>
        </w:tabs>
        <w:ind w:left="5040" w:hanging="360"/>
      </w:pPr>
      <w:rPr>
        <w:rFonts w:ascii="Arial" w:hAnsi="Arial" w:hint="default"/>
      </w:rPr>
    </w:lvl>
    <w:lvl w:ilvl="7" w:tplc="7278EA40" w:tentative="1">
      <w:start w:val="1"/>
      <w:numFmt w:val="bullet"/>
      <w:lvlText w:val="•"/>
      <w:lvlJc w:val="left"/>
      <w:pPr>
        <w:tabs>
          <w:tab w:val="num" w:pos="5760"/>
        </w:tabs>
        <w:ind w:left="5760" w:hanging="360"/>
      </w:pPr>
      <w:rPr>
        <w:rFonts w:ascii="Arial" w:hAnsi="Arial" w:hint="default"/>
      </w:rPr>
    </w:lvl>
    <w:lvl w:ilvl="8" w:tplc="4C4C8F68" w:tentative="1">
      <w:start w:val="1"/>
      <w:numFmt w:val="bullet"/>
      <w:lvlText w:val="•"/>
      <w:lvlJc w:val="left"/>
      <w:pPr>
        <w:tabs>
          <w:tab w:val="num" w:pos="6480"/>
        </w:tabs>
        <w:ind w:left="6480" w:hanging="360"/>
      </w:pPr>
      <w:rPr>
        <w:rFonts w:ascii="Arial" w:hAnsi="Arial" w:hint="default"/>
      </w:rPr>
    </w:lvl>
  </w:abstractNum>
  <w:num w:numId="1" w16cid:durableId="1180007369">
    <w:abstractNumId w:val="1"/>
  </w:num>
  <w:num w:numId="2" w16cid:durableId="399526434">
    <w:abstractNumId w:val="5"/>
  </w:num>
  <w:num w:numId="3" w16cid:durableId="1360666279">
    <w:abstractNumId w:val="0"/>
  </w:num>
  <w:num w:numId="4" w16cid:durableId="836387926">
    <w:abstractNumId w:val="7"/>
  </w:num>
  <w:num w:numId="5" w16cid:durableId="657802219">
    <w:abstractNumId w:val="9"/>
  </w:num>
  <w:num w:numId="6" w16cid:durableId="733429389">
    <w:abstractNumId w:val="8"/>
  </w:num>
  <w:num w:numId="7" w16cid:durableId="1587880375">
    <w:abstractNumId w:val="3"/>
  </w:num>
  <w:num w:numId="8" w16cid:durableId="754471361">
    <w:abstractNumId w:val="2"/>
  </w:num>
  <w:num w:numId="9" w16cid:durableId="470173821">
    <w:abstractNumId w:val="6"/>
  </w:num>
  <w:num w:numId="10" w16cid:durableId="1768212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E4A"/>
    <w:rsid w:val="0000694C"/>
    <w:rsid w:val="00011F33"/>
    <w:rsid w:val="0002093B"/>
    <w:rsid w:val="00031A9B"/>
    <w:rsid w:val="00047BCD"/>
    <w:rsid w:val="00057E6B"/>
    <w:rsid w:val="00067D8E"/>
    <w:rsid w:val="00081282"/>
    <w:rsid w:val="00081C4F"/>
    <w:rsid w:val="00081CC8"/>
    <w:rsid w:val="000862C9"/>
    <w:rsid w:val="00086FA5"/>
    <w:rsid w:val="000953B3"/>
    <w:rsid w:val="00096CE6"/>
    <w:rsid w:val="00097029"/>
    <w:rsid w:val="000A57C8"/>
    <w:rsid w:val="000B2BCD"/>
    <w:rsid w:val="000B720A"/>
    <w:rsid w:val="000D4E70"/>
    <w:rsid w:val="000E01C3"/>
    <w:rsid w:val="000E030D"/>
    <w:rsid w:val="000E2E07"/>
    <w:rsid w:val="000E4641"/>
    <w:rsid w:val="000E46A6"/>
    <w:rsid w:val="000F0E71"/>
    <w:rsid w:val="000F12F4"/>
    <w:rsid w:val="001008BD"/>
    <w:rsid w:val="00133FAE"/>
    <w:rsid w:val="0013564F"/>
    <w:rsid w:val="001509E8"/>
    <w:rsid w:val="00151F66"/>
    <w:rsid w:val="00157DDD"/>
    <w:rsid w:val="00177F8D"/>
    <w:rsid w:val="00185F4A"/>
    <w:rsid w:val="0018763A"/>
    <w:rsid w:val="0019352B"/>
    <w:rsid w:val="00196589"/>
    <w:rsid w:val="001B4A6D"/>
    <w:rsid w:val="001B65EB"/>
    <w:rsid w:val="001C1D39"/>
    <w:rsid w:val="001D36FB"/>
    <w:rsid w:val="00230CD0"/>
    <w:rsid w:val="00231EF5"/>
    <w:rsid w:val="002348DC"/>
    <w:rsid w:val="00251238"/>
    <w:rsid w:val="00251772"/>
    <w:rsid w:val="0026010C"/>
    <w:rsid w:val="00280C9F"/>
    <w:rsid w:val="00290C85"/>
    <w:rsid w:val="00294FA1"/>
    <w:rsid w:val="002A26FB"/>
    <w:rsid w:val="002B4F1A"/>
    <w:rsid w:val="002C134D"/>
    <w:rsid w:val="002C246B"/>
    <w:rsid w:val="002D1DDC"/>
    <w:rsid w:val="002D1E91"/>
    <w:rsid w:val="002D2011"/>
    <w:rsid w:val="002D2200"/>
    <w:rsid w:val="002D7AA6"/>
    <w:rsid w:val="00305017"/>
    <w:rsid w:val="00310E4A"/>
    <w:rsid w:val="00316348"/>
    <w:rsid w:val="0033108F"/>
    <w:rsid w:val="00337DB8"/>
    <w:rsid w:val="003560E6"/>
    <w:rsid w:val="003679D0"/>
    <w:rsid w:val="003803F5"/>
    <w:rsid w:val="0038662A"/>
    <w:rsid w:val="003933FC"/>
    <w:rsid w:val="00394A27"/>
    <w:rsid w:val="00395034"/>
    <w:rsid w:val="003973F8"/>
    <w:rsid w:val="003A6045"/>
    <w:rsid w:val="003C0FEE"/>
    <w:rsid w:val="003D096B"/>
    <w:rsid w:val="003D0C74"/>
    <w:rsid w:val="003F5DAB"/>
    <w:rsid w:val="0040564B"/>
    <w:rsid w:val="00410A00"/>
    <w:rsid w:val="00420777"/>
    <w:rsid w:val="00436536"/>
    <w:rsid w:val="00443999"/>
    <w:rsid w:val="00457C65"/>
    <w:rsid w:val="00460104"/>
    <w:rsid w:val="0048120C"/>
    <w:rsid w:val="00482F68"/>
    <w:rsid w:val="004909D9"/>
    <w:rsid w:val="004A73AD"/>
    <w:rsid w:val="004B0DC2"/>
    <w:rsid w:val="004B15C9"/>
    <w:rsid w:val="004B553F"/>
    <w:rsid w:val="004C7871"/>
    <w:rsid w:val="004D051C"/>
    <w:rsid w:val="004D4C12"/>
    <w:rsid w:val="005039D5"/>
    <w:rsid w:val="0050723C"/>
    <w:rsid w:val="00515C23"/>
    <w:rsid w:val="00521481"/>
    <w:rsid w:val="00531A24"/>
    <w:rsid w:val="005412B2"/>
    <w:rsid w:val="005463D0"/>
    <w:rsid w:val="005521C3"/>
    <w:rsid w:val="00570C39"/>
    <w:rsid w:val="005764E8"/>
    <w:rsid w:val="00596326"/>
    <w:rsid w:val="005D6245"/>
    <w:rsid w:val="005E3EDD"/>
    <w:rsid w:val="005E5403"/>
    <w:rsid w:val="005E7C61"/>
    <w:rsid w:val="005F00D7"/>
    <w:rsid w:val="006101D7"/>
    <w:rsid w:val="00612895"/>
    <w:rsid w:val="00637099"/>
    <w:rsid w:val="0064044B"/>
    <w:rsid w:val="006520B9"/>
    <w:rsid w:val="00653E84"/>
    <w:rsid w:val="00665110"/>
    <w:rsid w:val="006709F1"/>
    <w:rsid w:val="006723EA"/>
    <w:rsid w:val="00676387"/>
    <w:rsid w:val="006833E6"/>
    <w:rsid w:val="00685391"/>
    <w:rsid w:val="006A120F"/>
    <w:rsid w:val="006A646C"/>
    <w:rsid w:val="006B4A94"/>
    <w:rsid w:val="006C60E6"/>
    <w:rsid w:val="006F1772"/>
    <w:rsid w:val="006F49F7"/>
    <w:rsid w:val="00704528"/>
    <w:rsid w:val="00714C98"/>
    <w:rsid w:val="00723D65"/>
    <w:rsid w:val="00756361"/>
    <w:rsid w:val="00757241"/>
    <w:rsid w:val="007629E3"/>
    <w:rsid w:val="00767EF4"/>
    <w:rsid w:val="00772A0D"/>
    <w:rsid w:val="00773B4E"/>
    <w:rsid w:val="00783324"/>
    <w:rsid w:val="007916AB"/>
    <w:rsid w:val="00793CB6"/>
    <w:rsid w:val="007942AE"/>
    <w:rsid w:val="007A4BF4"/>
    <w:rsid w:val="007B2EC1"/>
    <w:rsid w:val="007B7CAE"/>
    <w:rsid w:val="007C0B83"/>
    <w:rsid w:val="007C2D37"/>
    <w:rsid w:val="007D4ED9"/>
    <w:rsid w:val="007D5753"/>
    <w:rsid w:val="007F3A24"/>
    <w:rsid w:val="0080148F"/>
    <w:rsid w:val="008073AB"/>
    <w:rsid w:val="00830BE2"/>
    <w:rsid w:val="00832524"/>
    <w:rsid w:val="00837914"/>
    <w:rsid w:val="00843CC9"/>
    <w:rsid w:val="00852885"/>
    <w:rsid w:val="00863466"/>
    <w:rsid w:val="00874FE7"/>
    <w:rsid w:val="00875502"/>
    <w:rsid w:val="008807C2"/>
    <w:rsid w:val="00886BF8"/>
    <w:rsid w:val="00891E67"/>
    <w:rsid w:val="00892EE5"/>
    <w:rsid w:val="008934BA"/>
    <w:rsid w:val="00896F7F"/>
    <w:rsid w:val="008A4405"/>
    <w:rsid w:val="008A5FCC"/>
    <w:rsid w:val="008B11EF"/>
    <w:rsid w:val="008B2F82"/>
    <w:rsid w:val="008E4439"/>
    <w:rsid w:val="008E5E3C"/>
    <w:rsid w:val="008F5CE3"/>
    <w:rsid w:val="008F79FD"/>
    <w:rsid w:val="0091176A"/>
    <w:rsid w:val="00913483"/>
    <w:rsid w:val="00933DE9"/>
    <w:rsid w:val="00935CC8"/>
    <w:rsid w:val="009435E1"/>
    <w:rsid w:val="00952F41"/>
    <w:rsid w:val="00952F7D"/>
    <w:rsid w:val="009541ED"/>
    <w:rsid w:val="0095496A"/>
    <w:rsid w:val="00955674"/>
    <w:rsid w:val="00983B0D"/>
    <w:rsid w:val="00995F91"/>
    <w:rsid w:val="009A061F"/>
    <w:rsid w:val="009A38BA"/>
    <w:rsid w:val="009A3F7D"/>
    <w:rsid w:val="009B28BC"/>
    <w:rsid w:val="009B2D0F"/>
    <w:rsid w:val="009C54BD"/>
    <w:rsid w:val="009C62D9"/>
    <w:rsid w:val="009C6433"/>
    <w:rsid w:val="009D3732"/>
    <w:rsid w:val="009D50E2"/>
    <w:rsid w:val="00A21527"/>
    <w:rsid w:val="00A31B94"/>
    <w:rsid w:val="00A53CF4"/>
    <w:rsid w:val="00A76767"/>
    <w:rsid w:val="00A82A1C"/>
    <w:rsid w:val="00A83E04"/>
    <w:rsid w:val="00A9158D"/>
    <w:rsid w:val="00A95924"/>
    <w:rsid w:val="00AF6DD4"/>
    <w:rsid w:val="00B04B44"/>
    <w:rsid w:val="00B12302"/>
    <w:rsid w:val="00B15AA8"/>
    <w:rsid w:val="00B324C0"/>
    <w:rsid w:val="00B36216"/>
    <w:rsid w:val="00B4147B"/>
    <w:rsid w:val="00B43E11"/>
    <w:rsid w:val="00B606D7"/>
    <w:rsid w:val="00B74D5E"/>
    <w:rsid w:val="00B84A97"/>
    <w:rsid w:val="00B924F7"/>
    <w:rsid w:val="00BA364A"/>
    <w:rsid w:val="00BA4D97"/>
    <w:rsid w:val="00BA74CE"/>
    <w:rsid w:val="00BB12B8"/>
    <w:rsid w:val="00BC54AC"/>
    <w:rsid w:val="00BD0012"/>
    <w:rsid w:val="00BD24FD"/>
    <w:rsid w:val="00BE0FB6"/>
    <w:rsid w:val="00C04501"/>
    <w:rsid w:val="00C07D24"/>
    <w:rsid w:val="00C31763"/>
    <w:rsid w:val="00C41B15"/>
    <w:rsid w:val="00C562FA"/>
    <w:rsid w:val="00C755AB"/>
    <w:rsid w:val="00C807B3"/>
    <w:rsid w:val="00C838A4"/>
    <w:rsid w:val="00C83B34"/>
    <w:rsid w:val="00C87391"/>
    <w:rsid w:val="00C87A1C"/>
    <w:rsid w:val="00C92D9D"/>
    <w:rsid w:val="00CA2B39"/>
    <w:rsid w:val="00CB63FF"/>
    <w:rsid w:val="00CB7F72"/>
    <w:rsid w:val="00CE7FE5"/>
    <w:rsid w:val="00D04D13"/>
    <w:rsid w:val="00D0533D"/>
    <w:rsid w:val="00D102A2"/>
    <w:rsid w:val="00D10880"/>
    <w:rsid w:val="00D21A7C"/>
    <w:rsid w:val="00D224F7"/>
    <w:rsid w:val="00D4059C"/>
    <w:rsid w:val="00D43125"/>
    <w:rsid w:val="00D537AF"/>
    <w:rsid w:val="00D61407"/>
    <w:rsid w:val="00D66A3A"/>
    <w:rsid w:val="00D73534"/>
    <w:rsid w:val="00D81103"/>
    <w:rsid w:val="00D8666A"/>
    <w:rsid w:val="00DA6599"/>
    <w:rsid w:val="00DD0DC8"/>
    <w:rsid w:val="00DD3D25"/>
    <w:rsid w:val="00DF198B"/>
    <w:rsid w:val="00DF5786"/>
    <w:rsid w:val="00E06F04"/>
    <w:rsid w:val="00E47548"/>
    <w:rsid w:val="00E51E88"/>
    <w:rsid w:val="00E534EB"/>
    <w:rsid w:val="00E65339"/>
    <w:rsid w:val="00E74B29"/>
    <w:rsid w:val="00E946CC"/>
    <w:rsid w:val="00E94735"/>
    <w:rsid w:val="00EB49E8"/>
    <w:rsid w:val="00EC0C48"/>
    <w:rsid w:val="00EC4119"/>
    <w:rsid w:val="00EC7F27"/>
    <w:rsid w:val="00EE5F06"/>
    <w:rsid w:val="00EE7503"/>
    <w:rsid w:val="00F04E18"/>
    <w:rsid w:val="00F213AC"/>
    <w:rsid w:val="00F275ED"/>
    <w:rsid w:val="00F50791"/>
    <w:rsid w:val="00F629C2"/>
    <w:rsid w:val="00F743E4"/>
    <w:rsid w:val="00F83E1D"/>
    <w:rsid w:val="00F85F05"/>
    <w:rsid w:val="00FB2F1A"/>
    <w:rsid w:val="00FC5627"/>
    <w:rsid w:val="00FD00B5"/>
    <w:rsid w:val="00FD78AE"/>
    <w:rsid w:val="00FE1E09"/>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752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EC4119"/>
    <w:rPr>
      <w:color w:val="0000FF" w:themeColor="hyperlink"/>
      <w:u w:val="single"/>
    </w:rPr>
  </w:style>
  <w:style w:type="character" w:styleId="UnresolvedMention">
    <w:name w:val="Unresolved Mention"/>
    <w:basedOn w:val="DefaultParagraphFont"/>
    <w:uiPriority w:val="99"/>
    <w:semiHidden/>
    <w:unhideWhenUsed/>
    <w:rsid w:val="00EC4119"/>
    <w:rPr>
      <w:color w:val="605E5C"/>
      <w:shd w:val="clear" w:color="auto" w:fill="E1DFDD"/>
    </w:rPr>
  </w:style>
  <w:style w:type="character" w:customStyle="1" w:styleId="pspdfkit-6fq5ysqkmc2gc1fek9b659qfh8">
    <w:name w:val="pspdfkit-6fq5ysqkmc2gc1fek9b659qfh8"/>
    <w:basedOn w:val="DefaultParagraphFont"/>
    <w:rsid w:val="007C2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115700">
      <w:bodyDiv w:val="1"/>
      <w:marLeft w:val="0"/>
      <w:marRight w:val="0"/>
      <w:marTop w:val="0"/>
      <w:marBottom w:val="0"/>
      <w:divBdr>
        <w:top w:val="none" w:sz="0" w:space="0" w:color="auto"/>
        <w:left w:val="none" w:sz="0" w:space="0" w:color="auto"/>
        <w:bottom w:val="none" w:sz="0" w:space="0" w:color="auto"/>
        <w:right w:val="none" w:sz="0" w:space="0" w:color="auto"/>
      </w:divBdr>
      <w:divsChild>
        <w:div w:id="1099108069">
          <w:marLeft w:val="446"/>
          <w:marRight w:val="0"/>
          <w:marTop w:val="200"/>
          <w:marBottom w:val="0"/>
          <w:divBdr>
            <w:top w:val="none" w:sz="0" w:space="0" w:color="auto"/>
            <w:left w:val="none" w:sz="0" w:space="0" w:color="auto"/>
            <w:bottom w:val="none" w:sz="0" w:space="0" w:color="auto"/>
            <w:right w:val="none" w:sz="0" w:space="0" w:color="auto"/>
          </w:divBdr>
        </w:div>
        <w:div w:id="789781147">
          <w:marLeft w:val="446"/>
          <w:marRight w:val="0"/>
          <w:marTop w:val="200"/>
          <w:marBottom w:val="0"/>
          <w:divBdr>
            <w:top w:val="none" w:sz="0" w:space="0" w:color="auto"/>
            <w:left w:val="none" w:sz="0" w:space="0" w:color="auto"/>
            <w:bottom w:val="none" w:sz="0" w:space="0" w:color="auto"/>
            <w:right w:val="none" w:sz="0" w:space="0" w:color="auto"/>
          </w:divBdr>
        </w:div>
        <w:div w:id="1100640214">
          <w:marLeft w:val="446"/>
          <w:marRight w:val="0"/>
          <w:marTop w:val="200"/>
          <w:marBottom w:val="0"/>
          <w:divBdr>
            <w:top w:val="none" w:sz="0" w:space="0" w:color="auto"/>
            <w:left w:val="none" w:sz="0" w:space="0" w:color="auto"/>
            <w:bottom w:val="none" w:sz="0" w:space="0" w:color="auto"/>
            <w:right w:val="none" w:sz="0" w:space="0" w:color="auto"/>
          </w:divBdr>
        </w:div>
        <w:div w:id="1640184771">
          <w:marLeft w:val="446"/>
          <w:marRight w:val="0"/>
          <w:marTop w:val="200"/>
          <w:marBottom w:val="0"/>
          <w:divBdr>
            <w:top w:val="none" w:sz="0" w:space="0" w:color="auto"/>
            <w:left w:val="none" w:sz="0" w:space="0" w:color="auto"/>
            <w:bottom w:val="none" w:sz="0" w:space="0" w:color="auto"/>
            <w:right w:val="none" w:sz="0" w:space="0" w:color="auto"/>
          </w:divBdr>
        </w:div>
        <w:div w:id="692850673">
          <w:marLeft w:val="446"/>
          <w:marRight w:val="0"/>
          <w:marTop w:val="200"/>
          <w:marBottom w:val="0"/>
          <w:divBdr>
            <w:top w:val="none" w:sz="0" w:space="0" w:color="auto"/>
            <w:left w:val="none" w:sz="0" w:space="0" w:color="auto"/>
            <w:bottom w:val="none" w:sz="0" w:space="0" w:color="auto"/>
            <w:right w:val="none" w:sz="0" w:space="0" w:color="auto"/>
          </w:divBdr>
        </w:div>
        <w:div w:id="419911777">
          <w:marLeft w:val="446"/>
          <w:marRight w:val="0"/>
          <w:marTop w:val="200"/>
          <w:marBottom w:val="0"/>
          <w:divBdr>
            <w:top w:val="none" w:sz="0" w:space="0" w:color="auto"/>
            <w:left w:val="none" w:sz="0" w:space="0" w:color="auto"/>
            <w:bottom w:val="none" w:sz="0" w:space="0" w:color="auto"/>
            <w:right w:val="none" w:sz="0" w:space="0" w:color="auto"/>
          </w:divBdr>
        </w:div>
      </w:divsChild>
    </w:div>
    <w:div w:id="592858149">
      <w:bodyDiv w:val="1"/>
      <w:marLeft w:val="0"/>
      <w:marRight w:val="0"/>
      <w:marTop w:val="0"/>
      <w:marBottom w:val="0"/>
      <w:divBdr>
        <w:top w:val="none" w:sz="0" w:space="0" w:color="auto"/>
        <w:left w:val="none" w:sz="0" w:space="0" w:color="auto"/>
        <w:bottom w:val="none" w:sz="0" w:space="0" w:color="auto"/>
        <w:right w:val="none" w:sz="0" w:space="0" w:color="auto"/>
      </w:divBdr>
    </w:div>
    <w:div w:id="1016540916">
      <w:bodyDiv w:val="1"/>
      <w:marLeft w:val="0"/>
      <w:marRight w:val="0"/>
      <w:marTop w:val="0"/>
      <w:marBottom w:val="0"/>
      <w:divBdr>
        <w:top w:val="none" w:sz="0" w:space="0" w:color="auto"/>
        <w:left w:val="none" w:sz="0" w:space="0" w:color="auto"/>
        <w:bottom w:val="none" w:sz="0" w:space="0" w:color="auto"/>
        <w:right w:val="none" w:sz="0" w:space="0" w:color="auto"/>
      </w:divBdr>
    </w:div>
    <w:div w:id="1372421443">
      <w:bodyDiv w:val="1"/>
      <w:marLeft w:val="0"/>
      <w:marRight w:val="0"/>
      <w:marTop w:val="0"/>
      <w:marBottom w:val="0"/>
      <w:divBdr>
        <w:top w:val="none" w:sz="0" w:space="0" w:color="auto"/>
        <w:left w:val="none" w:sz="0" w:space="0" w:color="auto"/>
        <w:bottom w:val="none" w:sz="0" w:space="0" w:color="auto"/>
        <w:right w:val="none" w:sz="0" w:space="0" w:color="auto"/>
      </w:divBdr>
    </w:div>
    <w:div w:id="1418213974">
      <w:bodyDiv w:val="1"/>
      <w:marLeft w:val="0"/>
      <w:marRight w:val="0"/>
      <w:marTop w:val="0"/>
      <w:marBottom w:val="0"/>
      <w:divBdr>
        <w:top w:val="none" w:sz="0" w:space="0" w:color="auto"/>
        <w:left w:val="none" w:sz="0" w:space="0" w:color="auto"/>
        <w:bottom w:val="none" w:sz="0" w:space="0" w:color="auto"/>
        <w:right w:val="none" w:sz="0" w:space="0" w:color="auto"/>
      </w:divBdr>
      <w:divsChild>
        <w:div w:id="19401641">
          <w:marLeft w:val="547"/>
          <w:marRight w:val="0"/>
          <w:marTop w:val="200"/>
          <w:marBottom w:val="0"/>
          <w:divBdr>
            <w:top w:val="none" w:sz="0" w:space="0" w:color="auto"/>
            <w:left w:val="none" w:sz="0" w:space="0" w:color="auto"/>
            <w:bottom w:val="none" w:sz="0" w:space="0" w:color="auto"/>
            <w:right w:val="none" w:sz="0" w:space="0" w:color="auto"/>
          </w:divBdr>
        </w:div>
        <w:div w:id="575867116">
          <w:marLeft w:val="547"/>
          <w:marRight w:val="0"/>
          <w:marTop w:val="200"/>
          <w:marBottom w:val="0"/>
          <w:divBdr>
            <w:top w:val="none" w:sz="0" w:space="0" w:color="auto"/>
            <w:left w:val="none" w:sz="0" w:space="0" w:color="auto"/>
            <w:bottom w:val="none" w:sz="0" w:space="0" w:color="auto"/>
            <w:right w:val="none" w:sz="0" w:space="0" w:color="auto"/>
          </w:divBdr>
        </w:div>
        <w:div w:id="1027102798">
          <w:marLeft w:val="547"/>
          <w:marRight w:val="0"/>
          <w:marTop w:val="200"/>
          <w:marBottom w:val="0"/>
          <w:divBdr>
            <w:top w:val="none" w:sz="0" w:space="0" w:color="auto"/>
            <w:left w:val="none" w:sz="0" w:space="0" w:color="auto"/>
            <w:bottom w:val="none" w:sz="0" w:space="0" w:color="auto"/>
            <w:right w:val="none" w:sz="0" w:space="0" w:color="auto"/>
          </w:divBdr>
        </w:div>
      </w:divsChild>
    </w:div>
    <w:div w:id="1474063033">
      <w:bodyDiv w:val="1"/>
      <w:marLeft w:val="0"/>
      <w:marRight w:val="0"/>
      <w:marTop w:val="0"/>
      <w:marBottom w:val="0"/>
      <w:divBdr>
        <w:top w:val="none" w:sz="0" w:space="0" w:color="auto"/>
        <w:left w:val="none" w:sz="0" w:space="0" w:color="auto"/>
        <w:bottom w:val="none" w:sz="0" w:space="0" w:color="auto"/>
        <w:right w:val="none" w:sz="0" w:space="0" w:color="auto"/>
      </w:divBdr>
      <w:divsChild>
        <w:div w:id="768353778">
          <w:marLeft w:val="44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upport.skillscommons.org/showcases/open-courseware/healthcare/augment-reality/healthcare-augmented-reality-scenarios-simulations/" TargetMode="External"/><Relationship Id="rId18" Type="http://schemas.openxmlformats.org/officeDocument/2006/relationships/image" Target="media/image5.png"/><Relationship Id="rId26" Type="http://schemas.openxmlformats.org/officeDocument/2006/relationships/hyperlink" Target="https://mit-lcp.github.io/mimic-schema-spy/index.html" TargetMode="Externa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drive.google.com/drive/folders/10cHSCimSXGBu6RyQTTPYuGYw7Y-9ccKx" TargetMode="External"/><Relationship Id="rId20" Type="http://schemas.openxmlformats.org/officeDocument/2006/relationships/image" Target="media/image7.png"/><Relationship Id="rId29" Type="http://schemas.openxmlformats.org/officeDocument/2006/relationships/hyperlink" Target="https://www.medicalnewstoday.com/articles/323819"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hyperlink" Target="https://physionet.org/content/mimiciii/1.4/" TargetMode="External"/><Relationship Id="rId23" Type="http://schemas.openxmlformats.org/officeDocument/2006/relationships/image" Target="media/image10.jpeg"/><Relationship Id="rId28" Type="http://schemas.openxmlformats.org/officeDocument/2006/relationships/hyperlink" Target="https://www.health.state.mn.us/diseases/coronavirus/pulseoximeter.html"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s://emoha.com/blogs/health/what-is-normal-bp-range-for-women-and-men"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mit-lcp.github.io/mimic-schema-spy/index.html" TargetMode="External"/><Relationship Id="rId22" Type="http://schemas.openxmlformats.org/officeDocument/2006/relationships/image" Target="media/image9.jpeg"/><Relationship Id="rId27" Type="http://schemas.openxmlformats.org/officeDocument/2006/relationships/hyperlink" Target="https://physionet.org/content/mimiciii/1.4/" TargetMode="External"/><Relationship Id="rId30" Type="http://schemas.openxmlformats.org/officeDocument/2006/relationships/hyperlink" Target="https://www.researchgate.net/figure/The-Group-age-range-of-age-and-the-normal-Respiratory-rate-table-type-styles-4_tbl1_342236322" TargetMode="External"/><Relationship Id="rId35" Type="http://schemas.openxmlformats.org/officeDocument/2006/relationships/glossaryDocument" Target="glossary/document.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vy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349218A2714CDF82D8482CA412A1F6"/>
        <w:category>
          <w:name w:val="General"/>
          <w:gallery w:val="placeholder"/>
        </w:category>
        <w:types>
          <w:type w:val="bbPlcHdr"/>
        </w:types>
        <w:behaviors>
          <w:behavior w:val="content"/>
        </w:behaviors>
        <w:guid w:val="{1977BF44-25F3-475B-A430-E47F6FA84382}"/>
      </w:docPartPr>
      <w:docPartBody>
        <w:p w:rsidR="008E05DF" w:rsidRDefault="008E05DF">
          <w:pPr>
            <w:pStyle w:val="09349218A2714CDF82D8482CA412A1F6"/>
          </w:pPr>
          <w:r w:rsidRPr="00DF198B">
            <w:t>Date</w:t>
          </w:r>
        </w:p>
      </w:docPartBody>
    </w:docPart>
    <w:docPart>
      <w:docPartPr>
        <w:name w:val="1513DA18361F45C883F26253E65F7FA7"/>
        <w:category>
          <w:name w:val="General"/>
          <w:gallery w:val="placeholder"/>
        </w:category>
        <w:types>
          <w:type w:val="bbPlcHdr"/>
        </w:types>
        <w:behaviors>
          <w:behavior w:val="content"/>
        </w:behaviors>
        <w:guid w:val="{77C76B5A-0C84-4356-8689-A6D493E0ED6B}"/>
      </w:docPartPr>
      <w:docPartBody>
        <w:p w:rsidR="008E05DF" w:rsidRDefault="008E05DF">
          <w:pPr>
            <w:pStyle w:val="1513DA18361F45C883F26253E65F7FA7"/>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ECD"/>
    <w:rsid w:val="004505E7"/>
    <w:rsid w:val="00465DB3"/>
    <w:rsid w:val="00522641"/>
    <w:rsid w:val="00730953"/>
    <w:rsid w:val="00836BFE"/>
    <w:rsid w:val="008E05DF"/>
    <w:rsid w:val="00AA7ECD"/>
    <w:rsid w:val="00DA35DD"/>
    <w:rsid w:val="00F3384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349218A2714CDF82D8482CA412A1F6">
    <w:name w:val="09349218A2714CDF82D8482CA412A1F6"/>
  </w:style>
  <w:style w:type="paragraph" w:customStyle="1" w:styleId="1513DA18361F45C883F26253E65F7FA7">
    <w:name w:val="1513DA18361F45C883F26253E65F7F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23</Pages>
  <Words>3535</Words>
  <Characters>20155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2022-12-16T00:08:00Z</dcterms:created>
  <dcterms:modified xsi:type="dcterms:W3CDTF">2022-12-16T00:08:00Z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42faafdb-1f11-4095-8df5-1cd49806aeec</vt:lpwstr>
  </property>
</Properties>
</file>